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388415555"/>
        <w:docPartObj>
          <w:docPartGallery w:val="Cover Pages"/>
          <w:docPartUnique/>
        </w:docPartObj>
      </w:sdtPr>
      <w:sdtEndPr/>
      <w:sdtContent>
        <w:p w14:paraId="6AE42D96" w14:textId="77777777" w:rsidR="00566722" w:rsidRDefault="001E6487">
          <w:pPr>
            <w:pStyle w:val="Logo"/>
          </w:pPr>
          <w:sdt>
            <w:sdtPr>
              <w:alias w:val="Click icon at right to replace logo"/>
              <w:tag w:val="Click icon at right to replace logo"/>
              <w:id w:val="-2090688503"/>
              <w:picture/>
            </w:sdtPr>
            <w:sdtEndPr/>
            <w:sdtContent>
              <w:r>
                <w:rPr>
                  <w:noProof/>
                  <w:lang w:eastAsia="en-US"/>
                </w:rPr>
                <w:drawing>
                  <wp:inline distT="0" distB="0" distL="0" distR="0" wp14:anchorId="4E1B17C6" wp14:editId="006BF00F">
                    <wp:extent cx="914400" cy="440871"/>
                    <wp:effectExtent l="0" t="0" r="0" b="0"/>
                    <wp:docPr id="3" name="Picture 3" descr="Placehol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914400" cy="440871"/>
                            </a:xfrm>
                            <a:prstGeom prst="rect">
                              <a:avLst/>
                            </a:prstGeom>
                            <a:noFill/>
                            <a:ln>
                              <a:noFill/>
                            </a:ln>
                          </pic:spPr>
                        </pic:pic>
                      </a:graphicData>
                    </a:graphic>
                  </wp:inline>
                </w:drawing>
              </w:r>
            </w:sdtContent>
          </w:sdt>
          <w:r>
            <w:rPr>
              <w:noProof/>
              <w:lang w:eastAsia="en-US"/>
            </w:rPr>
            <mc:AlternateContent>
              <mc:Choice Requires="wps">
                <w:drawing>
                  <wp:anchor distT="0" distB="0" distL="114300" distR="114300" simplePos="0" relativeHeight="251660288" behindDoc="0" locked="0" layoutInCell="1" allowOverlap="1" wp14:anchorId="47E51CDB" wp14:editId="3B90DA3F">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566722" w14:paraId="35107057" w14:textId="77777777">
                                  <w:sdt>
                                    <w:sdtPr>
                                      <w:alias w:val="Address"/>
                                      <w:tag w:val=""/>
                                      <w:id w:val="-640814801"/>
                                      <w:placeholder>
                                        <w:docPart w:val="126B828946E3184F984E3547644D0997"/>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6C3B08DC" w14:textId="77777777" w:rsidR="00566722" w:rsidRDefault="001E6487">
                                          <w:pPr>
                                            <w:pStyle w:val="ContactInfo"/>
                                          </w:pPr>
                                          <w:r>
                                            <w:t>[Street Address]</w:t>
                                          </w:r>
                                          <w:r>
                                            <w:br/>
                                            <w:t>[City, ST ZIP Code]</w:t>
                                          </w:r>
                                        </w:p>
                                      </w:tc>
                                    </w:sdtContent>
                                  </w:sdt>
                                  <w:tc>
                                    <w:tcPr>
                                      <w:tcW w:w="252" w:type="pct"/>
                                    </w:tcPr>
                                    <w:p w14:paraId="2FCFE153" w14:textId="77777777" w:rsidR="00566722" w:rsidRDefault="00566722">
                                      <w:pPr>
                                        <w:pStyle w:val="ContactInfo"/>
                                      </w:pPr>
                                    </w:p>
                                  </w:tc>
                                  <w:tc>
                                    <w:tcPr>
                                      <w:tcW w:w="1501" w:type="pct"/>
                                    </w:tcPr>
                                    <w:p w14:paraId="550406D7" w14:textId="77777777" w:rsidR="00566722" w:rsidRDefault="001E6487">
                                      <w:pPr>
                                        <w:pStyle w:val="ContactInfo"/>
                                        <w:jc w:val="center"/>
                                      </w:pPr>
                                      <w:r>
                                        <w:t xml:space="preserve">p. </w:t>
                                      </w:r>
                                      <w:sdt>
                                        <w:sdtPr>
                                          <w:alias w:val="Company Phone"/>
                                          <w:tag w:val=""/>
                                          <w:id w:val="-87777077"/>
                                          <w:placeholder>
                                            <w:docPart w:val="32183F2C8826C843BCC09AF00F1B8537"/>
                                          </w:placeholder>
                                          <w:showingPlcHdr/>
                                          <w:dataBinding w:prefixMappings="xmlns:ns0='http://schemas.microsoft.com/office/2006/coverPageProps' " w:xpath="/ns0:CoverPageProperties[1]/ns0:CompanyPhone[1]" w:storeItemID="{55AF091B-3C7A-41E3-B477-F2FDAA23CFDA}"/>
                                          <w15:appearance w15:val="hidden"/>
                                          <w:text/>
                                        </w:sdtPr>
                                        <w:sdtEndPr/>
                                        <w:sdtContent>
                                          <w:r>
                                            <w:t>[Telephone]</w:t>
                                          </w:r>
                                        </w:sdtContent>
                                      </w:sdt>
                                    </w:p>
                                    <w:p w14:paraId="16875035" w14:textId="77777777" w:rsidR="00566722" w:rsidRDefault="001E6487">
                                      <w:pPr>
                                        <w:pStyle w:val="ContactInfo"/>
                                        <w:jc w:val="center"/>
                                      </w:pPr>
                                      <w:r>
                                        <w:t xml:space="preserve">f. </w:t>
                                      </w:r>
                                      <w:sdt>
                                        <w:sdtPr>
                                          <w:alias w:val="Fax"/>
                                          <w:tag w:val=""/>
                                          <w:id w:val="-139662679"/>
                                          <w:placeholder>
                                            <w:docPart w:val="E593B2126912A94FAF5B62748468FCB3"/>
                                          </w:placeholder>
                                          <w:showingPlcHdr/>
                                          <w:dataBinding w:prefixMappings="xmlns:ns0='http://schemas.microsoft.com/office/2006/coverPageProps' " w:xpath="/ns0:CoverPageProperties[1]/ns0:CompanyFax[1]" w:storeItemID="{55AF091B-3C7A-41E3-B477-F2FDAA23CFDA}"/>
                                          <w15:appearance w15:val="hidden"/>
                                          <w:text/>
                                        </w:sdtPr>
                                        <w:sdtEndPr/>
                                        <w:sdtContent>
                                          <w:r>
                                            <w:t>[Fax]</w:t>
                                          </w:r>
                                        </w:sdtContent>
                                      </w:sdt>
                                    </w:p>
                                  </w:tc>
                                  <w:tc>
                                    <w:tcPr>
                                      <w:tcW w:w="252" w:type="pct"/>
                                    </w:tcPr>
                                    <w:p w14:paraId="601CBC85" w14:textId="77777777" w:rsidR="00566722" w:rsidRDefault="00566722">
                                      <w:pPr>
                                        <w:pStyle w:val="ContactInfo"/>
                                      </w:pPr>
                                    </w:p>
                                  </w:tc>
                                  <w:tc>
                                    <w:tcPr>
                                      <w:tcW w:w="1500" w:type="pct"/>
                                    </w:tcPr>
                                    <w:sdt>
                                      <w:sdtPr>
                                        <w:alias w:val="Email"/>
                                        <w:tag w:val=""/>
                                        <w:id w:val="-1029019786"/>
                                        <w:placeholder>
                                          <w:docPart w:val="0C59F53368298245BBC4529645C9C045"/>
                                        </w:placeholder>
                                        <w:showingPlcHdr/>
                                        <w:dataBinding w:prefixMappings="xmlns:ns0='http://schemas.microsoft.com/office/2006/coverPageProps' " w:xpath="/ns0:CoverPageProperties[1]/ns0:CompanyEmail[1]" w:storeItemID="{55AF091B-3C7A-41E3-B477-F2FDAA23CFDA}"/>
                                        <w15:appearance w15:val="hidden"/>
                                        <w:text/>
                                      </w:sdtPr>
                                      <w:sdtEndPr/>
                                      <w:sdtContent>
                                        <w:p w14:paraId="49792E28" w14:textId="77777777" w:rsidR="00566722" w:rsidRDefault="001E6487">
                                          <w:pPr>
                                            <w:pStyle w:val="ContactInfo"/>
                                            <w:jc w:val="right"/>
                                          </w:pPr>
                                          <w:r>
                                            <w:t>[Email]</w:t>
                                          </w:r>
                                        </w:p>
                                      </w:sdtContent>
                                    </w:sdt>
                                    <w:p w14:paraId="48EC8754" w14:textId="77777777" w:rsidR="00566722" w:rsidRDefault="001E6487">
                                      <w:pPr>
                                        <w:pStyle w:val="ContactInfo"/>
                                        <w:jc w:val="right"/>
                                      </w:pPr>
                                      <w:sdt>
                                        <w:sdtPr>
                                          <w:alias w:val="Web address"/>
                                          <w:tag w:val=""/>
                                          <w:id w:val="2128656978"/>
                                          <w:placeholder>
                                            <w:docPart w:val="50398333D986014BB3A44D51108B2B85"/>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t>[Web address]</w:t>
                                          </w:r>
                                        </w:sdtContent>
                                      </w:sdt>
                                    </w:p>
                                  </w:tc>
                                </w:tr>
                              </w:tbl>
                              <w:p w14:paraId="52B296BE" w14:textId="77777777" w:rsidR="00566722" w:rsidRDefault="00566722">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7E51CDB" id="_x0000_t202" coordsize="21600,21600" o:spt="202" path="m0,0l0,21600,21600,21600,21600,0xe">
                    <v:stroke joinstyle="miter"/>
                    <v:path gradientshapeok="t" o:connecttype="rect"/>
                  </v:shapetype>
                  <v:shape id="Text_x0020_Box_x0020_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566722" w14:paraId="35107057" w14:textId="77777777">
                            <w:sdt>
                              <w:sdtPr>
                                <w:alias w:val="Address"/>
                                <w:tag w:val=""/>
                                <w:id w:val="-640814801"/>
                                <w:placeholder>
                                  <w:docPart w:val="126B828946E3184F984E3547644D0997"/>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6C3B08DC" w14:textId="77777777" w:rsidR="00566722" w:rsidRDefault="001E6487">
                                    <w:pPr>
                                      <w:pStyle w:val="ContactInfo"/>
                                    </w:pPr>
                                    <w:r>
                                      <w:t>[Street Address]</w:t>
                                    </w:r>
                                    <w:r>
                                      <w:br/>
                                      <w:t>[City, ST ZIP Code]</w:t>
                                    </w:r>
                                  </w:p>
                                </w:tc>
                              </w:sdtContent>
                            </w:sdt>
                            <w:tc>
                              <w:tcPr>
                                <w:tcW w:w="252" w:type="pct"/>
                              </w:tcPr>
                              <w:p w14:paraId="2FCFE153" w14:textId="77777777" w:rsidR="00566722" w:rsidRDefault="00566722">
                                <w:pPr>
                                  <w:pStyle w:val="ContactInfo"/>
                                </w:pPr>
                              </w:p>
                            </w:tc>
                            <w:tc>
                              <w:tcPr>
                                <w:tcW w:w="1501" w:type="pct"/>
                              </w:tcPr>
                              <w:p w14:paraId="550406D7" w14:textId="77777777" w:rsidR="00566722" w:rsidRDefault="001E6487">
                                <w:pPr>
                                  <w:pStyle w:val="ContactInfo"/>
                                  <w:jc w:val="center"/>
                                </w:pPr>
                                <w:r>
                                  <w:t xml:space="preserve">p. </w:t>
                                </w:r>
                                <w:sdt>
                                  <w:sdtPr>
                                    <w:alias w:val="Company Phone"/>
                                    <w:tag w:val=""/>
                                    <w:id w:val="-87777077"/>
                                    <w:placeholder>
                                      <w:docPart w:val="32183F2C8826C843BCC09AF00F1B8537"/>
                                    </w:placeholder>
                                    <w:showingPlcHdr/>
                                    <w:dataBinding w:prefixMappings="xmlns:ns0='http://schemas.microsoft.com/office/2006/coverPageProps' " w:xpath="/ns0:CoverPageProperties[1]/ns0:CompanyPhone[1]" w:storeItemID="{55AF091B-3C7A-41E3-B477-F2FDAA23CFDA}"/>
                                    <w15:appearance w15:val="hidden"/>
                                    <w:text/>
                                  </w:sdtPr>
                                  <w:sdtEndPr/>
                                  <w:sdtContent>
                                    <w:r>
                                      <w:t>[Telephone]</w:t>
                                    </w:r>
                                  </w:sdtContent>
                                </w:sdt>
                              </w:p>
                              <w:p w14:paraId="16875035" w14:textId="77777777" w:rsidR="00566722" w:rsidRDefault="001E6487">
                                <w:pPr>
                                  <w:pStyle w:val="ContactInfo"/>
                                  <w:jc w:val="center"/>
                                </w:pPr>
                                <w:r>
                                  <w:t xml:space="preserve">f. </w:t>
                                </w:r>
                                <w:sdt>
                                  <w:sdtPr>
                                    <w:alias w:val="Fax"/>
                                    <w:tag w:val=""/>
                                    <w:id w:val="-139662679"/>
                                    <w:placeholder>
                                      <w:docPart w:val="E593B2126912A94FAF5B62748468FCB3"/>
                                    </w:placeholder>
                                    <w:showingPlcHdr/>
                                    <w:dataBinding w:prefixMappings="xmlns:ns0='http://schemas.microsoft.com/office/2006/coverPageProps' " w:xpath="/ns0:CoverPageProperties[1]/ns0:CompanyFax[1]" w:storeItemID="{55AF091B-3C7A-41E3-B477-F2FDAA23CFDA}"/>
                                    <w15:appearance w15:val="hidden"/>
                                    <w:text/>
                                  </w:sdtPr>
                                  <w:sdtEndPr/>
                                  <w:sdtContent>
                                    <w:r>
                                      <w:t>[Fax]</w:t>
                                    </w:r>
                                  </w:sdtContent>
                                </w:sdt>
                              </w:p>
                            </w:tc>
                            <w:tc>
                              <w:tcPr>
                                <w:tcW w:w="252" w:type="pct"/>
                              </w:tcPr>
                              <w:p w14:paraId="601CBC85" w14:textId="77777777" w:rsidR="00566722" w:rsidRDefault="00566722">
                                <w:pPr>
                                  <w:pStyle w:val="ContactInfo"/>
                                </w:pPr>
                              </w:p>
                            </w:tc>
                            <w:tc>
                              <w:tcPr>
                                <w:tcW w:w="1500" w:type="pct"/>
                              </w:tcPr>
                              <w:sdt>
                                <w:sdtPr>
                                  <w:alias w:val="Email"/>
                                  <w:tag w:val=""/>
                                  <w:id w:val="-1029019786"/>
                                  <w:placeholder>
                                    <w:docPart w:val="0C59F53368298245BBC4529645C9C045"/>
                                  </w:placeholder>
                                  <w:showingPlcHdr/>
                                  <w:dataBinding w:prefixMappings="xmlns:ns0='http://schemas.microsoft.com/office/2006/coverPageProps' " w:xpath="/ns0:CoverPageProperties[1]/ns0:CompanyEmail[1]" w:storeItemID="{55AF091B-3C7A-41E3-B477-F2FDAA23CFDA}"/>
                                  <w15:appearance w15:val="hidden"/>
                                  <w:text/>
                                </w:sdtPr>
                                <w:sdtEndPr/>
                                <w:sdtContent>
                                  <w:p w14:paraId="49792E28" w14:textId="77777777" w:rsidR="00566722" w:rsidRDefault="001E6487">
                                    <w:pPr>
                                      <w:pStyle w:val="ContactInfo"/>
                                      <w:jc w:val="right"/>
                                    </w:pPr>
                                    <w:r>
                                      <w:t>[Email]</w:t>
                                    </w:r>
                                  </w:p>
                                </w:sdtContent>
                              </w:sdt>
                              <w:p w14:paraId="48EC8754" w14:textId="77777777" w:rsidR="00566722" w:rsidRDefault="001E6487">
                                <w:pPr>
                                  <w:pStyle w:val="ContactInfo"/>
                                  <w:jc w:val="right"/>
                                </w:pPr>
                                <w:sdt>
                                  <w:sdtPr>
                                    <w:alias w:val="Web address"/>
                                    <w:tag w:val=""/>
                                    <w:id w:val="2128656978"/>
                                    <w:placeholder>
                                      <w:docPart w:val="50398333D986014BB3A44D51108B2B85"/>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t>[Web address]</w:t>
                                    </w:r>
                                  </w:sdtContent>
                                </w:sdt>
                              </w:p>
                            </w:tc>
                          </w:tr>
                        </w:tbl>
                        <w:p w14:paraId="52B296BE" w14:textId="77777777" w:rsidR="00566722" w:rsidRDefault="00566722">
                          <w:pPr>
                            <w:pStyle w:val="TableSpace"/>
                          </w:pPr>
                        </w:p>
                      </w:txbxContent>
                    </v:textbox>
                    <w10:wrap type="topAndBottom" anchorx="margin" anchory="margin"/>
                  </v:shape>
                </w:pict>
              </mc:Fallback>
            </mc:AlternateContent>
          </w:r>
          <w:r>
            <w:rPr>
              <w:noProof/>
              <w:lang w:eastAsia="en-US"/>
            </w:rPr>
            <mc:AlternateContent>
              <mc:Choice Requires="wps">
                <w:drawing>
                  <wp:anchor distT="0" distB="0" distL="114300" distR="114300" simplePos="0" relativeHeight="251659264" behindDoc="0" locked="0" layoutInCell="1" allowOverlap="1" wp14:anchorId="3F117C47" wp14:editId="1CD97E05">
                    <wp:simplePos x="0" y="0"/>
                    <wp:positionH relativeFrom="margin">
                      <wp:align>left</wp:align>
                    </wp:positionH>
                    <wp:positionV relativeFrom="margin">
                      <wp:align>center</wp:align>
                    </wp:positionV>
                    <wp:extent cx="5052060" cy="21107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05206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0DAE92" w14:textId="77777777" w:rsidR="00566722" w:rsidRDefault="001E6487">
                                <w:pPr>
                                  <w:pStyle w:val="Title"/>
                                </w:pPr>
                                <w:sdt>
                                  <w:sdtPr>
                                    <w:alias w:val="Title"/>
                                    <w:tag w:val=""/>
                                    <w:id w:val="1398315692"/>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t>[Business Plan Title]</w:t>
                                    </w:r>
                                  </w:sdtContent>
                                </w:sdt>
                              </w:p>
                              <w:p w14:paraId="66EEF5BF" w14:textId="77777777" w:rsidR="00566722" w:rsidRDefault="001E6487">
                                <w:pPr>
                                  <w:pStyle w:val="Subtitl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t>[Business Plan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3F117C47" id="Text_x0020_Box_x0020_2" o:spid="_x0000_s1027" type="#_x0000_t202" alt="Text box displaying document title and subtitle" style="position:absolute;margin-left:0;margin-top:0;width:397.8pt;height:166.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" filled="f" stroked="f" strokeweight=".5pt">
                    <v:textbox style="mso-fit-shape-to-text:t" inset="0,0,0,0">
                      <w:txbxContent>
                        <w:p w14:paraId="4B0DAE92" w14:textId="77777777" w:rsidR="00566722" w:rsidRDefault="001E6487">
                          <w:pPr>
                            <w:pStyle w:val="Title"/>
                          </w:pPr>
                          <w:sdt>
                            <w:sdtPr>
                              <w:alias w:val="Title"/>
                              <w:tag w:val=""/>
                              <w:id w:val="1398315692"/>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t>[Business Plan Title]</w:t>
                              </w:r>
                            </w:sdtContent>
                          </w:sdt>
                        </w:p>
                        <w:p w14:paraId="66EEF5BF" w14:textId="77777777" w:rsidR="00566722" w:rsidRDefault="001E6487">
                          <w:pPr>
                            <w:pStyle w:val="Subtitl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t>[Business Plan Subtitle]</w:t>
                              </w:r>
                            </w:sdtContent>
                          </w:sdt>
                        </w:p>
                      </w:txbxContent>
                    </v:textbox>
                    <w10:wrap type="topAndBottom" anchorx="margin" anchory="margin"/>
                  </v:shape>
                </w:pict>
              </mc:Fallback>
            </mc:AlternateContent>
          </w:r>
        </w:p>
        <w:p w14:paraId="4EB5D08C" w14:textId="77777777" w:rsidR="00566722" w:rsidRDefault="00566722"/>
        <w:p w14:paraId="300E6AD8" w14:textId="77777777" w:rsidR="00566722" w:rsidRDefault="001E6487">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14:paraId="3425AE18" w14:textId="77777777" w:rsidR="00566722" w:rsidRDefault="001E6487">
          <w:pPr>
            <w:pStyle w:val="TOCHeading"/>
          </w:pPr>
          <w:r>
            <w:t>Table of Contents</w:t>
          </w:r>
        </w:p>
        <w:p w14:paraId="2494AF74" w14:textId="77777777" w:rsidR="00566722" w:rsidRDefault="001E6487">
          <w:pPr>
            <w:pStyle w:val="TOC1"/>
            <w:tabs>
              <w:tab w:val="right" w:leader="dot" w:pos="9350"/>
            </w:tabs>
            <w:rPr>
              <w:b w:val="0"/>
              <w:bCs w:val="0"/>
              <w:noProof/>
              <w:color w:val="auto"/>
              <w:sz w:val="22"/>
              <w:szCs w:val="22"/>
            </w:rPr>
          </w:pPr>
          <w:r>
            <w:rPr>
              <w:b w:val="0"/>
              <w:bCs w:val="0"/>
            </w:rPr>
            <w:fldChar w:fldCharType="begin"/>
          </w:r>
          <w:r>
            <w:rPr>
              <w:b w:val="0"/>
              <w:bCs w:val="0"/>
            </w:rPr>
            <w:instrText xml:space="preserve"> TOC \o "1-2" \n "2-2" \h \z \u </w:instrText>
          </w:r>
          <w:r>
            <w:rPr>
              <w:b w:val="0"/>
              <w:bCs w:val="0"/>
            </w:rPr>
            <w:fldChar w:fldCharType="separate"/>
          </w:r>
          <w:hyperlink w:anchor="_Toc340506951" w:history="1">
            <w:r>
              <w:rPr>
                <w:rStyle w:val="Hyperlink"/>
                <w:noProof/>
              </w:rPr>
              <w:t>Executive Summary</w:t>
            </w:r>
            <w:r>
              <w:rPr>
                <w:noProof/>
                <w:webHidden/>
              </w:rPr>
              <w:tab/>
            </w:r>
            <w:r>
              <w:rPr>
                <w:noProof/>
                <w:webHidden/>
              </w:rPr>
              <w:fldChar w:fldCharType="begin"/>
            </w:r>
            <w:r>
              <w:rPr>
                <w:noProof/>
                <w:webHidden/>
              </w:rPr>
              <w:instrText xml:space="preserve"> PAGEREF _Toc340506951 \h </w:instrText>
            </w:r>
            <w:r>
              <w:rPr>
                <w:noProof/>
                <w:webHidden/>
              </w:rPr>
            </w:r>
            <w:r>
              <w:rPr>
                <w:noProof/>
                <w:webHidden/>
              </w:rPr>
              <w:fldChar w:fldCharType="separate"/>
            </w:r>
            <w:r w:rsidR="004614F7">
              <w:rPr>
                <w:noProof/>
                <w:webHidden/>
              </w:rPr>
              <w:t>2</w:t>
            </w:r>
            <w:r>
              <w:rPr>
                <w:noProof/>
                <w:webHidden/>
              </w:rPr>
              <w:fldChar w:fldCharType="end"/>
            </w:r>
          </w:hyperlink>
        </w:p>
        <w:p w14:paraId="771BBBB8" w14:textId="77777777" w:rsidR="00566722" w:rsidRDefault="001E6487">
          <w:pPr>
            <w:pStyle w:val="TOC2"/>
            <w:rPr>
              <w:noProof/>
              <w:color w:val="auto"/>
            </w:rPr>
          </w:pPr>
          <w:hyperlink w:anchor="_Toc340506952" w:history="1">
            <w:r>
              <w:rPr>
                <w:rStyle w:val="Hyperlink"/>
                <w:noProof/>
              </w:rPr>
              <w:t>Highlights</w:t>
            </w:r>
          </w:hyperlink>
        </w:p>
        <w:p w14:paraId="7DFD8617" w14:textId="77777777" w:rsidR="00566722" w:rsidRDefault="001E6487">
          <w:pPr>
            <w:pStyle w:val="TOC2"/>
            <w:rPr>
              <w:noProof/>
              <w:color w:val="auto"/>
            </w:rPr>
          </w:pPr>
          <w:hyperlink w:anchor="_Toc340506953" w:history="1">
            <w:r>
              <w:rPr>
                <w:rStyle w:val="Hyperlink"/>
                <w:noProof/>
              </w:rPr>
              <w:t>Objectives</w:t>
            </w:r>
          </w:hyperlink>
        </w:p>
        <w:p w14:paraId="020E1120" w14:textId="77777777" w:rsidR="00566722" w:rsidRDefault="001E6487">
          <w:pPr>
            <w:pStyle w:val="TOC2"/>
            <w:rPr>
              <w:noProof/>
              <w:color w:val="auto"/>
            </w:rPr>
          </w:pPr>
          <w:hyperlink w:anchor="_Toc340506954" w:history="1">
            <w:r>
              <w:rPr>
                <w:rStyle w:val="Hyperlink"/>
                <w:noProof/>
              </w:rPr>
              <w:t>Mission Statement</w:t>
            </w:r>
          </w:hyperlink>
        </w:p>
        <w:p w14:paraId="70B3BA56" w14:textId="77777777" w:rsidR="00566722" w:rsidRDefault="001E6487">
          <w:pPr>
            <w:pStyle w:val="TOC2"/>
            <w:rPr>
              <w:noProof/>
              <w:color w:val="auto"/>
            </w:rPr>
          </w:pPr>
          <w:hyperlink w:anchor="_Toc340506955" w:history="1">
            <w:r>
              <w:rPr>
                <w:rStyle w:val="Hyperlink"/>
                <w:noProof/>
              </w:rPr>
              <w:t>Keys to Success</w:t>
            </w:r>
          </w:hyperlink>
        </w:p>
        <w:p w14:paraId="3A005A8C" w14:textId="77777777" w:rsidR="00566722" w:rsidRDefault="001E6487">
          <w:pPr>
            <w:pStyle w:val="TOC1"/>
            <w:tabs>
              <w:tab w:val="right" w:leader="dot" w:pos="9350"/>
            </w:tabs>
            <w:rPr>
              <w:b w:val="0"/>
              <w:bCs w:val="0"/>
              <w:noProof/>
              <w:color w:val="auto"/>
              <w:sz w:val="22"/>
              <w:szCs w:val="22"/>
            </w:rPr>
          </w:pPr>
          <w:hyperlink w:anchor="_Toc340506956" w:history="1">
            <w:r>
              <w:rPr>
                <w:rStyle w:val="Hyperlink"/>
                <w:noProof/>
              </w:rPr>
              <w:t>Description of Business</w:t>
            </w:r>
            <w:r>
              <w:rPr>
                <w:noProof/>
                <w:webHidden/>
              </w:rPr>
              <w:tab/>
            </w:r>
            <w:r>
              <w:rPr>
                <w:noProof/>
                <w:webHidden/>
              </w:rPr>
              <w:fldChar w:fldCharType="begin"/>
            </w:r>
            <w:r>
              <w:rPr>
                <w:noProof/>
                <w:webHidden/>
              </w:rPr>
              <w:instrText xml:space="preserve"> PAGEREF _Toc340506956 \h </w:instrText>
            </w:r>
            <w:r>
              <w:rPr>
                <w:noProof/>
                <w:webHidden/>
              </w:rPr>
            </w:r>
            <w:r>
              <w:rPr>
                <w:noProof/>
                <w:webHidden/>
              </w:rPr>
              <w:fldChar w:fldCharType="separate"/>
            </w:r>
            <w:r w:rsidR="004614F7">
              <w:rPr>
                <w:noProof/>
                <w:webHidden/>
              </w:rPr>
              <w:t>3</w:t>
            </w:r>
            <w:r>
              <w:rPr>
                <w:noProof/>
                <w:webHidden/>
              </w:rPr>
              <w:fldChar w:fldCharType="end"/>
            </w:r>
          </w:hyperlink>
        </w:p>
        <w:p w14:paraId="3A9E8D98" w14:textId="77777777" w:rsidR="00566722" w:rsidRDefault="001E6487">
          <w:pPr>
            <w:pStyle w:val="TOC2"/>
            <w:rPr>
              <w:noProof/>
              <w:color w:val="auto"/>
            </w:rPr>
          </w:pPr>
          <w:hyperlink w:anchor="_Toc340506957" w:history="1">
            <w:r>
              <w:rPr>
                <w:rStyle w:val="Hyperlink"/>
                <w:noProof/>
              </w:rPr>
              <w:t>Company Ownership/Legal Entity</w:t>
            </w:r>
          </w:hyperlink>
        </w:p>
        <w:p w14:paraId="6FAAC6CC" w14:textId="77777777" w:rsidR="00566722" w:rsidRDefault="001E6487">
          <w:pPr>
            <w:pStyle w:val="TOC2"/>
            <w:rPr>
              <w:noProof/>
              <w:color w:val="auto"/>
            </w:rPr>
          </w:pPr>
          <w:hyperlink w:anchor="_Toc340506958" w:history="1">
            <w:r>
              <w:rPr>
                <w:rStyle w:val="Hyperlink"/>
                <w:noProof/>
              </w:rPr>
              <w:t>Location</w:t>
            </w:r>
          </w:hyperlink>
        </w:p>
        <w:p w14:paraId="0599845D" w14:textId="77777777" w:rsidR="00566722" w:rsidRDefault="001E6487">
          <w:pPr>
            <w:pStyle w:val="TOC2"/>
            <w:rPr>
              <w:noProof/>
              <w:color w:val="auto"/>
            </w:rPr>
          </w:pPr>
          <w:hyperlink w:anchor="_Toc340506959" w:history="1">
            <w:r>
              <w:rPr>
                <w:rStyle w:val="Hyperlink"/>
                <w:noProof/>
              </w:rPr>
              <w:t>Interior</w:t>
            </w:r>
          </w:hyperlink>
        </w:p>
        <w:p w14:paraId="6D7787D3" w14:textId="77777777" w:rsidR="00566722" w:rsidRDefault="001E6487">
          <w:pPr>
            <w:pStyle w:val="TOC2"/>
            <w:rPr>
              <w:noProof/>
              <w:color w:val="auto"/>
            </w:rPr>
          </w:pPr>
          <w:hyperlink w:anchor="_Toc340506960" w:history="1">
            <w:r>
              <w:rPr>
                <w:rStyle w:val="Hyperlink"/>
                <w:noProof/>
              </w:rPr>
              <w:t>Hours of O</w:t>
            </w:r>
            <w:r>
              <w:rPr>
                <w:rStyle w:val="Hyperlink"/>
                <w:noProof/>
              </w:rPr>
              <w:t>peration</w:t>
            </w:r>
          </w:hyperlink>
        </w:p>
        <w:p w14:paraId="1DA291A8" w14:textId="77777777" w:rsidR="00566722" w:rsidRDefault="001E6487">
          <w:pPr>
            <w:pStyle w:val="TOC2"/>
            <w:rPr>
              <w:noProof/>
              <w:color w:val="auto"/>
            </w:rPr>
          </w:pPr>
          <w:hyperlink w:anchor="_Toc340506961" w:history="1">
            <w:r>
              <w:rPr>
                <w:rStyle w:val="Hyperlink"/>
                <w:noProof/>
              </w:rPr>
              <w:t>Products and Services</w:t>
            </w:r>
          </w:hyperlink>
        </w:p>
        <w:p w14:paraId="00BA9202" w14:textId="77777777" w:rsidR="00566722" w:rsidRDefault="001E6487">
          <w:pPr>
            <w:pStyle w:val="TOC2"/>
            <w:rPr>
              <w:noProof/>
              <w:color w:val="auto"/>
            </w:rPr>
          </w:pPr>
          <w:hyperlink w:anchor="_Toc340506962" w:history="1">
            <w:r>
              <w:rPr>
                <w:rStyle w:val="Hyperlink"/>
                <w:noProof/>
              </w:rPr>
              <w:t>Suppliers</w:t>
            </w:r>
          </w:hyperlink>
        </w:p>
        <w:p w14:paraId="107FFE24" w14:textId="77777777" w:rsidR="00566722" w:rsidRDefault="001E6487">
          <w:pPr>
            <w:pStyle w:val="TOC2"/>
            <w:rPr>
              <w:noProof/>
              <w:color w:val="auto"/>
            </w:rPr>
          </w:pPr>
          <w:hyperlink w:anchor="_Toc340506963" w:history="1">
            <w:r>
              <w:rPr>
                <w:rStyle w:val="Hyperlink"/>
                <w:noProof/>
              </w:rPr>
              <w:t>Service</w:t>
            </w:r>
          </w:hyperlink>
        </w:p>
        <w:p w14:paraId="19457363" w14:textId="77777777" w:rsidR="00566722" w:rsidRDefault="001E6487">
          <w:pPr>
            <w:pStyle w:val="TOC2"/>
            <w:rPr>
              <w:noProof/>
              <w:color w:val="auto"/>
            </w:rPr>
          </w:pPr>
          <w:hyperlink w:anchor="_Toc340506964" w:history="1">
            <w:r>
              <w:rPr>
                <w:rStyle w:val="Hyperlink"/>
                <w:noProof/>
              </w:rPr>
              <w:t>Manufacturing</w:t>
            </w:r>
          </w:hyperlink>
        </w:p>
        <w:p w14:paraId="186866CF" w14:textId="77777777" w:rsidR="00566722" w:rsidRDefault="001E6487">
          <w:pPr>
            <w:pStyle w:val="TOC2"/>
            <w:rPr>
              <w:noProof/>
              <w:color w:val="auto"/>
            </w:rPr>
          </w:pPr>
          <w:hyperlink w:anchor="_Toc340506965" w:history="1">
            <w:r>
              <w:rPr>
                <w:rStyle w:val="Hyperlink"/>
                <w:noProof/>
              </w:rPr>
              <w:t>Management</w:t>
            </w:r>
          </w:hyperlink>
        </w:p>
        <w:p w14:paraId="783CDA1E" w14:textId="77777777" w:rsidR="00566722" w:rsidRDefault="001E6487">
          <w:pPr>
            <w:pStyle w:val="TOC2"/>
            <w:rPr>
              <w:noProof/>
              <w:color w:val="auto"/>
            </w:rPr>
          </w:pPr>
          <w:hyperlink w:anchor="_Toc340506966" w:history="1">
            <w:r>
              <w:rPr>
                <w:rStyle w:val="Hyperlink"/>
                <w:noProof/>
              </w:rPr>
              <w:t>Financial Management</w:t>
            </w:r>
          </w:hyperlink>
        </w:p>
        <w:p w14:paraId="51889AF5" w14:textId="77777777" w:rsidR="00566722" w:rsidRDefault="001E6487">
          <w:pPr>
            <w:pStyle w:val="TOC2"/>
            <w:rPr>
              <w:noProof/>
              <w:color w:val="auto"/>
            </w:rPr>
          </w:pPr>
          <w:hyperlink w:anchor="_Toc340506967" w:history="1">
            <w:r>
              <w:rPr>
                <w:rStyle w:val="Hyperlink"/>
                <w:noProof/>
              </w:rPr>
              <w:t>Start-Up/Acquisition Summary</w:t>
            </w:r>
          </w:hyperlink>
        </w:p>
        <w:p w14:paraId="00AD9A60" w14:textId="77777777" w:rsidR="00566722" w:rsidRDefault="001E6487">
          <w:pPr>
            <w:pStyle w:val="TOC1"/>
            <w:tabs>
              <w:tab w:val="right" w:leader="dot" w:pos="9350"/>
            </w:tabs>
            <w:rPr>
              <w:b w:val="0"/>
              <w:bCs w:val="0"/>
              <w:noProof/>
              <w:color w:val="auto"/>
              <w:sz w:val="22"/>
              <w:szCs w:val="22"/>
            </w:rPr>
          </w:pPr>
          <w:hyperlink w:anchor="_Toc340506968" w:history="1">
            <w:r>
              <w:rPr>
                <w:rStyle w:val="Hyperlink"/>
                <w:noProof/>
              </w:rPr>
              <w:t>Marketing</w:t>
            </w:r>
            <w:r>
              <w:rPr>
                <w:noProof/>
                <w:webHidden/>
              </w:rPr>
              <w:tab/>
            </w:r>
            <w:r>
              <w:rPr>
                <w:noProof/>
                <w:webHidden/>
              </w:rPr>
              <w:fldChar w:fldCharType="begin"/>
            </w:r>
            <w:r>
              <w:rPr>
                <w:noProof/>
                <w:webHidden/>
              </w:rPr>
              <w:instrText xml:space="preserve"> PAGEREF _Toc340506968 \h </w:instrText>
            </w:r>
            <w:r>
              <w:rPr>
                <w:noProof/>
                <w:webHidden/>
              </w:rPr>
            </w:r>
            <w:r>
              <w:rPr>
                <w:noProof/>
                <w:webHidden/>
              </w:rPr>
              <w:fldChar w:fldCharType="separate"/>
            </w:r>
            <w:r w:rsidR="004614F7">
              <w:rPr>
                <w:noProof/>
                <w:webHidden/>
              </w:rPr>
              <w:t>3</w:t>
            </w:r>
            <w:r>
              <w:rPr>
                <w:noProof/>
                <w:webHidden/>
              </w:rPr>
              <w:fldChar w:fldCharType="end"/>
            </w:r>
          </w:hyperlink>
        </w:p>
        <w:p w14:paraId="1F080189" w14:textId="77777777" w:rsidR="00566722" w:rsidRDefault="001E6487">
          <w:pPr>
            <w:pStyle w:val="TOC2"/>
            <w:rPr>
              <w:noProof/>
              <w:color w:val="auto"/>
            </w:rPr>
          </w:pPr>
          <w:hyperlink w:anchor="_Toc340506969" w:history="1">
            <w:r>
              <w:rPr>
                <w:rStyle w:val="Hyperlink"/>
                <w:noProof/>
              </w:rPr>
              <w:t>Market Analysis</w:t>
            </w:r>
          </w:hyperlink>
        </w:p>
        <w:p w14:paraId="112FA224" w14:textId="77777777" w:rsidR="00566722" w:rsidRDefault="001E6487">
          <w:pPr>
            <w:pStyle w:val="TOC2"/>
            <w:rPr>
              <w:noProof/>
              <w:color w:val="auto"/>
            </w:rPr>
          </w:pPr>
          <w:hyperlink w:anchor="_Toc340506970" w:history="1">
            <w:r>
              <w:rPr>
                <w:rStyle w:val="Hyperlink"/>
                <w:noProof/>
              </w:rPr>
              <w:t>Market Segmentation</w:t>
            </w:r>
          </w:hyperlink>
        </w:p>
        <w:p w14:paraId="6B6BF4FD" w14:textId="77777777" w:rsidR="00566722" w:rsidRDefault="001E6487">
          <w:pPr>
            <w:pStyle w:val="TOC2"/>
            <w:rPr>
              <w:noProof/>
              <w:color w:val="auto"/>
            </w:rPr>
          </w:pPr>
          <w:hyperlink w:anchor="_Toc340506971" w:history="1">
            <w:r>
              <w:rPr>
                <w:rStyle w:val="Hyperlink"/>
                <w:noProof/>
              </w:rPr>
              <w:t>Competition</w:t>
            </w:r>
          </w:hyperlink>
        </w:p>
        <w:p w14:paraId="27A26F0E" w14:textId="77777777" w:rsidR="00566722" w:rsidRDefault="001E6487">
          <w:pPr>
            <w:pStyle w:val="TOC2"/>
            <w:rPr>
              <w:noProof/>
              <w:color w:val="auto"/>
            </w:rPr>
          </w:pPr>
          <w:hyperlink w:anchor="_Toc340506972" w:history="1">
            <w:r>
              <w:rPr>
                <w:rStyle w:val="Hyperlink"/>
                <w:noProof/>
              </w:rPr>
              <w:t>Pricing</w:t>
            </w:r>
          </w:hyperlink>
        </w:p>
        <w:p w14:paraId="1D8B45ED" w14:textId="77777777" w:rsidR="00566722" w:rsidRDefault="001E6487">
          <w:pPr>
            <w:pStyle w:val="TOC1"/>
            <w:tabs>
              <w:tab w:val="right" w:leader="dot" w:pos="9350"/>
            </w:tabs>
            <w:rPr>
              <w:b w:val="0"/>
              <w:bCs w:val="0"/>
              <w:noProof/>
              <w:color w:val="auto"/>
              <w:sz w:val="22"/>
              <w:szCs w:val="22"/>
            </w:rPr>
          </w:pPr>
          <w:hyperlink w:anchor="_Toc340506973" w:history="1">
            <w:r>
              <w:rPr>
                <w:rStyle w:val="Hyperlink"/>
                <w:noProof/>
              </w:rPr>
              <w:t>Appendix</w:t>
            </w:r>
            <w:r>
              <w:rPr>
                <w:noProof/>
                <w:webHidden/>
              </w:rPr>
              <w:tab/>
            </w:r>
            <w:r>
              <w:rPr>
                <w:noProof/>
                <w:webHidden/>
              </w:rPr>
              <w:fldChar w:fldCharType="begin"/>
            </w:r>
            <w:r>
              <w:rPr>
                <w:noProof/>
                <w:webHidden/>
              </w:rPr>
              <w:instrText xml:space="preserve"> PAGEREF _Toc340506973 \h </w:instrText>
            </w:r>
            <w:r>
              <w:rPr>
                <w:noProof/>
                <w:webHidden/>
              </w:rPr>
            </w:r>
            <w:r>
              <w:rPr>
                <w:noProof/>
                <w:webHidden/>
              </w:rPr>
              <w:fldChar w:fldCharType="separate"/>
            </w:r>
            <w:r w:rsidR="004614F7">
              <w:rPr>
                <w:noProof/>
                <w:webHidden/>
              </w:rPr>
              <w:t>3</w:t>
            </w:r>
            <w:r>
              <w:rPr>
                <w:noProof/>
                <w:webHidden/>
              </w:rPr>
              <w:fldChar w:fldCharType="end"/>
            </w:r>
          </w:hyperlink>
        </w:p>
        <w:p w14:paraId="030666C6" w14:textId="77777777" w:rsidR="00566722" w:rsidRDefault="001E6487">
          <w:pPr>
            <w:pStyle w:val="TOC2"/>
            <w:rPr>
              <w:noProof/>
              <w:color w:val="auto"/>
            </w:rPr>
          </w:pPr>
          <w:hyperlink w:anchor="_Toc340506974" w:history="1">
            <w:r>
              <w:rPr>
                <w:rStyle w:val="Hyperlink"/>
                <w:noProof/>
              </w:rPr>
              <w:t>Start-Up Expenses</w:t>
            </w:r>
          </w:hyperlink>
        </w:p>
        <w:p w14:paraId="27A16CF5" w14:textId="77777777" w:rsidR="00566722" w:rsidRDefault="001E6487">
          <w:pPr>
            <w:pStyle w:val="TOC2"/>
            <w:rPr>
              <w:noProof/>
              <w:color w:val="auto"/>
            </w:rPr>
          </w:pPr>
          <w:hyperlink w:anchor="_Toc340506975" w:history="1">
            <w:r>
              <w:rPr>
                <w:rStyle w:val="Hyperlink"/>
                <w:noProof/>
              </w:rPr>
              <w:t>Determining Start-Up Capital</w:t>
            </w:r>
          </w:hyperlink>
        </w:p>
        <w:p w14:paraId="76DDC13A" w14:textId="77777777" w:rsidR="00566722" w:rsidRDefault="001E6487">
          <w:pPr>
            <w:pStyle w:val="TOC2"/>
            <w:rPr>
              <w:noProof/>
              <w:color w:val="auto"/>
            </w:rPr>
          </w:pPr>
          <w:hyperlink w:anchor="_Toc340506976" w:history="1">
            <w:r>
              <w:rPr>
                <w:rStyle w:val="Hyperlink"/>
                <w:noProof/>
              </w:rPr>
              <w:t>Cash Flow</w:t>
            </w:r>
          </w:hyperlink>
        </w:p>
        <w:p w14:paraId="344AD731" w14:textId="77777777" w:rsidR="00566722" w:rsidRDefault="001E6487">
          <w:pPr>
            <w:pStyle w:val="TOC2"/>
            <w:rPr>
              <w:noProof/>
              <w:color w:val="auto"/>
            </w:rPr>
          </w:pPr>
          <w:hyperlink w:anchor="_Toc340506977" w:history="1">
            <w:r>
              <w:rPr>
                <w:rStyle w:val="Hyperlink"/>
                <w:noProof/>
              </w:rPr>
              <w:t>Income Projection Statement</w:t>
            </w:r>
          </w:hyperlink>
        </w:p>
        <w:p w14:paraId="362E35DD" w14:textId="77777777" w:rsidR="00566722" w:rsidRDefault="001E6487">
          <w:pPr>
            <w:pStyle w:val="TOC2"/>
            <w:rPr>
              <w:noProof/>
              <w:color w:val="auto"/>
            </w:rPr>
          </w:pPr>
          <w:hyperlink w:anchor="_Toc340506978" w:history="1">
            <w:r>
              <w:rPr>
                <w:rStyle w:val="Hyperlink"/>
                <w:noProof/>
              </w:rPr>
              <w:t>Profit and Loss Statement</w:t>
            </w:r>
          </w:hyperlink>
        </w:p>
        <w:p w14:paraId="25D52891" w14:textId="77777777" w:rsidR="00566722" w:rsidRDefault="001E6487">
          <w:pPr>
            <w:pStyle w:val="TOC2"/>
            <w:rPr>
              <w:noProof/>
              <w:color w:val="auto"/>
            </w:rPr>
          </w:pPr>
          <w:hyperlink w:anchor="_Toc340506979" w:history="1">
            <w:r>
              <w:rPr>
                <w:rStyle w:val="Hyperlink"/>
                <w:noProof/>
              </w:rPr>
              <w:t>Balance Sheet</w:t>
            </w:r>
          </w:hyperlink>
        </w:p>
        <w:p w14:paraId="7D820EE0" w14:textId="77777777" w:rsidR="00566722" w:rsidRDefault="001E6487">
          <w:pPr>
            <w:pStyle w:val="TOC2"/>
            <w:rPr>
              <w:noProof/>
              <w:color w:val="auto"/>
            </w:rPr>
          </w:pPr>
          <w:hyperlink w:anchor="_Toc340506980" w:history="1">
            <w:r>
              <w:rPr>
                <w:rStyle w:val="Hyperlink"/>
                <w:noProof/>
              </w:rPr>
              <w:t>Sales Forecast</w:t>
            </w:r>
          </w:hyperlink>
        </w:p>
        <w:p w14:paraId="01819D2B" w14:textId="77777777" w:rsidR="00566722" w:rsidRDefault="001E6487">
          <w:pPr>
            <w:pStyle w:val="TOC2"/>
            <w:rPr>
              <w:noProof/>
              <w:color w:val="auto"/>
            </w:rPr>
          </w:pPr>
          <w:hyperlink w:anchor="_Toc340506981" w:history="1">
            <w:r>
              <w:rPr>
                <w:rStyle w:val="Hyperlink"/>
                <w:noProof/>
              </w:rPr>
              <w:t>Milestones</w:t>
            </w:r>
          </w:hyperlink>
        </w:p>
        <w:p w14:paraId="64771C69" w14:textId="77777777" w:rsidR="00566722" w:rsidRDefault="001E6487">
          <w:pPr>
            <w:pStyle w:val="TOC2"/>
            <w:rPr>
              <w:noProof/>
              <w:color w:val="auto"/>
            </w:rPr>
          </w:pPr>
          <w:hyperlink w:anchor="_Toc340506982" w:history="1">
            <w:r>
              <w:rPr>
                <w:rStyle w:val="Hyperlink"/>
                <w:noProof/>
              </w:rPr>
              <w:t>Break-Even Analysis</w:t>
            </w:r>
          </w:hyperlink>
        </w:p>
        <w:p w14:paraId="4889E547" w14:textId="77777777" w:rsidR="00566722" w:rsidRDefault="001E6487">
          <w:pPr>
            <w:pStyle w:val="TOC2"/>
            <w:rPr>
              <w:noProof/>
              <w:color w:val="auto"/>
            </w:rPr>
          </w:pPr>
          <w:hyperlink w:anchor="_Toc340506983" w:history="1">
            <w:r>
              <w:rPr>
                <w:rStyle w:val="Hyperlink"/>
                <w:noProof/>
              </w:rPr>
              <w:t>Miscellaneous Documents</w:t>
            </w:r>
          </w:hyperlink>
        </w:p>
        <w:p w14:paraId="6D2DA0C5" w14:textId="77777777" w:rsidR="00566722" w:rsidRDefault="001E6487">
          <w:r>
            <w:rPr>
              <w:b/>
              <w:bCs/>
              <w:sz w:val="26"/>
              <w:szCs w:val="26"/>
            </w:rPr>
            <w:fldChar w:fldCharType="end"/>
          </w:r>
        </w:p>
      </w:sdtContent>
    </w:sdt>
    <w:p w14:paraId="0A7D8674" w14:textId="77777777" w:rsidR="00566722" w:rsidRDefault="00566722">
      <w:pPr>
        <w:sectPr w:rsidR="00566722">
          <w:pgSz w:w="12240" w:h="15840" w:code="1"/>
          <w:pgMar w:top="1080" w:right="1440" w:bottom="1080" w:left="1440" w:header="720" w:footer="576" w:gutter="0"/>
          <w:pgNumType w:start="0"/>
          <w:cols w:space="720"/>
          <w:titlePg/>
          <w:docGrid w:linePitch="360"/>
        </w:sectPr>
      </w:pPr>
    </w:p>
    <w:p w14:paraId="0C9BBE60" w14:textId="77777777" w:rsidR="00566722" w:rsidRDefault="001E6487">
      <w:pPr>
        <w:pStyle w:val="Heading1"/>
      </w:pPr>
      <w:bookmarkStart w:id="1" w:name="_Toc340506951"/>
      <w:r>
        <w:t>Executive Summary</w:t>
      </w:r>
      <w:bookmarkEnd w:id="1"/>
    </w:p>
    <w:sdt>
      <w:sdtPr>
        <w:rPr>
          <w:color w:val="4C483D" w:themeColor="text2"/>
          <w:sz w:val="20"/>
          <w:szCs w:val="20"/>
        </w:rPr>
        <w:id w:val="-1252579605"/>
        <w:placeholder>
          <w:docPart w:val="3C8418E5C55F3145AF6323E6C2706D5A"/>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66722" w14:paraId="57630EDD"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4DE31F1F" w14:textId="77777777" w:rsidR="00566722" w:rsidRDefault="001E6487">
                <w:pPr>
                  <w:pStyle w:val="Icon"/>
                  <w:rPr>
                    <w:u w:val="double"/>
                  </w:rPr>
                </w:pPr>
                <w:r>
                  <w:rPr>
                    <w:noProof/>
                    <w:lang w:eastAsia="en-US"/>
                  </w:rPr>
                  <mc:AlternateContent>
                    <mc:Choice Requires="wpg">
                      <w:drawing>
                        <wp:inline distT="0" distB="0" distL="0" distR="0" wp14:anchorId="5EC45191" wp14:editId="2C7A1A05">
                          <wp:extent cx="228600" cy="228600"/>
                          <wp:effectExtent l="0" t="0" r="0" b="0"/>
                          <wp:docPr id="1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 name="Oval 1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A91D2B4" id="Group_x0020_19" o:spid="_x0000_s1026" alt="Tip icon" style="width:18pt;height:18pt;mso-position-horizontal-relative:char;mso-position-vertical-relative:lin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">
                          <v:oval id="Oval_x0020_11" o:spid="_x0000_s1027" style="position:absolute;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Lt34wgAA&#10;ANsAAAAPAAAAZHJzL2Rvd25yZXYueG1sRI9BawIxEIXvhf6HMIXealYPYlejiGLppUrVHzBspput&#10;m0lI4rr+eyMI3mZ4b973ZrbobSs6CrFxrGA4KEAQV043XCs4HjYfExAxIWtsHZOCK0VYzF9fZlhq&#10;d+Ff6vapFjmEY4kKTEq+lDJWhizGgfPEWftzwWLKa6ilDnjJ4baVo6IYS4sNZ4JBTytD1Wl/thli&#10;fLf2q6/mc2Kp/t9dx2H7g0q9v/XLKYhEfXqaH9ffOtcfwv2XPICc3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4u3fjCAAAA2wAAAA8AAAAAAAAAAAAAAAAAlwIAAGRycy9kb3du&#10;cmV2LnhtbFBLBQYAAAAABAAEAPUAAACGAwAAAAA=&#10;" fillcolor="#f24f4f [3204]" stroked="f" strokeweight="0">
                            <v:stroke joinstyle="miter"/>
                            <o:lock v:ext="edit" aspectratio="t"/>
                          </v:oval>
                          <v:shape id="Freeform_x0020_12" o:spid="_x0000_s1028" style="position:absolute;left:98639;top:50800;width:31322;height:127000;visibility:visible;mso-wrap-style:square;v-text-anchor:middle" coordsize="31322,127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3KQxwgAA&#10;ANsAAAAPAAAAZHJzL2Rvd25yZXYueG1sRE/fa8IwEH4X9j+EG+xN06nI1hllDIQ+CbOKr7fm2pQ1&#10;l5LE2vnXL8Jgb/fx/bz1drSdGMiH1rGC51kGgrhyuuVGwbHcTV9AhIissXNMCn4owHbzMFljrt2V&#10;P2k4xEakEA45KjAx9rmUoTJkMcxcT5y42nmLMUHfSO3xmsJtJ+dZtpIWW04NBnv6MFR9Hy5Wwfl2&#10;KoeLL82+9kWxfP06r3y9UOrpcXx/AxFpjP/iP3eh0/w53H9JB8jN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fcpDHCAAAA2wAAAA8AAAAAAAAAAAAAAAAAlwIAAGRycy9kb3du&#10;cmV2LnhtbFBLBQYAAAAABAAEAPUAAACGAwAAAAA=&#10;" path="m3915,38279l27406,38279,27406,127000,3915,127000,3915,38279xm15661,0c24310,,31322,7012,31322,15661,31322,24310,24310,31322,15661,31322,7012,31322,,24310,,15661,,7012,7012,,15661,0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1D2DD596"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 xml:space="preserve">Write this last so that you can summarize the most important points from your business plan. </w:t>
                </w:r>
              </w:p>
              <w:p w14:paraId="02678F7F"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Provide a concise but positive description of your company, including objectives and accomplishments. For example, if your company is established, consider descri</w:t>
                </w:r>
                <w:r>
                  <w:t>bing what it set out to do, how it has accomplished goals to date, and what lies ahead. If new, summarize what you intend to do, how and when you intend to do it, and how you think you can overcome major obstacles (such as competition).</w:t>
                </w:r>
              </w:p>
              <w:p w14:paraId="59F8B0DC"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You can also choose</w:t>
                </w:r>
                <w:r>
                  <w:t xml:space="preserve"> to use the following four subheadings to organize and help present the information for your executive summary.</w:t>
                </w:r>
              </w:p>
              <w:p w14:paraId="34A5CAD5"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Note: to delete any tip, such as this one, just click the tip text and then press the spacebar.</w:t>
                </w:r>
              </w:p>
            </w:tc>
          </w:tr>
        </w:tbl>
        <w:p w14:paraId="0E3E2B0D" w14:textId="77777777" w:rsidR="00566722" w:rsidRDefault="001E6487"/>
      </w:sdtContent>
    </w:sdt>
    <w:p w14:paraId="02064162" w14:textId="77777777" w:rsidR="00566722" w:rsidRDefault="001E6487">
      <w:pPr>
        <w:pStyle w:val="Heading2"/>
      </w:pPr>
      <w:bookmarkStart w:id="2" w:name="_Toc340506952"/>
      <w:r>
        <w:t>Highlights</w:t>
      </w:r>
      <w:bookmarkEnd w:id="2"/>
    </w:p>
    <w:sdt>
      <w:sdtPr>
        <w:rPr>
          <w:color w:val="4C483D" w:themeColor="text2"/>
          <w:sz w:val="20"/>
          <w:szCs w:val="20"/>
        </w:rPr>
        <w:id w:val="1868870122"/>
        <w:placeholder>
          <w:docPart w:val="3C8418E5C55F3145AF6323E6C2706D5A"/>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66722" w14:paraId="0691E2D1"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4506EDCB" w14:textId="77777777" w:rsidR="00566722" w:rsidRDefault="001E6487">
                <w:pPr>
                  <w:pStyle w:val="Icon"/>
                </w:pPr>
                <w:r>
                  <w:rPr>
                    <w:noProof/>
                    <w:lang w:eastAsia="en-US"/>
                  </w:rPr>
                  <mc:AlternateContent>
                    <mc:Choice Requires="wpg">
                      <w:drawing>
                        <wp:inline distT="0" distB="0" distL="0" distR="0" wp14:anchorId="6344EC55" wp14:editId="662B73C2">
                          <wp:extent cx="228600" cy="228600"/>
                          <wp:effectExtent l="0" t="0" r="0" b="0"/>
                          <wp:docPr id="2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1" name="Oval 2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 name="Freeform 2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0D8F185" id="Group_x0020_19" o:spid="_x0000_s1026" alt="Tip icon" style="width:18pt;height:18pt;mso-position-horizontal-relative:char;mso-position-vertical-relative:lin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">
                          <v:oval id="Oval_x0020_21" o:spid="_x0000_s1027" style="position:absolute;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QhdFwQAA&#10;ANsAAAAPAAAAZHJzL2Rvd25yZXYueG1sRI/NagIxFIX3gu8QbsGdZnQhdmqUolTcaKn6AJfJ7WR0&#10;chOSdBzf3hQKXR7Oz8dZrnvbio5CbBwrmE4KEMSV0w3XCi7nj/ECREzIGlvHpOBBEdar4WCJpXZ3&#10;/qLulGqRRziWqMCk5EspY2XIYpw4T5y9bxcspixDLXXAex63rZwVxVxabDgTDHraGKpupx+bIcZ3&#10;W7/ZNa8LS/X18zEPxwMqNXrp399AJOrTf/ivvdcKZlP4/ZJ/gFw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EIXRcEAAADbAAAADwAAAAAAAAAAAAAAAACXAgAAZHJzL2Rvd25y&#10;ZXYueG1sUEsFBgAAAAAEAAQA9QAAAIUDAAAAAA==&#10;" fillcolor="#f24f4f [3204]" stroked="f" strokeweight="0">
                            <v:stroke joinstyle="miter"/>
                            <o:lock v:ext="edit" aspectratio="t"/>
                          </v:oval>
                          <v:shape id="Freeform_x0020_22" o:spid="_x0000_s1028" style="position:absolute;left:98639;top:50800;width:31322;height:127000;visibility:visible;mso-wrap-style:square;v-text-anchor:middle" coordsize="31322,127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sG6MxAAA&#10;ANsAAAAPAAAAZHJzL2Rvd25yZXYueG1sRI/BasMwEETvhf6D2EJvjRy3hMSJEkqh4FOgcUuuG2tt&#10;mVgrIymOm6+vCoUeh5l5w2x2k+3FSD50jhXMZxkI4trpjlsFn9X70xJEiMgae8ek4JsC7Lb3dxss&#10;tLvyB42H2IoE4VCgAhPjUEgZakMWw8wNxMlrnLcYk/St1B6vCW57mWfZQlrsOC0YHOjNUH0+XKyC&#10;4+2rGi++MvvGl+XL6nRc+OZZqceH6XUNItIU/8N/7VIryHP4/ZJ+gN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bBujMQAAADbAAAADwAAAAAAAAAAAAAAAACXAgAAZHJzL2Rv&#10;d25yZXYueG1sUEsFBgAAAAAEAAQA9QAAAIgDAAAAAA==&#10;" path="m3915,38279l27406,38279,27406,127000,3915,127000,3915,38279xm15661,0c24310,,31322,7012,31322,15661,31322,24310,24310,31322,15661,31322,7012,31322,,24310,,15661,,7012,7012,,15661,0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35DD707F"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Summarize key business highligh</w:t>
                </w:r>
                <w:r>
                  <w:t>ts. For example, you might include a chart showing sales, expenses and net profit for several years.</w:t>
                </w:r>
              </w:p>
              <w:p w14:paraId="0B318A43"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Note: to replace the sample chart data with your own, right-click the chart and then click Edit Data.</w:t>
                </w:r>
              </w:p>
            </w:tc>
          </w:tr>
        </w:tbl>
        <w:p w14:paraId="25B7216D" w14:textId="77777777" w:rsidR="00566722" w:rsidRDefault="001E6487"/>
      </w:sdtContent>
    </w:sdt>
    <w:p w14:paraId="7D8A2098" w14:textId="77777777" w:rsidR="00566722" w:rsidRDefault="001E6487">
      <w:r>
        <w:rPr>
          <w:noProof/>
          <w:lang w:eastAsia="en-US"/>
        </w:rPr>
        <w:drawing>
          <wp:inline distT="0" distB="0" distL="0" distR="0" wp14:anchorId="2C04D57C" wp14:editId="507EC120">
            <wp:extent cx="5943600" cy="2133600"/>
            <wp:effectExtent l="0" t="0" r="0" b="0"/>
            <wp:docPr id="7" name="Chart 7"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7116ACB" w14:textId="77777777" w:rsidR="00566722" w:rsidRDefault="001E6487">
      <w:pPr>
        <w:pStyle w:val="Heading2"/>
      </w:pPr>
      <w:bookmarkStart w:id="3" w:name="_Toc340506953"/>
      <w:r>
        <w:t>Objectives</w:t>
      </w:r>
      <w:bookmarkEnd w:id="3"/>
    </w:p>
    <w:sdt>
      <w:sdtPr>
        <w:rPr>
          <w:color w:val="4C483D" w:themeColor="text2"/>
          <w:sz w:val="20"/>
          <w:szCs w:val="20"/>
        </w:rPr>
        <w:id w:val="618184684"/>
        <w:placeholder>
          <w:docPart w:val="3C8418E5C55F3145AF6323E6C2706D5A"/>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66722" w14:paraId="64BEB9D5"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323AC616" w14:textId="77777777" w:rsidR="00566722" w:rsidRDefault="001E6487">
                <w:pPr>
                  <w:pStyle w:val="NoSpacing"/>
                  <w:spacing w:before="40"/>
                </w:pPr>
                <w:r>
                  <w:rPr>
                    <w:noProof/>
                    <w:lang w:eastAsia="en-US"/>
                  </w:rPr>
                  <mc:AlternateContent>
                    <mc:Choice Requires="wpg">
                      <w:drawing>
                        <wp:inline distT="0" distB="0" distL="0" distR="0" wp14:anchorId="29C3C29E" wp14:editId="560DE0A5">
                          <wp:extent cx="228600" cy="228600"/>
                          <wp:effectExtent l="0" t="0" r="0" b="0"/>
                          <wp:docPr id="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 name="Oval 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831D34B" id="Group_x0020_19" o:spid="_x0000_s1026" alt="Tip icon" style="width:18pt;height:18pt;mso-position-horizontal-relative:char;mso-position-vertical-relative:lin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">
                          <v:oval id="Oval_x0020_5" o:spid="_x0000_s1027" style="position:absolute;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EWROwQAA&#10;ANoAAAAPAAAAZHJzL2Rvd25yZXYueG1sRI/dagIxEIXvC75DGKF3NWuhoqtRRKn0pi3+PMCwGTer&#10;m0lI4rq+fVMo9PJwfj7OYtXbVnQUYuNYwXhUgCCunG64VnA6vr9MQcSErLF1TAoeFGG1HDwtsNTu&#10;znvqDqkWeYRjiQpMSr6UMlaGLMaR88TZO7tgMWUZaqkD3vO4beVrUUykxYYzwaCnjaHqerjZDDG+&#10;2/rNrplNLdWX78ckfH2iUs/Dfj0HkahP/+G/9odW8Aa/V/INkMs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BFkTsEAAADaAAAADwAAAAAAAAAAAAAAAACXAgAAZHJzL2Rvd25y&#10;ZXYueG1sUEsFBgAAAAAEAAQA9QAAAIUDAAAAAA==&#10;" fillcolor="#f24f4f [3204]" stroked="f" strokeweight="0">
                            <v:stroke joinstyle="miter"/>
                            <o:lock v:ext="edit" aspectratio="t"/>
                          </v:oval>
                          <v:shape id="Freeform_x0020_6" o:spid="_x0000_s1028" style="position:absolute;left:98639;top:50800;width:31322;height:127000;visibility:visible;mso-wrap-style:square;v-text-anchor:middle" coordsize="31322,127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SsrVwwAA&#10;ANoAAAAPAAAAZHJzL2Rvd25yZXYueG1sRI9BS8NAFITvgv9heYI3u7GWoLHbIgUhJ8Gmkusz+5IN&#10;Zt+G3W0a/fVuodDjMDPfMOvtbAcxkQ+9YwWPiwwEceN0z52CQ/X+8AwiRGSNg2NS8EsBtpvbmzUW&#10;2p34k6Z97ESCcChQgYlxLKQMjSGLYeFG4uS1zluMSfpOao+nBLeDXGZZLi32nBYMjrQz1Pzsj1ZB&#10;/fdVTUdfmY/Wl+Xq5bvOffuk1P3d/PYKItIcr+FLu9QKcjhfSTdAb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2SsrVwwAAANoAAAAPAAAAAAAAAAAAAAAAAJcCAABkcnMvZG93&#10;bnJldi54bWxQSwUGAAAAAAQABAD1AAAAhwMAAAAA&#10;" path="m3915,38279l27406,38279,27406,127000,3915,127000,3915,38279xm15661,0c24310,,31322,7012,31322,15661,31322,24310,24310,31322,15661,31322,7012,31322,,24310,,15661,,7012,7012,,15661,0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13CE19C1"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For example, include a timeline of</w:t>
                </w:r>
                <w:r>
                  <w:t xml:space="preserve"> the goals you hope you to achieve.</w:t>
                </w:r>
              </w:p>
            </w:tc>
          </w:tr>
        </w:tbl>
        <w:p w14:paraId="03EC0D7A" w14:textId="77777777" w:rsidR="00566722" w:rsidRDefault="001E6487"/>
      </w:sdtContent>
    </w:sdt>
    <w:p w14:paraId="11CDC6C8" w14:textId="77777777" w:rsidR="00566722" w:rsidRDefault="001E6487">
      <w:pPr>
        <w:pStyle w:val="Heading2"/>
      </w:pPr>
      <w:bookmarkStart w:id="4" w:name="_Toc340506954"/>
      <w:r>
        <w:t>Mission Statement</w:t>
      </w:r>
      <w:bookmarkEnd w:id="4"/>
    </w:p>
    <w:sdt>
      <w:sdtPr>
        <w:rPr>
          <w:color w:val="4C483D" w:themeColor="text2"/>
          <w:sz w:val="20"/>
          <w:szCs w:val="20"/>
        </w:rPr>
        <w:id w:val="960690418"/>
        <w:placeholder>
          <w:docPart w:val="3C8418E5C55F3145AF6323E6C2706D5A"/>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66722" w14:paraId="10205440"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1E4FA8BF" w14:textId="77777777" w:rsidR="00566722" w:rsidRDefault="001E6487">
                <w:pPr>
                  <w:pStyle w:val="Icon"/>
                </w:pPr>
                <w:r>
                  <w:rPr>
                    <w:noProof/>
                    <w:lang w:eastAsia="en-US"/>
                  </w:rPr>
                  <mc:AlternateContent>
                    <mc:Choice Requires="wpg">
                      <w:drawing>
                        <wp:inline distT="0" distB="0" distL="0" distR="0" wp14:anchorId="6D6FEB16" wp14:editId="799AA054">
                          <wp:extent cx="228600" cy="228600"/>
                          <wp:effectExtent l="0" t="0" r="0" b="0"/>
                          <wp:docPr id="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 name="Oval 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 name="Freeform 1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BA93F31" id="Group_x0020_19" o:spid="_x0000_s1026" alt="Tip icon" style="width:18pt;height:18pt;mso-position-horizontal-relative:char;mso-position-vertical-relative:lin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">
                          <v:oval id="Oval_x0020_9" o:spid="_x0000_s1027" style="position:absolute;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XG5LwAAA&#10;ANoAAAAPAAAAZHJzL2Rvd25yZXYueG1sRI/NagIxFIX3Bd8hXMFdzdiF6GgUUSpu2lL1AS6T62R0&#10;chOSOI5v3xQKXR7Oz8dZrnvbio5CbBwrmIwLEMSV0w3XCs6n99cZiJiQNbaOScGTIqxXg5cllto9&#10;+Ju6Y6pFHuFYogKTki+ljJUhi3HsPHH2Li5YTFmGWuqAjzxuW/lWFFNpseFMMOhpa6i6He82Q4zv&#10;dn67b+YzS/X16zkNnx+o1GjYbxYgEvXpP/zXPmgFc/i9km+AXP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1XG5LwAAAANoAAAAPAAAAAAAAAAAAAAAAAJcCAABkcnMvZG93bnJl&#10;di54bWxQSwUGAAAAAAQABAD1AAAAhAMAAAAA&#10;" fillcolor="#f24f4f [3204]" stroked="f" strokeweight="0">
                            <v:stroke joinstyle="miter"/>
                            <o:lock v:ext="edit" aspectratio="t"/>
                          </v:oval>
                          <v:shape id="Freeform_x0020_13" o:spid="_x0000_s1028" style="position:absolute;left:98639;top:50800;width:31322;height:127000;visibility:visible;mso-wrap-style:square;v-text-anchor:middle" coordsize="31322,127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kAGqwgAA&#10;ANsAAAAPAAAAZHJzL2Rvd25yZXYueG1sRE/fa8IwEH4X9j+EG+xN06nI1hllDIQ+CbOKr7fm2pQ1&#10;l5LE2vnXL8Jgb/fx/bz1drSdGMiH1rGC51kGgrhyuuVGwbHcTV9AhIissXNMCn4owHbzMFljrt2V&#10;P2k4xEakEA45KjAx9rmUoTJkMcxcT5y42nmLMUHfSO3xmsJtJ+dZtpIWW04NBnv6MFR9Hy5Wwfl2&#10;KoeLL82+9kWxfP06r3y9UOrpcXx/AxFpjP/iP3eh0/wF3H9JB8jN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QAarCAAAA2wAAAA8AAAAAAAAAAAAAAAAAlwIAAGRycy9kb3du&#10;cmV2LnhtbFBLBQYAAAAABAAEAPUAAACGAwAAAAA=&#10;" path="m3915,38279l27406,38279,27406,127000,3915,127000,3915,38279xm15661,0c24310,,31322,7012,31322,15661,31322,24310,24310,31322,15661,31322,7012,31322,,24310,,15661,,7012,7012,,15661,0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710962CD"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If you have a mission statement, include it here. Also include any essential points about your business that are not covered elsewhere in the executive summary.</w:t>
                </w:r>
              </w:p>
            </w:tc>
          </w:tr>
        </w:tbl>
        <w:p w14:paraId="434CE5CE" w14:textId="77777777" w:rsidR="00566722" w:rsidRDefault="001E6487"/>
      </w:sdtContent>
    </w:sdt>
    <w:p w14:paraId="7818DF68" w14:textId="77777777" w:rsidR="00566722" w:rsidRDefault="001E6487">
      <w:pPr>
        <w:pStyle w:val="Heading2"/>
      </w:pPr>
      <w:bookmarkStart w:id="5" w:name="_Toc340506955"/>
      <w:r>
        <w:t>Keys to Success</w:t>
      </w:r>
      <w:bookmarkEnd w:id="5"/>
    </w:p>
    <w:sdt>
      <w:sdtPr>
        <w:rPr>
          <w:color w:val="4C483D" w:themeColor="text2"/>
          <w:sz w:val="20"/>
          <w:szCs w:val="20"/>
        </w:rPr>
        <w:id w:val="-1813943046"/>
        <w:placeholder>
          <w:docPart w:val="3C8418E5C55F3145AF6323E6C2706D5A"/>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66722" w14:paraId="16FBE826"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6D3F953C" w14:textId="77777777" w:rsidR="00566722" w:rsidRDefault="001E6487">
                <w:pPr>
                  <w:pStyle w:val="NoSpacing"/>
                  <w:spacing w:before="40"/>
                </w:pPr>
                <w:r>
                  <w:rPr>
                    <w:noProof/>
                    <w:lang w:eastAsia="en-US"/>
                  </w:rPr>
                  <mc:AlternateContent>
                    <mc:Choice Requires="wpg">
                      <w:drawing>
                        <wp:inline distT="0" distB="0" distL="0" distR="0" wp14:anchorId="3C05A1BD" wp14:editId="3F1AA6CD">
                          <wp:extent cx="228600" cy="228600"/>
                          <wp:effectExtent l="0" t="0" r="0" b="0"/>
                          <wp:docPr id="17" name="Group 1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 name="Oval 1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 name="Freeform 1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BFA0527" id="Group_x0020_17" o:spid="_x0000_s1026" alt="Tip icon" style="width:18pt;height:18pt;mso-position-horizontal-relative:char;mso-position-vertical-relative:lin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">
                          <v:oval id="Oval_x0020_18" o:spid="_x0000_s1027" style="position:absolute;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HRlwQAA&#10;ANsAAAAPAAAAZHJzL2Rvd25yZXYueG1sRI/NTgIxEMfvJLxDMybepCsHgiuFGAjGixLAB5hsx+3q&#10;dtq0dVne3jmYcJvJ/D9+s9qMvlcDpdwFNvA4q0ARN8F23Br4PO8flqByQbbYByYDV8qwWU8nK6xt&#10;uPCRhlNplYRwrtGAKyXWWufGkcc8C5FYbl8heSyyplbbhBcJ972eV9VCe+xYGhxG2jpqfk6/Xkpc&#10;HHZx+9o9LT2134frIn28ozH3d+PLM6hCY7mJ/91vVvAFVn6RAfT6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xR0ZcEAAADbAAAADwAAAAAAAAAAAAAAAACXAgAAZHJzL2Rvd25y&#10;ZXYueG1sUEsFBgAAAAAEAAQA9QAAAIUDAAAAAA==&#10;" fillcolor="#f24f4f [3204]" stroked="f" strokeweight="0">
                            <v:stroke joinstyle="miter"/>
                            <o:lock v:ext="edit" aspectratio="t"/>
                          </v:oval>
                          <v:shape id="Freeform_x0020_19" o:spid="_x0000_s1028" style="position:absolute;left:98639;top:50800;width:31322;height:127000;visibility:visible;mso-wrap-style:square;v-text-anchor:middle" coordsize="31322,127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eDZAwgAA&#10;ANsAAAAPAAAAZHJzL2Rvd25yZXYueG1sRE/fa8IwEH4f7H8IN9jbTDdFZjXKGAh9EmY3fL0116bY&#10;XEoSa+dfvwiCb/fx/bzVZrSdGMiH1rGC10kGgrhyuuVGwXe5fXkHESKyxs4xKfijAJv148MKc+3O&#10;/EXDPjYihXDIUYGJsc+lDJUhi2HieuLE1c5bjAn6RmqP5xRuO/mWZXNpseXUYLCnT0PVcX+yCg6X&#10;n3I4+dLsal8Us8XvYe7rqVLPT+PHEkSkMd7FN3eh0/wFXH9JB8j1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l4NkDCAAAA2wAAAA8AAAAAAAAAAAAAAAAAlwIAAGRycy9kb3du&#10;cmV2LnhtbFBLBQYAAAAABAAEAPUAAACGAwAAAAA=&#10;" path="m3915,38279l27406,38279,27406,127000,3915,127000,3915,38279xm15661,0c24310,,31322,7012,31322,15661,31322,24310,24310,31322,15661,31322,7012,31322,,24310,,15661,,7012,7012,,15661,0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3B4D13C3"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 xml:space="preserve">Describe </w:t>
                </w:r>
                <w:r>
                  <w:t>unique or distinguishing factors that will help your business plan succeed.</w:t>
                </w:r>
              </w:p>
            </w:tc>
          </w:tr>
        </w:tbl>
        <w:p w14:paraId="5905B825" w14:textId="77777777" w:rsidR="00566722" w:rsidRDefault="001E6487"/>
      </w:sdtContent>
    </w:sdt>
    <w:p w14:paraId="4B764213" w14:textId="77777777" w:rsidR="00566722" w:rsidRDefault="001E6487">
      <w:pPr>
        <w:pStyle w:val="Heading1"/>
      </w:pPr>
      <w:bookmarkStart w:id="6" w:name="_Toc340506956"/>
      <w:r>
        <w:t>Description of Business</w:t>
      </w:r>
      <w:bookmarkEnd w:id="6"/>
    </w:p>
    <w:sdt>
      <w:sdtPr>
        <w:rPr>
          <w:color w:val="4C483D" w:themeColor="text2"/>
          <w:sz w:val="20"/>
          <w:szCs w:val="20"/>
        </w:rPr>
        <w:id w:val="-1085602515"/>
        <w:placeholder>
          <w:docPart w:val="3C8418E5C55F3145AF6323E6C2706D5A"/>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66722" w14:paraId="64C8BAFB"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12D1BC8E" w14:textId="77777777" w:rsidR="00566722" w:rsidRDefault="001E6487">
                <w:pPr>
                  <w:pStyle w:val="Icon"/>
                </w:pPr>
                <w:r>
                  <w:rPr>
                    <w:noProof/>
                    <w:lang w:eastAsia="en-US"/>
                  </w:rPr>
                  <mc:AlternateContent>
                    <mc:Choice Requires="wpg">
                      <w:drawing>
                        <wp:inline distT="0" distB="0" distL="0" distR="0" wp14:anchorId="7C7DE9D3" wp14:editId="05803E50">
                          <wp:extent cx="228600" cy="228600"/>
                          <wp:effectExtent l="0" t="0" r="0" b="0"/>
                          <wp:docPr id="2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7" name="Oval 2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 name="Freeform 2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42F20F9" id="Group_x0020_19" o:spid="_x0000_s1026" alt="Tip icon" style="width:18pt;height:18pt;mso-position-horizontal-relative:char;mso-position-vertical-relative:lin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">
                          <v:oval id="Oval_x0020_27" o:spid="_x0000_s1027" style="position:absolute;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5yqqwQAA&#10;ANsAAAAPAAAAZHJzL2Rvd25yZXYueG1sRI/NagIxFIX3Bd8hXMFdzejC2tEooljcaKntA1wm18m0&#10;k5uQpOP49qYgdHk4Px9nue5tKzoKsXGsYDIuQBBXTjdcK/j63D/PQcSErLF1TApuFGG9GjwtsdTu&#10;yh/UnVMt8gjHEhWYlHwpZawMWYxj54mzd3HBYsoy1FIHvOZx28ppUcykxYYzwaCnraHq5/xrM8T4&#10;bue3b83r3FL9/X6bhdMRlRoN+80CRKI+/Ycf7YNWMH2Bvy/5B8jV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wOcqqsEAAADbAAAADwAAAAAAAAAAAAAAAACXAgAAZHJzL2Rvd25y&#10;ZXYueG1sUEsFBgAAAAAEAAQA9QAAAIUDAAAAAA==&#10;" fillcolor="#f24f4f [3204]" stroked="f" strokeweight="0">
                            <v:stroke joinstyle="miter"/>
                            <o:lock v:ext="edit" aspectratio="t"/>
                          </v:oval>
                          <v:shape id="Freeform_x0020_28" o:spid="_x0000_s1028" style="position:absolute;left:98639;top:50800;width:31322;height:127000;visibility:visible;mso-wrap-style:square;v-text-anchor:middle" coordsize="31322,127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WFlmwQAA&#10;ANsAAAAPAAAAZHJzL2Rvd25yZXYueG1sRE/Pa8IwFL4P/B/CG3ib6XSIq0aRwaAnYVbx+ta8NsXm&#10;pSSx1v31y2Gw48f3e7MbbScG8qF1rOB1loEgrpxuuVFwKj9fViBCRNbYOSYFDwqw206eNphrd+cv&#10;Go6xESmEQ44KTIx9LmWoDFkMM9cTJ6523mJM0DdSe7yncNvJeZYtpcWWU4PBnj4MVdfjzSq4/JzL&#10;4eZLc6h9Uby9f1+Wvl4oNX0e92sQkcb4L/5zF1rBPI1NX9IPkN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FhZZsEAAADbAAAADwAAAAAAAAAAAAAAAACXAgAAZHJzL2Rvd25y&#10;ZXYueG1sUEsFBgAAAAAEAAQA9QAAAIUDAAAAAA==&#10;" path="m3915,38279l27406,38279,27406,127000,3915,127000,3915,38279xm15661,0c24310,,31322,7012,31322,15661,31322,24310,24310,31322,15661,31322,7012,31322,,24310,,15661,,7012,7012,,15661,0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133B4B69"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rPr>
                    <w:i w:val="0"/>
                    <w:iCs w:val="0"/>
                  </w:rPr>
                  <w:t xml:space="preserve">Give a positive, concise, and fact-based description of your business: </w:t>
                </w:r>
                <w:r>
                  <w:t xml:space="preserve">what it does, </w:t>
                </w:r>
                <w:r>
                  <w:rPr>
                    <w:i w:val="0"/>
                    <w:iCs w:val="0"/>
                  </w:rPr>
                  <w:t xml:space="preserve">and </w:t>
                </w:r>
                <w:r>
                  <w:t xml:space="preserve">what is going to make it unique, competitive and successful. </w:t>
                </w:r>
                <w:r>
                  <w:rPr>
                    <w:i w:val="0"/>
                    <w:iCs w:val="0"/>
                  </w:rPr>
                  <w:t>D</w:t>
                </w:r>
                <w:r>
                  <w:t xml:space="preserve">escribe special features that will make your business attractive to potential customers and identify </w:t>
                </w:r>
                <w:r>
                  <w:rPr>
                    <w:i w:val="0"/>
                    <w:iCs w:val="0"/>
                  </w:rPr>
                  <w:t xml:space="preserve">your company’s primary </w:t>
                </w:r>
                <w:r>
                  <w:t xml:space="preserve">goals and objectives. </w:t>
                </w:r>
              </w:p>
            </w:tc>
          </w:tr>
        </w:tbl>
        <w:p w14:paraId="03BA2619" w14:textId="77777777" w:rsidR="00566722" w:rsidRDefault="001E6487"/>
      </w:sdtContent>
    </w:sdt>
    <w:p w14:paraId="17544AAD" w14:textId="77777777" w:rsidR="00566722" w:rsidRDefault="001E6487">
      <w:pPr>
        <w:pStyle w:val="Heading2"/>
      </w:pPr>
      <w:bookmarkStart w:id="7" w:name="_Toc340506957"/>
      <w:r>
        <w:t>Company Ownership/Legal Entity</w:t>
      </w:r>
      <w:bookmarkEnd w:id="7"/>
    </w:p>
    <w:sdt>
      <w:sdtPr>
        <w:rPr>
          <w:color w:val="4C483D" w:themeColor="text2"/>
          <w:sz w:val="20"/>
          <w:szCs w:val="20"/>
        </w:rPr>
        <w:id w:val="204835237"/>
        <w:placeholder>
          <w:docPart w:val="3C8418E5C55F3145AF6323E6C2706D5A"/>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66722" w14:paraId="33E6E5A2"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17C18E2A" w14:textId="77777777" w:rsidR="00566722" w:rsidRDefault="001E6487">
                <w:pPr>
                  <w:pStyle w:val="Icon"/>
                </w:pPr>
                <w:r>
                  <w:rPr>
                    <w:noProof/>
                    <w:lang w:eastAsia="en-US"/>
                  </w:rPr>
                  <mc:AlternateContent>
                    <mc:Choice Requires="wpg">
                      <w:drawing>
                        <wp:inline distT="0" distB="0" distL="0" distR="0" wp14:anchorId="23E343E1" wp14:editId="60AFC6C8">
                          <wp:extent cx="228600" cy="228600"/>
                          <wp:effectExtent l="0" t="0" r="0" b="0"/>
                          <wp:docPr id="2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0" name="Oval 3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 name="Freeform 3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EDB22DC" id="Group_x0020_19" o:spid="_x0000_s1026" alt="Tip icon" style="width:18pt;height:18pt;mso-position-horizontal-relative:char;mso-position-vertical-relative:lin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">
                          <v:oval id="Oval_x0020_30" o:spid="_x0000_s1027" style="position:absolute;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1yQDvwAA&#10;ANsAAAAPAAAAZHJzL2Rvd25yZXYueG1sRE/NTgIxEL6b+A7NmHiTrpIQWCnEYCBexIA+wGQ7ble3&#10;06Yty/L2zoHE45fvf7kefa8GSrkLbOBxUoEiboLtuDXw9bl9mIPKBdliH5gMXCjDenV7s8TahjMf&#10;aDiWVkkI5xoNuFJirXVuHHnMkxCJhfsOyWMRmFptE54l3Pf6qapm2mPH0uAw0sZR83s8eSlxcXiN&#10;m123mHtqfz4us7R/R2Pu78aXZ1CFxvIvvrrfrIGprJcv8gP06g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rXJAO/AAAA2wAAAA8AAAAAAAAAAAAAAAAAlwIAAGRycy9kb3ducmV2&#10;LnhtbFBLBQYAAAAABAAEAPUAAACDAwAAAAA=&#10;" fillcolor="#f24f4f [3204]" stroked="f" strokeweight="0">
                            <v:stroke joinstyle="miter"/>
                            <o:lock v:ext="edit" aspectratio="t"/>
                          </v:oval>
                          <v:shape id="Freeform_x0020_31" o:spid="_x0000_s1028" style="position:absolute;left:98639;top:50800;width:31322;height:127000;visibility:visible;mso-wrap-style:square;v-text-anchor:middle" coordsize="31322,127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u2YmxAAA&#10;ANsAAAAPAAAAZHJzL2Rvd25yZXYueG1sRI9Ba8JAFITvhf6H5RW81Y1VpE1dpRQKOQk1Fq+v2Zds&#10;aPZt2F1j9Nd3BcHjMDPfMKvNaDsxkA+tYwWzaQaCuHK65UbBvvx6fgURIrLGzjEpOFOAzfrxYYW5&#10;dif+pmEXG5EgHHJUYGLscylDZchimLqeOHm18xZjkr6R2uMpwW0nX7JsKS22nBYM9vRpqPrbHa2C&#10;w+WnHI6+NNvaF8Xi7few9PVcqcnT+PEOItIY7+Fbu9AK5jO4fkk/QK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PLtmJsQAAADbAAAADwAAAAAAAAAAAAAAAACXAgAAZHJzL2Rv&#10;d25yZXYueG1sUEsFBgAAAAAEAAQA9QAAAIgDAAAAAA==&#10;" path="m3915,38279l27406,38279,27406,127000,3915,127000,3915,38279xm15661,0c24310,,31322,7012,31322,15661,31322,24310,24310,31322,15661,31322,7012,31322,,24310,,15661,,7012,7012,,15661,0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7777A763"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Indicate whether your business is a sole proprietorship, corporation (t</w:t>
                </w:r>
                <w:r>
                  <w:t xml:space="preserve">ype), or partnership. If appropriate, define the business type (such as manufacturing, merchandizing, or service). </w:t>
                </w:r>
              </w:p>
              <w:p w14:paraId="445D81C4"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If licenses or permits are required, describe the requirements for acquiring them and where you are in the process.</w:t>
                </w:r>
              </w:p>
              <w:p w14:paraId="52481F55"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 xml:space="preserve">If you have not already </w:t>
                </w:r>
                <w:r>
                  <w:t>stated whether this is a new independent business, a takeover, a franchise or an expansion of a former business, include that here.</w:t>
                </w:r>
              </w:p>
            </w:tc>
          </w:tr>
        </w:tbl>
        <w:p w14:paraId="3C0444F4" w14:textId="77777777" w:rsidR="00566722" w:rsidRDefault="001E6487"/>
      </w:sdtContent>
    </w:sdt>
    <w:p w14:paraId="0AD61AF6" w14:textId="77777777" w:rsidR="00566722" w:rsidRDefault="001E6487">
      <w:pPr>
        <w:pStyle w:val="Heading2"/>
      </w:pPr>
      <w:bookmarkStart w:id="8" w:name="_Toc340506958"/>
      <w:r>
        <w:t>Location</w:t>
      </w:r>
      <w:bookmarkEnd w:id="8"/>
    </w:p>
    <w:sdt>
      <w:sdtPr>
        <w:rPr>
          <w:color w:val="4C483D" w:themeColor="text2"/>
          <w:sz w:val="20"/>
          <w:szCs w:val="20"/>
        </w:rPr>
        <w:id w:val="-1990552235"/>
        <w:placeholder>
          <w:docPart w:val="3C8418E5C55F3145AF6323E6C2706D5A"/>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66722" w14:paraId="442FC005"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52D50C6F" w14:textId="77777777" w:rsidR="00566722" w:rsidRDefault="001E6487">
                <w:pPr>
                  <w:pStyle w:val="Icon"/>
                </w:pPr>
                <w:r>
                  <w:rPr>
                    <w:noProof/>
                    <w:lang w:eastAsia="en-US"/>
                  </w:rPr>
                  <mc:AlternateContent>
                    <mc:Choice Requires="wpg">
                      <w:drawing>
                        <wp:inline distT="0" distB="0" distL="0" distR="0" wp14:anchorId="5269E1C3" wp14:editId="4306E063">
                          <wp:extent cx="228600" cy="228600"/>
                          <wp:effectExtent l="0" t="0" r="0" b="0"/>
                          <wp:docPr id="3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6" name="Oval 3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 name="Freeform 3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3969A3" id="Group_x0020_19" o:spid="_x0000_s1026" alt="Tip icon" style="width:18pt;height:18pt;mso-position-horizontal-relative:char;mso-position-vertical-relative:lin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">
                          <v:oval id="Oval_x0020_36" o:spid="_x0000_s1027" style="position:absolute;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chnswgAA&#10;ANsAAAAPAAAAZHJzL2Rvd25yZXYueG1sRI/dagIxEIXvC75DGKF3NWsLi26NIkqlN7WofYBhM91s&#10;3UxCEtf17ZuC0MvD+fk4i9VgO9FTiK1jBdNJAYK4drrlRsHX6e1pBiImZI2dY1Jwowir5ehhgZV2&#10;Vz5Qf0yNyCMcK1RgUvKVlLE2ZDFOnCfO3rcLFlOWoZE64DWP204+F0UpLbacCQY9bQzV5+PFZojx&#10;/dZvdu18Zqn5+byVYf+BSj2Oh/UriERD+g/f2+9awUsJf1/yD5DL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pyGezCAAAA2wAAAA8AAAAAAAAAAAAAAAAAlwIAAGRycy9kb3du&#10;cmV2LnhtbFBLBQYAAAAABAAEAPUAAACGAwAAAAA=&#10;" fillcolor="#f24f4f [3204]" stroked="f" strokeweight="0">
                            <v:stroke joinstyle="miter"/>
                            <o:lock v:ext="edit" aspectratio="t"/>
                          </v:oval>
                          <v:shape id="Freeform_x0020_37" o:spid="_x0000_s1028" style="position:absolute;left:98639;top:50800;width:31322;height:127000;visibility:visible;mso-wrap-style:square;v-text-anchor:middle" coordsize="31322,127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HlvJxAAA&#10;ANsAAAAPAAAAZHJzL2Rvd25yZXYueG1sRI9Ba8JAFITvQv/D8gredNMqtk1dpRSEnISaFq+v2Zds&#10;aPZt2F1j2l/fFQSPw8x8w6y3o+3EQD60jhU8zDMQxJXTLTcKPsvd7BlEiMgaO8ek4JcCbDd3kzXm&#10;2p35g4ZDbESCcMhRgYmxz6UMlSGLYe564uTVzluMSfpGao/nBLedfMyylbTYclow2NO7oerncLIK&#10;jn9f5XDypdnXviiWL9/Hla8XSk3vx7dXEJHGeAtf24VWsHiCy5f0A+Tm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3B5bycQAAADbAAAADwAAAAAAAAAAAAAAAACXAgAAZHJzL2Rv&#10;d25yZXYueG1sUEsFBgAAAAAEAAQA9QAAAIgDAAAAAA==&#10;" path="m3915,38279l27406,38279,27406,127000,3915,127000,3915,38279xm15661,0c24310,,31322,7012,31322,15661,31322,24310,24310,31322,15661,31322,7012,31322,,24310,,15661,,7012,7012,,15661,0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524AD996"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Remember that location is of paramount importance to some types of businesses, less so for others.</w:t>
                </w:r>
              </w:p>
              <w:p w14:paraId="1C8A327A" w14:textId="77777777" w:rsidR="00566722" w:rsidRDefault="001E648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your bu</w:t>
                </w:r>
                <w:r>
                  <w:t>siness doesn’t require specific location considerations, that could be an advantage and you should definitely note it here.</w:t>
                </w:r>
              </w:p>
              <w:p w14:paraId="7CBF23C5" w14:textId="77777777" w:rsidR="00566722" w:rsidRDefault="001E648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 have already chosen your location, describe the highlights—you can use some of the factors outlined in the next bullet as a g</w:t>
                </w:r>
                <w:r>
                  <w:t>uide or other factors that are essential considerations for your business.</w:t>
                </w:r>
              </w:p>
              <w:p w14:paraId="4BCC3846" w14:textId="77777777" w:rsidR="00566722" w:rsidRDefault="001E648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If you don’t yet have a location, describe the key criteria for determining a suitable location for your business. </w:t>
                </w:r>
              </w:p>
              <w:p w14:paraId="7497AB12" w14:textId="77777777" w:rsidR="00566722" w:rsidRDefault="001E6487">
                <w:pPr>
                  <w:pStyle w:val="TipText"/>
                  <w:ind w:left="360"/>
                  <w:cnfStyle w:val="000000000000" w:firstRow="0" w:lastRow="0" w:firstColumn="0" w:lastColumn="0" w:oddVBand="0" w:evenVBand="0" w:oddHBand="0" w:evenHBand="0" w:firstRowFirstColumn="0" w:firstRowLastColumn="0" w:lastRowFirstColumn="0" w:lastRowLastColumn="0"/>
                </w:pPr>
                <w:r>
                  <w:t xml:space="preserve">Consider the following examples (note that this is not an </w:t>
                </w:r>
                <w:r>
                  <w:t>exhaustive list and you might have other considerations as well):</w:t>
                </w:r>
              </w:p>
              <w:p w14:paraId="798AC2FA" w14:textId="77777777" w:rsidR="00566722" w:rsidRDefault="001E6487">
                <w:pPr>
                  <w:pStyle w:val="TipText"/>
                  <w:ind w:left="360"/>
                  <w:cnfStyle w:val="000000000000" w:firstRow="0" w:lastRow="0" w:firstColumn="0" w:lastColumn="0" w:oddVBand="0" w:evenVBand="0" w:oddHBand="0" w:evenHBand="0" w:firstRowFirstColumn="0" w:firstRowLastColumn="0" w:lastRowFirstColumn="0" w:lastRowLastColumn="0"/>
                </w:pPr>
                <w:r>
                  <w:t>What kind of space are you seeking and where? Is there a particular area that would be especially desirable from a marketing viewpoint? Must you have a ground-floor location? If so, must you</w:t>
                </w:r>
                <w:r>
                  <w:t>r location be easily accessible to public transportation?</w:t>
                </w:r>
              </w:p>
              <w:p w14:paraId="5B66F152" w14:textId="77777777" w:rsidR="00566722" w:rsidRDefault="001E6487">
                <w:pPr>
                  <w:pStyle w:val="TipText"/>
                  <w:ind w:left="360"/>
                  <w:cnfStyle w:val="000000000000" w:firstRow="0" w:lastRow="0" w:firstColumn="0" w:lastColumn="0" w:oddVBand="0" w:evenVBand="0" w:oddHBand="0" w:evenHBand="0" w:firstRowFirstColumn="0" w:firstRowLastColumn="0" w:lastRowFirstColumn="0" w:lastRowLastColumn="0"/>
                </w:pPr>
                <w:r>
                  <w:t xml:space="preserve">If you are considering a specific site or comparing sites, the following may be important: How is the access/traffic flow? Are the parking facilities adequate? Is the street lighting sufficient? Is </w:t>
                </w:r>
                <w:r>
                  <w:t>it close to other businesses or venues that might aid in drawing the type of customers you seek? If it is a storefront, does it attract attention or what must be done to make it attract the type of attention you need?</w:t>
                </w:r>
              </w:p>
              <w:p w14:paraId="1744C469" w14:textId="77777777" w:rsidR="00566722" w:rsidRDefault="001E6487">
                <w:pPr>
                  <w:pStyle w:val="TipText"/>
                  <w:ind w:left="360"/>
                  <w:cnfStyle w:val="000000000000" w:firstRow="0" w:lastRow="0" w:firstColumn="0" w:lastColumn="0" w:oddVBand="0" w:evenVBand="0" w:oddHBand="0" w:evenHBand="0" w:firstRowFirstColumn="0" w:firstRowLastColumn="0" w:lastRowFirstColumn="0" w:lastRowLastColumn="0"/>
                </w:pPr>
                <w:r>
                  <w:t>If signage is appropriate for your bus</w:t>
                </w:r>
                <w:r>
                  <w:t>iness: Are there local ordinances concerning signs that might adversely affect you? What type of signage would best serve your needs? Have you included the cost of signage in your start-up figures?</w:t>
                </w:r>
              </w:p>
            </w:tc>
          </w:tr>
        </w:tbl>
        <w:p w14:paraId="76E64B6B" w14:textId="77777777" w:rsidR="00566722" w:rsidRDefault="001E6487"/>
      </w:sdtContent>
    </w:sdt>
    <w:p w14:paraId="7BE82C46" w14:textId="77777777" w:rsidR="00566722" w:rsidRDefault="001E6487">
      <w:pPr>
        <w:pStyle w:val="Heading2"/>
      </w:pPr>
      <w:bookmarkStart w:id="9" w:name="_Toc340506959"/>
      <w:r>
        <w:t>Interior</w:t>
      </w:r>
      <w:bookmarkEnd w:id="9"/>
    </w:p>
    <w:sdt>
      <w:sdtPr>
        <w:rPr>
          <w:color w:val="4C483D" w:themeColor="text2"/>
          <w:sz w:val="20"/>
          <w:szCs w:val="20"/>
        </w:rPr>
        <w:id w:val="-1679268288"/>
        <w:placeholder>
          <w:docPart w:val="3C8418E5C55F3145AF6323E6C2706D5A"/>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66722" w14:paraId="4E033CCE"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14F7628F" w14:textId="77777777" w:rsidR="00566722" w:rsidRDefault="001E6487">
                <w:pPr>
                  <w:pStyle w:val="Icon"/>
                </w:pPr>
                <w:r>
                  <w:rPr>
                    <w:noProof/>
                    <w:lang w:eastAsia="en-US"/>
                  </w:rPr>
                  <mc:AlternateContent>
                    <mc:Choice Requires="wpg">
                      <w:drawing>
                        <wp:inline distT="0" distB="0" distL="0" distR="0" wp14:anchorId="79DB1B0A" wp14:editId="65A9501B">
                          <wp:extent cx="228600" cy="228600"/>
                          <wp:effectExtent l="0" t="0" r="0" b="0"/>
                          <wp:docPr id="3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9" name="Oval 3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4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7D3C43A" id="Group_x0020_19" o:spid="_x0000_s1026" alt="Tip icon" style="width:18pt;height:18pt;mso-position-horizontal-relative:char;mso-position-vertical-relative:lin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">
                          <v:oval id="Oval_x0020_39" o:spid="_x0000_s1027" style="position:absolute;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7Y2ewQAA&#10;ANsAAAAPAAAAZHJzL2Rvd25yZXYueG1sRI/dagIxEIXvC75DGKF3NWsLoqtRRKn0ppZaH2DYjJvV&#10;zSQkcV3fvikIvTycn4+zWPW2FR2F2DhWMB4VIIgrpxuuFRx/3l+mIGJC1tg6JgV3irBaDp4WWGp3&#10;42/qDqkWeYRjiQpMSr6UMlaGLMaR88TZO7lgMWUZaqkD3vK4beVrUUykxYYzwaCnjaHqcrjaDDG+&#10;2/rNrplNLdXnr/sk7D9Rqedhv56DSNSn//Cj/aEVvM3g70v+AXL5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W+2NnsEAAADbAAAADwAAAAAAAAAAAAAAAACXAgAAZHJzL2Rvd25y&#10;ZXYueG1sUEsFBgAAAAAEAAQA9QAAAIUDAAAAAA==&#10;" fillcolor="#f24f4f [3204]" stroked="f" strokeweight="0">
                            <v:stroke joinstyle="miter"/>
                            <o:lock v:ext="edit" aspectratio="t"/>
                          </v:oval>
                          <v:shape id="Freeform_x0020_40" o:spid="_x0000_s1028" style="position:absolute;left:98639;top:50800;width:31322;height:127000;visibility:visible;mso-wrap-style:square;v-text-anchor:middle" coordsize="31322,127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8bDAwQAA&#10;ANsAAAAPAAAAZHJzL2Rvd25yZXYueG1sRE/Pa8IwFL4P9j+EJ+w2UzeRWY0yBoOeBlqH12fz2hSb&#10;l5LE2u2vNwfB48f3e70dbScG8qF1rGA2zUAQV0633Cg4lN+vHyBCRNbYOSYFfxRgu3l+WmOu3ZV3&#10;NOxjI1IIhxwVmBj7XMpQGbIYpq4nTlztvMWYoG+k9nhN4baTb1m2kBZbTg0Ge/oyVJ33F6vg+P9b&#10;Dhdfmp/aF8V8eToufP2u1Mtk/FyBiDTGh/juLrSCeVqfvqQfIDc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GwwMEAAADbAAAADwAAAAAAAAAAAAAAAACXAgAAZHJzL2Rvd25y&#10;ZXYueG1sUEsFBgAAAAAEAAQA9QAAAIUDAAAAAA==&#10;" path="m3915,38279l27406,38279,27406,127000,3915,127000,3915,38279xm15661,0c24310,,31322,7012,31322,15661,31322,24310,24310,31322,15661,31322,7012,31322,,24310,,15661,,7012,7012,,15661,0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718CB56E"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For some businesses, the interior of the bu</w:t>
                </w:r>
                <w:r>
                  <w:t>siness site is as important as the location. If that is the case for your business, describe what makes yours work well.</w:t>
                </w:r>
              </w:p>
              <w:p w14:paraId="3E19209E"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How have you calculated the square footage you need? Have you done advance planning to ensure that you will get the most of your space,</w:t>
                </w:r>
                <w:r>
                  <w:t xml:space="preserve"> such as what will go where?</w:t>
                </w:r>
              </w:p>
              <w:p w14:paraId="6505175A"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Are there any special requirements/modifications to the space that you will have to construct or install? Do you need landlord or other permission to do so?</w:t>
                </w:r>
              </w:p>
              <w:p w14:paraId="0F5DBC41"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 xml:space="preserve">If applicable, how will you display products? Does the layout have </w:t>
                </w:r>
                <w:r>
                  <w:t>flow/features that contribute to the ambience and/or potentially help to increase sales?</w:t>
                </w:r>
              </w:p>
              <w:p w14:paraId="1A0BB3F3"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Describe any special features of your business interior that you feel give you a competitive edge over similar businesses.</w:t>
                </w:r>
              </w:p>
            </w:tc>
          </w:tr>
        </w:tbl>
        <w:p w14:paraId="6D408845" w14:textId="77777777" w:rsidR="00566722" w:rsidRDefault="001E6487"/>
      </w:sdtContent>
    </w:sdt>
    <w:p w14:paraId="5FB8AC4F" w14:textId="77777777" w:rsidR="00566722" w:rsidRDefault="001E6487">
      <w:pPr>
        <w:pStyle w:val="Heading2"/>
      </w:pPr>
      <w:bookmarkStart w:id="10" w:name="_Toc340506960"/>
      <w:r>
        <w:t>Hours of Operation</w:t>
      </w:r>
      <w:bookmarkEnd w:id="10"/>
    </w:p>
    <w:sdt>
      <w:sdtPr>
        <w:rPr>
          <w:color w:val="4C483D" w:themeColor="text2"/>
          <w:sz w:val="20"/>
          <w:szCs w:val="20"/>
        </w:rPr>
        <w:id w:val="1836026348"/>
        <w:placeholder>
          <w:docPart w:val="3C8418E5C55F3145AF6323E6C2706D5A"/>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66722" w14:paraId="0637706F"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4AB74C9B" w14:textId="77777777" w:rsidR="00566722" w:rsidRDefault="001E6487">
                <w:pPr>
                  <w:pStyle w:val="NoSpacing"/>
                  <w:spacing w:before="40"/>
                </w:pPr>
                <w:r>
                  <w:rPr>
                    <w:noProof/>
                    <w:lang w:eastAsia="en-US"/>
                  </w:rPr>
                  <mc:AlternateContent>
                    <mc:Choice Requires="wpg">
                      <w:drawing>
                        <wp:inline distT="0" distB="0" distL="0" distR="0" wp14:anchorId="2B731738" wp14:editId="794E7909">
                          <wp:extent cx="228600" cy="228600"/>
                          <wp:effectExtent l="0" t="0" r="0" b="0"/>
                          <wp:docPr id="14" name="Group 14"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 name="Oval 1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 name="Freeform 1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D70341B" id="Group_x0020_14" o:spid="_x0000_s1026" alt="Tip icon" style="width:18pt;height:18pt;mso-position-horizontal-relative:char;mso-position-vertical-relative:lin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">
                          <v:oval id="Oval_x0020_15" o:spid="_x0000_s1027" style="position:absolute;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Fdv7wwAA&#10;ANsAAAAPAAAAZHJzL2Rvd25yZXYueG1sRI/dagIxEIXvC75DGKF3NWuhoqtRRKn0pi3+PMCwGTer&#10;m0lI4rq+fVMo9G6Gc+Z8Zxar3raioxAbxwrGowIEceV0w7WC0/H9ZQoiJmSNrWNS8KAIq+XgaYGl&#10;dnfeU3dItcghHEtUYFLypZSxMmQxjpwnztrZBYspr6GWOuA9h9tWvhbFRFpsOBMMetoYqq6Hm80Q&#10;47ut3+ya2dRSffl+TMLXJyr1POzXcxCJ+vRv/rv+0Ln+G/z+kgeQy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Fdv7wwAAANsAAAAPAAAAAAAAAAAAAAAAAJcCAABkcnMvZG93&#10;bnJldi54bWxQSwUGAAAAAAQABAD1AAAAhwMAAAAA&#10;" fillcolor="#f24f4f [3204]" stroked="f" strokeweight="0">
                            <v:stroke joinstyle="miter"/>
                            <o:lock v:ext="edit" aspectratio="t"/>
                          </v:oval>
                          <v:shape id="Freeform_x0020_16" o:spid="_x0000_s1028" style="position:absolute;left:98639;top:50800;width:31322;height:127000;visibility:visible;mso-wrap-style:square;v-text-anchor:middle" coordsize="31322,127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56IywQAA&#10;ANsAAAAPAAAAZHJzL2Rvd25yZXYueG1sRE/fS8MwEH4X/B/CCb651DmK1mVDBkKfBNdJX8/m2hSb&#10;S0myrvrXm8Fgb/fx/bz1draDmMiH3rGCx0UGgrhxuudOwaF6f3gGESKyxsExKfilANvN7c0aC+1O&#10;/EnTPnYihXAoUIGJcSykDI0hi2HhRuLEtc5bjAn6TmqPpxRuB7nMslxa7Dk1GBxpZ6j52R+tgvrv&#10;q5qOvjIfrS/L1ct3nfv2San7u/ntFUSkOV7FF3ep0/wczr+kA+Tm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OeiMsEAAADbAAAADwAAAAAAAAAAAAAAAACXAgAAZHJzL2Rvd25y&#10;ZXYueG1sUEsFBgAAAAAEAAQA9QAAAIUDAAAAAA==&#10;" path="m3915,38279l27406,38279,27406,127000,3915,127000,3915,38279xm15661,0c24310,,31322,7012,31322,15661,31322,24310,24310,31322,15661,31322,7012,31322,,24310,,15661,,7012,7012,,15661,0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7502C473"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 xml:space="preserve">Self-explanatory, </w:t>
                </w:r>
                <w:r>
                  <w:t>but important for such businesses as retail stores or seasonal ventures.</w:t>
                </w:r>
              </w:p>
            </w:tc>
          </w:tr>
        </w:tbl>
        <w:p w14:paraId="17E10128" w14:textId="77777777" w:rsidR="00566722" w:rsidRDefault="001E6487"/>
      </w:sdtContent>
    </w:sdt>
    <w:p w14:paraId="2DF6232A" w14:textId="77777777" w:rsidR="00566722" w:rsidRDefault="001E6487">
      <w:pPr>
        <w:pStyle w:val="Heading2"/>
      </w:pPr>
      <w:bookmarkStart w:id="11" w:name="_Toc340506961"/>
      <w:r>
        <w:t>Products and Services</w:t>
      </w:r>
      <w:bookmarkEnd w:id="11"/>
    </w:p>
    <w:sdt>
      <w:sdtPr>
        <w:rPr>
          <w:color w:val="4C483D" w:themeColor="text2"/>
          <w:sz w:val="20"/>
          <w:szCs w:val="20"/>
        </w:rPr>
        <w:id w:val="37940430"/>
        <w:placeholder>
          <w:docPart w:val="3C8418E5C55F3145AF6323E6C2706D5A"/>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66722" w14:paraId="01C35C4D"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56AFCE9C" w14:textId="77777777" w:rsidR="00566722" w:rsidRDefault="001E6487">
                <w:pPr>
                  <w:pStyle w:val="Icon"/>
                </w:pPr>
                <w:r>
                  <w:rPr>
                    <w:noProof/>
                    <w:lang w:eastAsia="en-US"/>
                  </w:rPr>
                  <mc:AlternateContent>
                    <mc:Choice Requires="wpg">
                      <w:drawing>
                        <wp:inline distT="0" distB="0" distL="0" distR="0" wp14:anchorId="5286493A" wp14:editId="04B412C3">
                          <wp:extent cx="228600" cy="228600"/>
                          <wp:effectExtent l="0" t="0" r="0" b="0"/>
                          <wp:docPr id="8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7" name="Oval 8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8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D8122D2" id="Group_x0020_19" o:spid="_x0000_s1026" alt="Tip icon" style="width:18pt;height:18pt;mso-position-horizontal-relative:char;mso-position-vertical-relative:lin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">
                          <v:oval id="Oval_x0020_87" o:spid="_x0000_s1027" style="position:absolute;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gXWQwgAA&#10;ANsAAAAPAAAAZHJzL2Rvd25yZXYueG1sRI/NagIxFIX3Bd8hXKG7mrELO06NIkqlm1rUPsBlcjuZ&#10;OrkJSRzHt28KQpeH8/NxFqvBdqKnEFvHCqaTAgRx7XTLjYKv09tTCSImZI2dY1Jwowir5ehhgZV2&#10;Vz5Qf0yNyCMcK1RgUvKVlLE2ZDFOnCfO3rcLFlOWoZE64DWP204+F8VMWmw5Ewx62hiqz8eLzRDj&#10;+63f7Np5aan5+bzNwv4DlXocD+tXEImG9B++t9+1gvIF/r7kHyCX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aBdZDCAAAA2wAAAA8AAAAAAAAAAAAAAAAAlwIAAGRycy9kb3du&#10;cmV2LnhtbFBLBQYAAAAABAAEAPUAAACGAwAAAAA=&#10;" fillcolor="#f24f4f [3204]" stroked="f" strokeweight="0">
                            <v:stroke joinstyle="miter"/>
                            <o:lock v:ext="edit" aspectratio="t"/>
                          </v:oval>
                          <v:shape id="Freeform_x0020_88" o:spid="_x0000_s1028" style="position:absolute;left:98639;top:50800;width:31322;height:127000;visibility:visible;mso-wrap-style:square;v-text-anchor:middle" coordsize="31322,127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PgZcwQAA&#10;ANsAAAAPAAAAZHJzL2Rvd25yZXYueG1sRE/Pa8IwFL4P/B/CE3abqdsQrUYRYdDTYFbx+mxem2Lz&#10;UpJYu/31y2Gw48f3e7MbbScG8qF1rGA+y0AQV0633Cg4lR8vSxAhImvsHJOCbwqw206eNphr9+Av&#10;Go6xESmEQ44KTIx9LmWoDFkMM9cTJ6523mJM0DdSe3ykcNvJ1yxbSIstpwaDPR0MVbfj3Sq4/JzL&#10;4e5L81n7onhfXS8LX78p9Twd92sQkcb4L/5zF1rBMo1NX9IPkN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j4GXMEAAADbAAAADwAAAAAAAAAAAAAAAACXAgAAZHJzL2Rvd25y&#10;ZXYueG1sUEsFBgAAAAAEAAQA9QAAAIUDAAAAAA==&#10;" path="m3915,38279l27406,38279,27406,127000,3915,127000,3915,38279xm15661,0c24310,,31322,7012,31322,15661,31322,24310,24310,31322,15661,31322,7012,31322,,24310,,15661,,7012,7012,,15661,0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31961409"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Describe your products or services and why there is a demand for them.  What is the potential market? How do they benefit customers? What about your produc</w:t>
                </w:r>
                <w:r>
                  <w:t>ts or services gives you a competitive edge?</w:t>
                </w:r>
              </w:p>
              <w:p w14:paraId="658B5D2E"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 xml:space="preserve">If you are selling several lines of products or services, describe what’s included.  Why did you choose this balance of offerings?  How do you adjust this balance to respond to market demands? </w:t>
                </w:r>
              </w:p>
              <w:p w14:paraId="2E82AB98"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For product-based</w:t>
                </w:r>
                <w:r>
                  <w:t xml:space="preserve"> businesses, do you have or need inventory controls?  Do you have to consider “lead time” when reordering any items?  Do you need an audit or security system to protect inventory?</w:t>
                </w:r>
              </w:p>
              <w:p w14:paraId="65FD9FB0"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 xml:space="preserve">Note: </w:t>
                </w:r>
              </w:p>
              <w:p w14:paraId="4DE408FD" w14:textId="77777777" w:rsidR="00566722" w:rsidRDefault="001E648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your products and/or services are more important than your locatio</w:t>
                </w:r>
                <w:r>
                  <w:t>n, move this topic before location and hours of business.</w:t>
                </w:r>
              </w:p>
              <w:p w14:paraId="4039BAE3" w14:textId="77777777" w:rsidR="00566722" w:rsidRDefault="001E648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 are providing only products or only services, delete the part of this heading that is inappropriate.</w:t>
                </w:r>
              </w:p>
            </w:tc>
          </w:tr>
        </w:tbl>
        <w:p w14:paraId="3EB8B48A" w14:textId="77777777" w:rsidR="00566722" w:rsidRDefault="001E6487"/>
      </w:sdtContent>
    </w:sdt>
    <w:p w14:paraId="4EF2DF50" w14:textId="77777777" w:rsidR="00566722" w:rsidRDefault="001E6487">
      <w:pPr>
        <w:pStyle w:val="Heading2"/>
      </w:pPr>
      <w:bookmarkStart w:id="12" w:name="_Toc340506962"/>
      <w:r>
        <w:t>Suppliers</w:t>
      </w:r>
      <w:bookmarkEnd w:id="12"/>
    </w:p>
    <w:sdt>
      <w:sdtPr>
        <w:rPr>
          <w:color w:val="4C483D" w:themeColor="text2"/>
          <w:sz w:val="20"/>
          <w:szCs w:val="20"/>
        </w:rPr>
        <w:id w:val="-1132708559"/>
        <w:placeholder>
          <w:docPart w:val="3C8418E5C55F3145AF6323E6C2706D5A"/>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66722" w14:paraId="649169A1"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566DCDFD" w14:textId="77777777" w:rsidR="00566722" w:rsidRDefault="001E6487">
                <w:pPr>
                  <w:pStyle w:val="Icon"/>
                </w:pPr>
                <w:r>
                  <w:rPr>
                    <w:noProof/>
                    <w:lang w:eastAsia="en-US"/>
                  </w:rPr>
                  <mc:AlternateContent>
                    <mc:Choice Requires="wpg">
                      <w:drawing>
                        <wp:inline distT="0" distB="0" distL="0" distR="0" wp14:anchorId="0B406A68" wp14:editId="413EC7A9">
                          <wp:extent cx="228600" cy="228600"/>
                          <wp:effectExtent l="0" t="0" r="0" b="0"/>
                          <wp:docPr id="4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5" name="Oval 4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4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B54F932" id="Group_x0020_19" o:spid="_x0000_s1026" alt="Tip icon" style="width:18pt;height:18pt;mso-position-horizontal-relative:char;mso-position-vertical-relative:lin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">
                          <v:oval id="Oval_x0020_45" o:spid="_x0000_s1027" style="position:absolute;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pvTmwgAA&#10;ANsAAAAPAAAAZHJzL2Rvd25yZXYueG1sRI/dagIxEIXvC75DGKF3NatY0dUoYrH0pi1VH2DYjJvV&#10;zSQk6bq+fVMo9PJwfj7OatPbVnQUYuNYwXhUgCCunG64VnA67p/mIGJC1tg6JgV3irBZDx5WWGp3&#10;4y/qDqkWeYRjiQpMSr6UMlaGLMaR88TZO7tgMWUZaqkD3vK4beWkKGbSYsOZYNDTzlB1PXzbDDG+&#10;e/G712Yxt1RfPu+z8PGOSj0O++0SRKI+/Yf/2m9awfQZfr/kHyDX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m9ObCAAAA2wAAAA8AAAAAAAAAAAAAAAAAlwIAAGRycy9kb3du&#10;cmV2LnhtbFBLBQYAAAAABAAEAPUAAACGAwAAAAA=&#10;" fillcolor="#f24f4f [3204]" stroked="f" strokeweight="0">
                            <v:stroke joinstyle="miter"/>
                            <o:lock v:ext="edit" aspectratio="t"/>
                          </v:oval>
                          <v:shape id="Freeform_x0020_46" o:spid="_x0000_s1028" style="position:absolute;left:98639;top:50800;width:31322;height:127000;visibility:visible;mso-wrap-style:square;v-text-anchor:middle" coordsize="31322,127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VI0vxAAA&#10;ANsAAAAPAAAAZHJzL2Rvd25yZXYueG1sRI9BS8NAFITvgv9heYI3u1FL0NhtEUHISWjTkusz+5IN&#10;Zt+G3W0a/fVuodDjMDPfMKvNbAcxkQ+9YwWPiwwEceN0z52CffX58AIiRGSNg2NS8EsBNuvbmxUW&#10;2p14S9MudiJBOBSowMQ4FlKGxpDFsHAjcfJa5y3GJH0ntcdTgttBPmVZLi32nBYMjvRhqPnZHa2C&#10;+u9QTUdfma/Wl+Xy9bvOffus1P3d/P4GItIcr+FLu9QKljmcv6QfI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1SNL8QAAADbAAAADwAAAAAAAAAAAAAAAACXAgAAZHJzL2Rv&#10;d25yZXYueG1sUEsFBgAAAAAEAAQA9QAAAIgDAAAAAA==&#10;" path="m3915,38279l27406,38279,27406,127000,3915,127000,3915,38279xm15661,0c24310,,31322,7012,31322,15661,31322,24310,24310,31322,15661,31322,7012,31322,,24310,,15661,,7012,7012,,15661,0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4D843927"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 xml:space="preserve">If information about your suppliers—including your financial arrangements </w:t>
                </w:r>
                <w:r>
                  <w:t>with them—plays an important part of your business, include the relevant information in this section.</w:t>
                </w:r>
              </w:p>
            </w:tc>
          </w:tr>
        </w:tbl>
        <w:p w14:paraId="398E24DF" w14:textId="77777777" w:rsidR="00566722" w:rsidRDefault="001E6487"/>
      </w:sdtContent>
    </w:sdt>
    <w:p w14:paraId="1D29619F" w14:textId="77777777" w:rsidR="00566722" w:rsidRDefault="001E6487">
      <w:pPr>
        <w:pStyle w:val="Heading2"/>
      </w:pPr>
      <w:bookmarkStart w:id="13" w:name="_Toc340506963"/>
      <w:r>
        <w:t>Service</w:t>
      </w:r>
      <w:bookmarkEnd w:id="13"/>
    </w:p>
    <w:sdt>
      <w:sdtPr>
        <w:rPr>
          <w:color w:val="4C483D" w:themeColor="text2"/>
          <w:sz w:val="20"/>
          <w:szCs w:val="20"/>
        </w:rPr>
        <w:id w:val="628210584"/>
        <w:placeholder>
          <w:docPart w:val="3C8418E5C55F3145AF6323E6C2706D5A"/>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66722" w14:paraId="1197FCDA"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5792C5BC" w14:textId="77777777" w:rsidR="00566722" w:rsidRDefault="001E6487">
                <w:pPr>
                  <w:pStyle w:val="Icon"/>
                </w:pPr>
                <w:r>
                  <w:rPr>
                    <w:noProof/>
                    <w:lang w:eastAsia="en-US"/>
                  </w:rPr>
                  <mc:AlternateContent>
                    <mc:Choice Requires="wpg">
                      <w:drawing>
                        <wp:inline distT="0" distB="0" distL="0" distR="0" wp14:anchorId="207E7ADC" wp14:editId="2F3C02F2">
                          <wp:extent cx="228600" cy="228600"/>
                          <wp:effectExtent l="0" t="0" r="0" b="0"/>
                          <wp:docPr id="5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1" name="Oval 5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5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8486835" id="Group_x0020_19" o:spid="_x0000_s1026" alt="Tip icon" style="width:18pt;height:18pt;mso-position-horizontal-relative:char;mso-position-vertical-relative:lin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">
                          <v:oval id="Oval_x0020_51" o:spid="_x0000_s1027" style="position:absolute;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RGQ4wQAA&#10;ANsAAAAPAAAAZHJzL2Rvd25yZXYueG1sRI/dagIxEIXvC75DGKF3NWuhYlejiFLpTS1VH2DYjJvV&#10;zSQkcV3fvikIvTycn48zX/a2FR2F2DhWMB4VIIgrpxuuFRwPHy9TEDEha2wdk4I7RVguBk9zLLW7&#10;8Q91+1SLPMKxRAUmJV9KGStDFuPIeeLsnVywmLIMtdQBb3nctvK1KCbSYsOZYNDT2lB12V9thhjf&#10;bfx627xPLdXn7/sk7L5Qqedhv5qBSNSn//Cj/akVvI3h70v+AXLx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ERkOMEAAADbAAAADwAAAAAAAAAAAAAAAACXAgAAZHJzL2Rvd25y&#10;ZXYueG1sUEsFBgAAAAAEAAQA9QAAAIUDAAAAAA==&#10;" fillcolor="#f24f4f [3204]" stroked="f" strokeweight="0">
                            <v:stroke joinstyle="miter"/>
                            <o:lock v:ext="edit" aspectratio="t"/>
                          </v:oval>
                          <v:shape id="Freeform_x0020_52" o:spid="_x0000_s1028" style="position:absolute;left:98639;top:50800;width:31322;height:127000;visibility:visible;mso-wrap-style:square;v-text-anchor:middle" coordsize="31322,127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th3xxAAA&#10;ANsAAAAPAAAAZHJzL2Rvd25yZXYueG1sRI9Ba8JAFITvQv/D8gredFPbSpu6igiFnAqaFq+v2Zds&#10;aPZt2F1j7K/vCgWPw8x8w6w2o+3EQD60jhU8zDMQxJXTLTcKPsv32QuIEJE1do5JwYUCbNZ3kxXm&#10;2p15T8MhNiJBOOSowMTY51KGypDFMHc9cfJq5y3GJH0jtcdzgttOLrJsKS22nBYM9rQzVP0cTlbB&#10;8ferHE6+NB+1L4qn1+/j0tePSk3vx+0biEhjvIX/24VW8LyA65f0A+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bYd8cQAAADbAAAADwAAAAAAAAAAAAAAAACXAgAAZHJzL2Rv&#10;d25yZXYueG1sUEsFBgAAAAAEAAQA9QAAAIgDAAAAAA==&#10;" path="m3915,38279l27406,38279,27406,127000,3915,127000,3915,38279xm15661,0c24310,,31322,7012,31322,15661,31322,24310,24310,31322,15661,31322,7012,31322,,24310,,15661,,7012,7012,,15661,0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34B8A73F"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Whether your business products or services, use this section to address the level and means of service that you provide to customers, before</w:t>
                </w:r>
                <w:r>
                  <w:t xml:space="preserve">, during, and after the sale. </w:t>
                </w:r>
              </w:p>
              <w:p w14:paraId="2AF4EF95"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How do you make your service(s) stand out against the competition?</w:t>
                </w:r>
              </w:p>
            </w:tc>
          </w:tr>
        </w:tbl>
        <w:p w14:paraId="0ECBE2E2" w14:textId="77777777" w:rsidR="00566722" w:rsidRDefault="001E6487"/>
      </w:sdtContent>
    </w:sdt>
    <w:p w14:paraId="3ECBA79B" w14:textId="77777777" w:rsidR="00566722" w:rsidRDefault="001E6487">
      <w:pPr>
        <w:pStyle w:val="Heading2"/>
      </w:pPr>
      <w:bookmarkStart w:id="14" w:name="_Toc340506964"/>
      <w:r>
        <w:t>Manufacturing</w:t>
      </w:r>
      <w:bookmarkEnd w:id="14"/>
    </w:p>
    <w:sdt>
      <w:sdtPr>
        <w:rPr>
          <w:color w:val="4C483D" w:themeColor="text2"/>
          <w:sz w:val="20"/>
          <w:szCs w:val="20"/>
        </w:rPr>
        <w:id w:val="-1457174569"/>
        <w:placeholder>
          <w:docPart w:val="3C8418E5C55F3145AF6323E6C2706D5A"/>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66722" w14:paraId="61B74183"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25E9C54B" w14:textId="77777777" w:rsidR="00566722" w:rsidRDefault="001E6487">
                <w:pPr>
                  <w:pStyle w:val="Icon"/>
                </w:pPr>
                <w:r>
                  <w:rPr>
                    <w:noProof/>
                    <w:lang w:eastAsia="en-US"/>
                  </w:rPr>
                  <mc:AlternateContent>
                    <mc:Choice Requires="wpg">
                      <w:drawing>
                        <wp:inline distT="0" distB="0" distL="0" distR="0" wp14:anchorId="2C49BA28" wp14:editId="23776BDF">
                          <wp:extent cx="228600" cy="228600"/>
                          <wp:effectExtent l="0" t="0" r="0" b="0"/>
                          <wp:docPr id="5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4" name="Oval 5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5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E679BCD" id="Group_x0020_19" o:spid="_x0000_s1026" alt="Tip icon" style="width:18pt;height:18pt;mso-position-horizontal-relative:char;mso-position-vertical-relative:lin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">
                          <v:oval id="Oval_x0020_54" o:spid="_x0000_s1027" style="position:absolute;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M8egwgAA&#10;ANsAAAAPAAAAZHJzL2Rvd25yZXYueG1sRI/dagIxEIXvC75DGKF3NatY0dUoYrH0pi1VH2DYjJvV&#10;zSQk6bq+fVMo9PJwfj7OatPbVnQUYuNYwXhUgCCunG64VnA67p/mIGJC1tg6JgV3irBZDx5WWGp3&#10;4y/qDqkWeYRjiQpMSr6UMlaGLMaR88TZO7tgMWUZaqkD3vK4beWkKGbSYsOZYNDTzlB1PXzbDDG+&#10;e/G712Yxt1RfPu+z8PGOSj0O++0SRKI+/Yf/2m9awfMUfr/kHyDX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gzx6DCAAAA2wAAAA8AAAAAAAAAAAAAAAAAlwIAAGRycy9kb3du&#10;cmV2LnhtbFBLBQYAAAAABAAEAPUAAACGAwAAAAA=&#10;" fillcolor="#f24f4f [3204]" stroked="f" strokeweight="0">
                            <v:stroke joinstyle="miter"/>
                            <o:lock v:ext="edit" aspectratio="t"/>
                          </v:oval>
                          <v:shape id="Freeform_x0020_55" o:spid="_x0000_s1028" style="position:absolute;left:98639;top:50800;width:31322;height:127000;visibility:visible;mso-wrap-style:square;v-text-anchor:middle" coordsize="31322,127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X4WFxAAA&#10;ANsAAAAPAAAAZHJzL2Rvd25yZXYueG1sRI9Ba8JAFITvBf/D8oTe6kZbpU1dRQqFnAo1itfX7Es2&#10;mH0bdteY9td3CwWPw8x8w6y3o+3EQD60jhXMZxkI4srplhsFh/L94RlEiMgaO8ek4JsCbDeTuzXm&#10;2l35k4Z9bESCcMhRgYmxz6UMlSGLYeZ64uTVzluMSfpGao/XBLedXGTZSlpsOS0Y7OnNUHXeX6yC&#10;08+xHC6+NB+1L4qnl6/TytePSt1Px90riEhjvIX/24VWsFzC35f0A+Tm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l+FhcQAAADbAAAADwAAAAAAAAAAAAAAAACXAgAAZHJzL2Rv&#10;d25yZXYueG1sUEsFBgAAAAAEAAQA9QAAAIgDAAAAAA==&#10;" path="m3915,38279l27406,38279,27406,127000,3915,127000,3915,38279xm15661,0c24310,,31322,7012,31322,15661,31322,24310,24310,31322,15661,31322,7012,31322,,24310,,15661,,7012,7012,,15661,0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14429BE0"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Does your business manufacture any products? If so, describe your facilities and any special machinery or equipment.</w:t>
                </w:r>
              </w:p>
              <w:p w14:paraId="5A629ABE"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Without revealing any</w:t>
                </w:r>
                <w:r>
                  <w:t xml:space="preserve"> proprietary information, describe the manufacturing procedure.</w:t>
                </w:r>
              </w:p>
              <w:p w14:paraId="13D757F9"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 xml:space="preserve">If not already covered in the Products and Services section, describe how will you sell the products you manufacture—Directly to the public? Through a wholesaler or distributor? Other? </w:t>
                </w:r>
              </w:p>
              <w:p w14:paraId="4756A2FB"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How wi</w:t>
                </w:r>
                <w:r>
                  <w:t>ll you transport your products to market?</w:t>
                </w:r>
              </w:p>
            </w:tc>
          </w:tr>
        </w:tbl>
        <w:p w14:paraId="4E591F9F" w14:textId="77777777" w:rsidR="00566722" w:rsidRDefault="001E6487"/>
      </w:sdtContent>
    </w:sdt>
    <w:p w14:paraId="4C1EF938" w14:textId="77777777" w:rsidR="00566722" w:rsidRDefault="001E6487">
      <w:pPr>
        <w:pStyle w:val="Heading2"/>
      </w:pPr>
      <w:bookmarkStart w:id="15" w:name="_Toc340506965"/>
      <w:r>
        <w:t>Management</w:t>
      </w:r>
      <w:bookmarkEnd w:id="15"/>
    </w:p>
    <w:sdt>
      <w:sdtPr>
        <w:rPr>
          <w:color w:val="4C483D" w:themeColor="text2"/>
          <w:sz w:val="20"/>
          <w:szCs w:val="20"/>
        </w:rPr>
        <w:id w:val="80569572"/>
        <w:placeholder>
          <w:docPart w:val="3C8418E5C55F3145AF6323E6C2706D5A"/>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66722" w14:paraId="0DE44901"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5B4BA6BE" w14:textId="77777777" w:rsidR="00566722" w:rsidRDefault="001E6487">
                <w:pPr>
                  <w:pStyle w:val="Icon"/>
                </w:pPr>
                <w:r>
                  <w:rPr>
                    <w:noProof/>
                    <w:lang w:eastAsia="en-US"/>
                  </w:rPr>
                  <mc:AlternateContent>
                    <mc:Choice Requires="wpg">
                      <w:drawing>
                        <wp:inline distT="0" distB="0" distL="0" distR="0" wp14:anchorId="37720D99" wp14:editId="2D807A47">
                          <wp:extent cx="228600" cy="228600"/>
                          <wp:effectExtent l="0" t="0" r="0" b="0"/>
                          <wp:docPr id="5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7" name="Oval 5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8" name="Freeform 5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C46DD4B" id="Group_x0020_19" o:spid="_x0000_s1026" alt="Tip icon" style="width:18pt;height:18pt;mso-position-horizontal-relative:char;mso-position-vertical-relative:lin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">
                          <v:oval id="Oval_x0020_57" o:spid="_x0000_s1027" style="position:absolute;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4VnXwgAA&#10;ANsAAAAPAAAAZHJzL2Rvd25yZXYueG1sRI/dagIxEIXvhb5DmIJ3NatQa1ejiFLpTS21PsCwmW62&#10;biYhiev69k1B8PJwfj7OYtXbVnQUYuNYwXhUgCCunG64VnD8fnuagYgJWWPrmBRcKcJq+TBYYKnd&#10;hb+oO6Ra5BGOJSowKflSylgZshhHzhNn78cFiynLUEsd8JLHbSsnRTGVFhvOBIOeNoaq0+FsM8T4&#10;bus3u+Z1Zqn+/bxOw/4DlRo+9us5iER9uodv7Xet4PkF/r/kHyCX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jhWdfCAAAA2wAAAA8AAAAAAAAAAAAAAAAAlwIAAGRycy9kb3du&#10;cmV2LnhtbFBLBQYAAAAABAAEAPUAAACGAwAAAAA=&#10;" fillcolor="#f24f4f [3204]" stroked="f" strokeweight="0">
                            <v:stroke joinstyle="miter"/>
                            <o:lock v:ext="edit" aspectratio="t"/>
                          </v:oval>
                          <v:shape id="Freeform_x0020_58" o:spid="_x0000_s1028" style="position:absolute;left:98639;top:50800;width:31322;height:127000;visibility:visible;mso-wrap-style:square;v-text-anchor:middle" coordsize="31322,127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XiobwQAA&#10;ANsAAAAPAAAAZHJzL2Rvd25yZXYueG1sRE/Pa8IwFL4P9j+EN/A2021OtBplDAY9DWYVr8/mtSk2&#10;LyWJte6vN4fBjh/f7/V2tJ0YyIfWsYKXaQaCuHK65UbBvvx6XoAIEVlj55gU3CjAdvP4sMZcuyv/&#10;0LCLjUghHHJUYGLscylDZchimLqeOHG18xZjgr6R2uM1hdtOvmbZXFpsOTUY7OnTUHXeXayC4++h&#10;HC6+NN+1L4rZ8nSc+/pNqcnT+LECEWmM/+I/d6EVvKex6Uv6AXJz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F4qG8EAAADbAAAADwAAAAAAAAAAAAAAAACXAgAAZHJzL2Rvd25y&#10;ZXYueG1sUEsFBgAAAAAEAAQA9QAAAIUDAAAAAA==&#10;" path="m3915,38279l27406,38279,27406,127000,3915,127000,3915,38279xm15661,0c24310,,31322,7012,31322,15661,31322,24310,24310,31322,15661,31322,7012,31322,,24310,,15661,,7012,7012,,15661,0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0048B938"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 xml:space="preserve">How will your background or experience help you to make this business a success? How active will you be and what areas of management will you delegate to others? </w:t>
                </w:r>
              </w:p>
              <w:p w14:paraId="00F645EE"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 xml:space="preserve">Describe any other people who will be/are managing your business, including the following: </w:t>
                </w:r>
              </w:p>
              <w:p w14:paraId="02E571DD" w14:textId="77777777" w:rsidR="00566722" w:rsidRDefault="001E648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qualifications and background? (Resumes can be included in an Appendix.) </w:t>
                </w:r>
              </w:p>
              <w:p w14:paraId="374DE831" w14:textId="77777777" w:rsidR="00566722" w:rsidRDefault="001E648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strengths or areas of expertise that support the success of </w:t>
                </w:r>
                <w:r>
                  <w:t xml:space="preserve">your business? </w:t>
                </w:r>
              </w:p>
              <w:p w14:paraId="42D161BD" w14:textId="77777777" w:rsidR="00566722" w:rsidRDefault="001E648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responsibilities and are those clearly defined (particularly important in partnership agreements)? </w:t>
                </w:r>
              </w:p>
              <w:p w14:paraId="759F7A81" w14:textId="77777777" w:rsidR="00566722" w:rsidRDefault="001E648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What skills does your management team lack that must be supplied by outside sources or by additional hiring?</w:t>
                </w:r>
              </w:p>
              <w:p w14:paraId="022BA7D2"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If your business</w:t>
                </w:r>
                <w:r>
                  <w:t xml:space="preserve"> has employees, describe the chain of command. What training and support (such as a handbook of company policies) will you provide to employees? Will you provide any incentives to employees that will enhance the growth of your company?</w:t>
                </w:r>
              </w:p>
              <w:p w14:paraId="5FD1C7A1"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 xml:space="preserve">If your business is </w:t>
                </w:r>
                <w:r>
                  <w:t>a franchise, what type of assistance can you expect, and for how long? Include information about operating procedures and related guidance that has been provided to you by the franchiser.</w:t>
                </w:r>
              </w:p>
            </w:tc>
          </w:tr>
        </w:tbl>
        <w:p w14:paraId="09D169DB" w14:textId="77777777" w:rsidR="00566722" w:rsidRDefault="001E6487"/>
      </w:sdtContent>
    </w:sdt>
    <w:p w14:paraId="41D6BCC4" w14:textId="77777777" w:rsidR="00566722" w:rsidRDefault="001E6487">
      <w:pPr>
        <w:pStyle w:val="Heading2"/>
      </w:pPr>
      <w:bookmarkStart w:id="16" w:name="_Toc340506966"/>
      <w:r>
        <w:t>Financial Management</w:t>
      </w:r>
      <w:bookmarkEnd w:id="16"/>
    </w:p>
    <w:sdt>
      <w:sdtPr>
        <w:rPr>
          <w:color w:val="4C483D" w:themeColor="text2"/>
          <w:sz w:val="20"/>
          <w:szCs w:val="20"/>
        </w:rPr>
        <w:id w:val="-256360038"/>
        <w:placeholder>
          <w:docPart w:val="3C8418E5C55F3145AF6323E6C2706D5A"/>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66722" w14:paraId="745CB58A"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66148C9C" w14:textId="77777777" w:rsidR="00566722" w:rsidRDefault="001E6487">
                <w:pPr>
                  <w:pStyle w:val="Icon"/>
                </w:pPr>
                <w:r>
                  <w:rPr>
                    <w:noProof/>
                    <w:lang w:eastAsia="en-US"/>
                  </w:rPr>
                  <mc:AlternateContent>
                    <mc:Choice Requires="wpg">
                      <w:drawing>
                        <wp:inline distT="0" distB="0" distL="0" distR="0" wp14:anchorId="34DFCB83" wp14:editId="088F32A4">
                          <wp:extent cx="228600" cy="228600"/>
                          <wp:effectExtent l="0" t="0" r="0" b="0"/>
                          <wp:docPr id="2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4" name="Oval 2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 name="Freeform 2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C5139E5" id="Group_x0020_19" o:spid="_x0000_s1026" alt="Tip icon" style="width:18pt;height:18pt;mso-position-horizontal-relative:char;mso-position-vertical-relative:lin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">
                          <v:oval id="Oval_x0020_24" o:spid="_x0000_s1027" style="position:absolute;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NbTdwgAA&#10;ANsAAAAPAAAAZHJzL2Rvd25yZXYueG1sRI/dagIxEIXvBd8hjNA7zSpF7GoUsbT0xkq3fYBhM262&#10;3UxCkq7r2zdCwcvD+fk4m91gO9FTiK1jBfNZAYK4drrlRsHX58t0BSImZI2dY1JwpQi77Xi0wVK7&#10;C39QX6VG5BGOJSowKflSylgbshhnzhNn7+yCxZRlaKQOeMnjtpOLolhKiy1ngkFPB0P1T/VrM8T4&#10;/tkfXtunlaXm+3RdhvcjKvUwGfZrEImGdA//t9+0gsUj3L7kHyC3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A1tN3CAAAA2wAAAA8AAAAAAAAAAAAAAAAAlwIAAGRycy9kb3du&#10;cmV2LnhtbFBLBQYAAAAABAAEAPUAAACGAwAAAAA=&#10;" fillcolor="#f24f4f [3204]" stroked="f" strokeweight="0">
                            <v:stroke joinstyle="miter"/>
                            <o:lock v:ext="edit" aspectratio="t"/>
                          </v:oval>
                          <v:shape id="Freeform_x0020_25" o:spid="_x0000_s1028" style="position:absolute;left:98639;top:50800;width:31322;height:127000;visibility:visible;mso-wrap-style:square;v-text-anchor:middle" coordsize="31322,127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Wfb4xAAA&#10;ANsAAAAPAAAAZHJzL2Rvd25yZXYueG1sRI9Ba8JAFITvQv/D8gredFPbSpu6igiFnAqaFq+v2Zds&#10;aPZt2F1j7K/vCgWPw8x8w6w2o+3EQD60jhU8zDMQxJXTLTcKPsv32QuIEJE1do5JwYUCbNZ3kxXm&#10;2p15T8MhNiJBOOSowMTY51KGypDFMHc9cfJq5y3GJH0jtcdzgttOLrJsKS22nBYM9rQzVP0cTlbB&#10;8ferHE6+NB+1L4qn1+/j0tePSk3vx+0biEhjvIX/24VWsHiG65f0A+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ln2+MQAAADbAAAADwAAAAAAAAAAAAAAAACXAgAAZHJzL2Rv&#10;d25yZXYueG1sUEsFBgAAAAAEAAQA9QAAAIgDAAAAAA==&#10;" path="m3915,38279l27406,38279,27406,127000,3915,127000,3915,38279xm15661,0c24310,,31322,7012,31322,15661,31322,24310,24310,31322,15661,31322,7012,31322,,24310,,15661,,7012,7012,,15661,0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3D631B9B"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 xml:space="preserve">As you write this section, consider that </w:t>
                </w:r>
                <w:r>
                  <w:t xml:space="preserve">the way company finances are managed can be the difference between success and failure. </w:t>
                </w:r>
              </w:p>
              <w:p w14:paraId="1E26E878"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Based on the particular products or services you intend to offer, explain how you expect to make your business profitable and within what period of time. Will your bus</w:t>
                </w:r>
                <w:r>
                  <w:t>iness provide you with a good cash flow or will you have to be concerned with sizeable Accounts Receivable and possible bad debts or collections?</w:t>
                </w:r>
              </w:p>
              <w:p w14:paraId="55B1114B"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The full details of your start-up and operating costs should be included in the Appendix. However, you can ref</w:t>
                </w:r>
                <w:r>
                  <w:t xml:space="preserve">erence appropriate tables, charts, or page numbers as you give a brief, summary accounting of your start-up needs and operating budget. </w:t>
                </w:r>
              </w:p>
              <w:p w14:paraId="04F151F3" w14:textId="77777777" w:rsidR="00566722" w:rsidRDefault="001E648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Start-up needs should include any one-time only purchases, such as major equipment or supplies, down-payments, or </w:t>
                </w:r>
                <w:r>
                  <w:t>deposits, as well as legal and professional fees, licenses/permits, insurance, renovation/design/decoration of your location, personnel costs prior to opening; advertising or promotion</w:t>
                </w:r>
              </w:p>
              <w:p w14:paraId="38E199BD" w14:textId="77777777" w:rsidR="00566722" w:rsidRDefault="001E648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Once you are ready to open your business, you will need an operating bu</w:t>
                </w:r>
                <w:r>
                  <w:t>dget to help prioritize expenses. It should include the money you need to survive the first three to six months of operation and indicate how you intend to control the finances of your company. Include the following expenses: rent, utilities, insurance, pa</w:t>
                </w:r>
                <w:r>
                  <w:t>yroll (including taxes), loan payments, office supplies, travel and entertainment, legal and accounting, advertising and promotion, repairs and maintenance, depreciation, and any other categories specific to your business.</w:t>
                </w:r>
              </w:p>
              <w:p w14:paraId="41D3C5EC"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 xml:space="preserve">You can also include information </w:t>
                </w:r>
                <w:r>
                  <w:t>(or cross-reference other sections of this business plan if covered elsewhere) about the type of accounting and inventory control system you are using, intend to use, or, where applicable, what the franchiser expects you to use.</w:t>
                </w:r>
              </w:p>
            </w:tc>
          </w:tr>
        </w:tbl>
        <w:p w14:paraId="23AD61ED" w14:textId="77777777" w:rsidR="00566722" w:rsidRDefault="001E6487"/>
      </w:sdtContent>
    </w:sdt>
    <w:p w14:paraId="4D927F10" w14:textId="77777777" w:rsidR="00566722" w:rsidRDefault="001E6487">
      <w:pPr>
        <w:pStyle w:val="Heading2"/>
      </w:pPr>
      <w:bookmarkStart w:id="17" w:name="_Toc340506967"/>
      <w:r>
        <w:t>Start-Up/Acquisition Su</w:t>
      </w:r>
      <w:r>
        <w:t>mmary</w:t>
      </w:r>
      <w:bookmarkEnd w:id="17"/>
    </w:p>
    <w:sdt>
      <w:sdtPr>
        <w:rPr>
          <w:color w:val="4C483D" w:themeColor="text2"/>
          <w:sz w:val="20"/>
          <w:szCs w:val="20"/>
        </w:rPr>
        <w:id w:val="-1500341416"/>
        <w:placeholder>
          <w:docPart w:val="3C8418E5C55F3145AF6323E6C2706D5A"/>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66722" w14:paraId="25A2675F"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08216AF9" w14:textId="77777777" w:rsidR="00566722" w:rsidRDefault="001E6487">
                <w:pPr>
                  <w:pStyle w:val="Icon"/>
                </w:pPr>
                <w:r>
                  <w:rPr>
                    <w:noProof/>
                    <w:lang w:eastAsia="en-US"/>
                  </w:rPr>
                  <mc:AlternateContent>
                    <mc:Choice Requires="wpg">
                      <w:drawing>
                        <wp:inline distT="0" distB="0" distL="0" distR="0" wp14:anchorId="78966D14" wp14:editId="3DE39E9D">
                          <wp:extent cx="228600" cy="228600"/>
                          <wp:effectExtent l="0" t="0" r="0" b="0"/>
                          <wp:docPr id="5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0" name="Oval 6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1" name="Freeform 6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BC42310" id="Group_x0020_19" o:spid="_x0000_s1026" alt="Tip icon" style="width:18pt;height:18pt;mso-position-horizontal-relative:char;mso-position-vertical-relative:lin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">
                          <v:oval id="Oval_x0020_60" o:spid="_x0000_s1027" style="position:absolute;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ZAsevwAA&#10;ANsAAAAPAAAAZHJzL2Rvd25yZXYueG1sRE/NSgMxEL4LfYcwBW82Ww9LXZuW0qJ4UbH1AYbNuFm7&#10;mYQkbrdv7xwEjx/f/3o7+UGNlHIf2MByUYEiboPtuTPweXq6W4HKBdniEJgMXCnDdjO7WWNjw4U/&#10;aDyWTkkI5wYNuFJio3VuHXnMixCJhfsKyWMRmDptE14k3A/6vqpq7bFnaXAYae+oPR9/vJS4OB7i&#10;/rl/WHnqvt+vdXp7RWNu59PuEVShqfyL/9wv1kAt6+WL/AC9+Q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lkCx6/AAAA2wAAAA8AAAAAAAAAAAAAAAAAlwIAAGRycy9kb3ducmV2&#10;LnhtbFBLBQYAAAAABAAEAPUAAACDAwAAAAA=&#10;" fillcolor="#f24f4f [3204]" stroked="f" strokeweight="0">
                            <v:stroke joinstyle="miter"/>
                            <o:lock v:ext="edit" aspectratio="t"/>
                          </v:oval>
                          <v:shape id="Freeform_x0020_61" o:spid="_x0000_s1028" style="position:absolute;left:98639;top:50800;width:31322;height:127000;visibility:visible;mso-wrap-style:square;v-text-anchor:middle" coordsize="31322,127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CEk7xAAA&#10;ANsAAAAPAAAAZHJzL2Rvd25yZXYueG1sRI/BasMwEETvhf6D2EJvjZw2mNaNEkqh4FOgcUKuW2tt&#10;mVorIymOm6+vAoEch5l5wyzXk+3FSD50jhXMZxkI4trpjlsFu+rr6RVEiMgae8ek4I8CrFf3d0ss&#10;tDvxN43b2IoE4VCgAhPjUEgZakMWw8wNxMlrnLcYk/St1B5PCW57+ZxlubTYcVowONCnofp3e7QK&#10;Dud9NR59ZTaNL8vF288h982LUo8P08c7iEhTvIWv7VIryOdw+ZJ+gFz9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whJO8QAAADbAAAADwAAAAAAAAAAAAAAAACXAgAAZHJzL2Rv&#10;d25yZXYueG1sUEsFBgAAAAAEAAQA9QAAAIgDAAAAAA==&#10;" path="m3915,38279l27406,38279,27406,127000,3915,127000,3915,38279xm15661,0c24310,,31322,7012,31322,15661,31322,24310,24310,31322,15661,31322,7012,31322,,24310,,15661,,7012,7012,,15661,0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051183FD"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 xml:space="preserve">Summarize key details concerning the starting or acquisition of your business. (If this is not applicable to your business, delete. </w:t>
                </w:r>
              </w:p>
              <w:p w14:paraId="0C0136DD"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As noted in the preceding section, include your table of start-up or acquisition costs in the Appendix.</w:t>
                </w:r>
              </w:p>
            </w:tc>
          </w:tr>
        </w:tbl>
        <w:p w14:paraId="62646BFF" w14:textId="77777777" w:rsidR="00566722" w:rsidRDefault="001E6487"/>
      </w:sdtContent>
    </w:sdt>
    <w:p w14:paraId="418FF03A" w14:textId="77777777" w:rsidR="00566722" w:rsidRDefault="001E6487">
      <w:pPr>
        <w:pStyle w:val="Heading1"/>
      </w:pPr>
      <w:bookmarkStart w:id="18" w:name="_Toc340506968"/>
      <w:r>
        <w:t>Marketi</w:t>
      </w:r>
      <w:r>
        <w:t>ng</w:t>
      </w:r>
      <w:bookmarkEnd w:id="18"/>
    </w:p>
    <w:sdt>
      <w:sdtPr>
        <w:rPr>
          <w:color w:val="4C483D" w:themeColor="text2"/>
          <w:sz w:val="20"/>
          <w:szCs w:val="20"/>
        </w:rPr>
        <w:id w:val="-2111108292"/>
        <w:placeholder>
          <w:docPart w:val="3C8418E5C55F3145AF6323E6C2706D5A"/>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66722" w14:paraId="4B9D5B03"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49FFABB3" w14:textId="77777777" w:rsidR="00566722" w:rsidRDefault="001E6487">
                <w:pPr>
                  <w:pStyle w:val="Icon"/>
                </w:pPr>
                <w:r>
                  <w:rPr>
                    <w:noProof/>
                    <w:lang w:eastAsia="en-US"/>
                  </w:rPr>
                  <mc:AlternateContent>
                    <mc:Choice Requires="wpg">
                      <w:drawing>
                        <wp:inline distT="0" distB="0" distL="0" distR="0" wp14:anchorId="6048BABC" wp14:editId="6130A5FF">
                          <wp:extent cx="228600" cy="228600"/>
                          <wp:effectExtent l="0" t="0" r="0" b="0"/>
                          <wp:docPr id="6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3" name="Oval 6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6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C500FC7" id="Group_x0020_19" o:spid="_x0000_s1026" alt="Tip icon" style="width:18pt;height:18pt;mso-position-horizontal-relative:char;mso-position-vertical-relative:lin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">
                          <v:oval id="Oval_x0020_63" o:spid="_x0000_s1027" style="position:absolute;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tpVpwgAA&#10;ANsAAAAPAAAAZHJzL2Rvd25yZXYueG1sRI/dagIxEIXvC75DGKF3NWsLi26NIkqlN7WofYBhM91s&#10;3UxCEtf17ZuC0MvD+fk4i9VgO9FTiK1jBdNJAYK4drrlRsHX6e1pBiImZI2dY1Jwowir5ehhgZV2&#10;Vz5Qf0yNyCMcK1RgUvKVlLE2ZDFOnCfO3rcLFlOWoZE64DWP204+F0UpLbacCQY9bQzV5+PFZojx&#10;/dZvdu18Zqn5+byVYf+BSj2Oh/UriERD+g/f2+9aQfkCf1/yD5DL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m2lWnCAAAA2wAAAA8AAAAAAAAAAAAAAAAAlwIAAGRycy9kb3du&#10;cmV2LnhtbFBLBQYAAAAABAAEAPUAAACGAwAAAAA=&#10;" fillcolor="#f24f4f [3204]" stroked="f" strokeweight="0">
                            <v:stroke joinstyle="miter"/>
                            <o:lock v:ext="edit" aspectratio="t"/>
                          </v:oval>
                          <v:shape id="Freeform_x0020_64" o:spid="_x0000_s1028" style="position:absolute;left:98639;top:50800;width:31322;height:127000;visibility:visible;mso-wrap-style:square;v-text-anchor:middle" coordsize="31322,127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qjxAAA&#10;ANsAAAAPAAAAZHJzL2Rvd25yZXYueG1sRI9BS8NAFITvgv9heYI3u1FL0NhtEUHISWjTkusz+5IN&#10;Zt+G3W0a/fVuodDjMDPfMKvNbAcxkQ+9YwWPiwwEceN0z52CffX58AIiRGSNg2NS8EsBNuvbmxUW&#10;2p14S9MudiJBOBSowMQ4FlKGxpDFsHAjcfJa5y3GJH0ntcdTgttBPmVZLi32nBYMjvRhqPnZHa2C&#10;+u9QTUdfma/Wl+Xy9bvOffus1P3d/P4GItIcr+FLu9QK8iWcv6QfI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3/qo8QAAADbAAAADwAAAAAAAAAAAAAAAACXAgAAZHJzL2Rv&#10;d25yZXYueG1sUEsFBgAAAAAEAAQA9QAAAIgDAAAAAA==&#10;" path="m3915,38279l27406,38279,27406,127000,3915,127000,3915,38279xm15661,0c24310,,31322,7012,31322,15661,31322,24310,24310,31322,15661,31322,7012,31322,,24310,,15661,,7012,7012,,15661,0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706AC891"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How well you market your business can play an important role in its success or failure. It is vital to know as much about your potential customers as possible—who they are, what they want (and don’t want), and expectations they may have.</w:t>
                </w:r>
              </w:p>
            </w:tc>
          </w:tr>
        </w:tbl>
        <w:p w14:paraId="6EB95123" w14:textId="77777777" w:rsidR="00566722" w:rsidRDefault="001E6487"/>
      </w:sdtContent>
    </w:sdt>
    <w:p w14:paraId="566A9DC1" w14:textId="77777777" w:rsidR="00566722" w:rsidRDefault="001E6487">
      <w:pPr>
        <w:pStyle w:val="Heading2"/>
      </w:pPr>
      <w:bookmarkStart w:id="19" w:name="_Toc340506969"/>
      <w:r>
        <w:t>Market An</w:t>
      </w:r>
      <w:r>
        <w:t>alysis</w:t>
      </w:r>
      <w:bookmarkEnd w:id="19"/>
    </w:p>
    <w:sdt>
      <w:sdtPr>
        <w:rPr>
          <w:color w:val="4C483D" w:themeColor="text2"/>
          <w:sz w:val="20"/>
          <w:szCs w:val="20"/>
        </w:rPr>
        <w:id w:val="765039507"/>
        <w:placeholder>
          <w:docPart w:val="3C8418E5C55F3145AF6323E6C2706D5A"/>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66722" w14:paraId="3AA2EB8E"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5332E0A2" w14:textId="77777777" w:rsidR="00566722" w:rsidRDefault="001E6487">
                <w:pPr>
                  <w:pStyle w:val="Icon"/>
                </w:pPr>
                <w:r>
                  <w:rPr>
                    <w:noProof/>
                    <w:lang w:eastAsia="en-US"/>
                  </w:rPr>
                  <mc:AlternateContent>
                    <mc:Choice Requires="wpg">
                      <w:drawing>
                        <wp:inline distT="0" distB="0" distL="0" distR="0" wp14:anchorId="225D1077" wp14:editId="674D5D20">
                          <wp:extent cx="228600" cy="228600"/>
                          <wp:effectExtent l="0" t="0" r="0" b="0"/>
                          <wp:docPr id="7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3" name="Oval 7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4" name="Freeform 7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24DE654" id="Group_x0020_19" o:spid="_x0000_s1026" alt="Tip icon" style="width:18pt;height:18pt;mso-position-horizontal-relative:char;mso-position-vertical-relative:lin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">
                          <v:oval id="Oval_x0020_73" o:spid="_x0000_s1027" style="position:absolute;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bwO0wgAA&#10;ANsAAAAPAAAAZHJzL2Rvd25yZXYueG1sRI/dagIxEIXvhb5DmIJ3NasFa1ejiFLpTS21PsCwmW62&#10;biYhiev69k1B8PJwfj7OYtXbVnQUYuNYwXhUgCCunG64VnD8fnuagYgJWWPrmBRcKcJq+TBYYKnd&#10;hb+oO6Ra5BGOJSowKflSylgZshhHzhNn78cFiynLUEsd8JLHbSsnRTGVFhvOBIOeNoaq0+FsM8T4&#10;bus3u+Z1Zqn+/bxOw/4DlRo+9us5iER9uodv7Xet4OUZ/r/kHyCX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xvA7TCAAAA2wAAAA8AAAAAAAAAAAAAAAAAlwIAAGRycy9kb3du&#10;cmV2LnhtbFBLBQYAAAAABAAEAPUAAACGAwAAAAA=&#10;" fillcolor="#f24f4f [3204]" stroked="f" strokeweight="0">
                            <v:stroke joinstyle="miter"/>
                            <o:lock v:ext="edit" aspectratio="t"/>
                          </v:oval>
                          <v:shape id="Freeform_x0020_74" o:spid="_x0000_s1028" style="position:absolute;left:98639;top:50800;width:31322;height:127000;visibility:visible;mso-wrap-style:square;v-text-anchor:middle" coordsize="31322,127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pnx+xAAA&#10;ANsAAAAPAAAAZHJzL2Rvd25yZXYueG1sRI9BS8QwFITvgv8hPMGbTV2XVeumRRaEngS3yl6fzWtT&#10;bF5Kku1Wf70RhD0OM/MNs60WO4qZfBgcK7jNchDErdMD9wrem5ebBxAhImscHZOCbwpQlZcXWyy0&#10;O/EbzfvYiwThUKACE+NUSBlaQxZD5ibi5HXOW4xJ+l5qj6cEt6Nc5flGWhw4LRicaGeo/dofrYLD&#10;z0czH31jXjtf1+vHz8PGd3dKXV8tz08gIi3xHP5v11rB/Rr+vqQfIM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qZ8fsQAAADbAAAADwAAAAAAAAAAAAAAAACXAgAAZHJzL2Rv&#10;d25yZXYueG1sUEsFBgAAAAAEAAQA9QAAAIgDAAAAAA==&#10;" path="m3915,38279l27406,38279,27406,127000,3915,127000,3915,38279xm15661,0c24310,,31322,7012,31322,15661,31322,24310,24310,31322,15661,31322,7012,31322,,24310,,15661,,7012,7012,,15661,0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61E099CA"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What is your target market? (Who is most likely to buy your products or use your services?) What are the demographics? What is the size of your potential customer base?</w:t>
                </w:r>
              </w:p>
              <w:p w14:paraId="0078CCA7"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 xml:space="preserve">Where are they? How are you going to let them know who and where you are and </w:t>
                </w:r>
                <w:r>
                  <w:t>what you have to offer?</w:t>
                </w:r>
              </w:p>
              <w:p w14:paraId="354FD638"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If you believe that you have something new, innovative or that isn’t generally available: How do you know that there is a market for it—that people are willing to pay for what you have to offer?</w:t>
                </w:r>
              </w:p>
              <w:p w14:paraId="52D9FAFC"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Consider the market you are trying to</w:t>
                </w:r>
                <w:r>
                  <w:t xml:space="preserve"> reach: Is it growing, shrinking or static?</w:t>
                </w:r>
              </w:p>
              <w:p w14:paraId="0F7E7652"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What percentage of the market do you think you will be able to reach? How will you be able to grow your market share?</w:t>
                </w:r>
              </w:p>
              <w:p w14:paraId="018DDEA4"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Note: You might include a chart, such as the one that follows, to demonstrate key points about</w:t>
                </w:r>
                <w:r>
                  <w:t xml:space="preserve"> your market potential at-a-glance. </w:t>
                </w:r>
              </w:p>
            </w:tc>
          </w:tr>
        </w:tbl>
        <w:p w14:paraId="17338659" w14:textId="77777777" w:rsidR="00566722" w:rsidRDefault="001E6487"/>
      </w:sdtContent>
    </w:sdt>
    <w:p w14:paraId="2EB5C885" w14:textId="77777777" w:rsidR="00566722" w:rsidRDefault="001E6487">
      <w:r>
        <w:rPr>
          <w:noProof/>
          <w:lang w:eastAsia="en-US"/>
        </w:rPr>
        <w:drawing>
          <wp:inline distT="0" distB="0" distL="0" distR="0" wp14:anchorId="1DFA81CC" wp14:editId="2E523B8A">
            <wp:extent cx="5943600" cy="2286000"/>
            <wp:effectExtent l="0" t="0" r="0" b="0"/>
            <wp:docPr id="68" name="Chart 68" descr="Local market growth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EDA5509" w14:textId="77777777" w:rsidR="00566722" w:rsidRDefault="001E6487">
      <w:pPr>
        <w:pStyle w:val="Heading2"/>
      </w:pPr>
      <w:bookmarkStart w:id="20" w:name="_Toc340506970"/>
      <w:r>
        <w:t>Market Segmentation</w:t>
      </w:r>
      <w:bookmarkEnd w:id="20"/>
    </w:p>
    <w:sdt>
      <w:sdtPr>
        <w:rPr>
          <w:color w:val="4C483D" w:themeColor="text2"/>
          <w:sz w:val="20"/>
          <w:szCs w:val="20"/>
        </w:rPr>
        <w:id w:val="1283853419"/>
        <w:placeholder>
          <w:docPart w:val="3C8418E5C55F3145AF6323E6C2706D5A"/>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66722" w14:paraId="33BBA41C"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68FCEF04" w14:textId="77777777" w:rsidR="00566722" w:rsidRDefault="001E6487">
                <w:pPr>
                  <w:pStyle w:val="Icon"/>
                </w:pPr>
                <w:r>
                  <w:rPr>
                    <w:noProof/>
                    <w:lang w:eastAsia="en-US"/>
                  </w:rPr>
                  <mc:AlternateContent>
                    <mc:Choice Requires="wpg">
                      <w:drawing>
                        <wp:inline distT="0" distB="0" distL="0" distR="0" wp14:anchorId="23C2DB1A" wp14:editId="055C303E">
                          <wp:extent cx="228600" cy="228600"/>
                          <wp:effectExtent l="0" t="0" r="0" b="0"/>
                          <wp:docPr id="8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1" name="Oval 8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2" name="Freeform 8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5929A60" id="Group_x0020_19" o:spid="_x0000_s1026" alt="Tip icon" style="width:18pt;height:18pt;mso-position-horizontal-relative:char;mso-position-vertical-relative:lin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">
                          <v:oval id="Oval_x0020_81" o:spid="_x0000_s1027" style="position:absolute;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Eh/wQAA&#10;ANsAAAAPAAAAZHJzL2Rvd25yZXYueG1sRI/NagIxFIX3Bd8hXKG7mtGFTEejFEVx05aqD3CZ3E6m&#10;ndyEJI7j2zeC0OXh/Hyc5XqwnegpxNaxgumkAEFcO91yo+B82r2UIGJC1tg5JgU3irBejZ6WWGl3&#10;5S/qj6kReYRjhQpMSr6SMtaGLMaJ88TZ+3bBYsoyNFIHvOZx28lZUcylxZYzwaCnjaH693ixGWJ8&#10;v/WbfftaWmp+Pm/z8PGOSj2Ph7cFiERD+g8/2getoJzC/Uv+AXL1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BiRIf8EAAADbAAAADwAAAAAAAAAAAAAAAACXAgAAZHJzL2Rvd25y&#10;ZXYueG1sUEsFBgAAAAAEAAQA9QAAAIUDAAAAAA==&#10;" fillcolor="#f24f4f [3204]" stroked="f" strokeweight="0">
                            <v:stroke joinstyle="miter"/>
                            <o:lock v:ext="edit" aspectratio="t"/>
                          </v:oval>
                          <v:shape id="Freeform_x0020_82" o:spid="_x0000_s1028" style="position:absolute;left:98639;top:50800;width:31322;height:127000;visibility:visible;mso-wrap-style:square;v-text-anchor:middle" coordsize="31322,127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1jG2xAAA&#10;ANsAAAAPAAAAZHJzL2Rvd25yZXYueG1sRI9Ba8JAFITvhf6H5RW81Y1axKauUgpCTkKNxetr9iUb&#10;zL4Nu2uM/vpuodDjMDPfMOvtaDsxkA+tYwWzaQaCuHK65UbBsdw9r0CEiKyxc0wKbhRgu3l8WGOu&#10;3ZU/aTjERiQIhxwVmBj7XMpQGbIYpq4nTl7tvMWYpG+k9nhNcNvJeZYtpcWW04LBnj4MVefDxSo4&#10;3b/K4eJLs699Uby8fp+Wvl4oNXka399ARBrjf/ivXWgFqzn8fkk/QG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9YxtsQAAADbAAAADwAAAAAAAAAAAAAAAACXAgAAZHJzL2Rv&#10;d25yZXYueG1sUEsFBgAAAAAEAAQA9QAAAIgDAAAAAA==&#10;" path="m3915,38279l27406,38279,27406,127000,3915,127000,3915,38279xm15661,0c24310,,31322,7012,31322,15661,31322,24310,24310,31322,15661,31322,7012,31322,,24310,,15661,,7012,7012,,15661,0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4A6A67DC"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Is your target market segmented? Are there different levels within the same type of business, each offering a difference in quality, price, or range of products?</w:t>
                </w:r>
              </w:p>
              <w:p w14:paraId="6F1F42FA"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Is this market segmentation g</w:t>
                </w:r>
                <w:r>
                  <w:t>overned by geographic area, product lines, pricing, or other criteria?</w:t>
                </w:r>
              </w:p>
              <w:p w14:paraId="1D596BC8"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Into which market segment will your primary business fall? What percentage of the total market is this segment? What percentage of this segment will your business reach?</w:t>
                </w:r>
              </w:p>
              <w:p w14:paraId="0A888DFC"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Note: A pie cha</w:t>
                </w:r>
                <w:r>
                  <w:t>rt is a good way to demonstrate part-to-whole relationships, such as the percentage of the target market that falls into each major segment. To change the shape of the data labels, right-click a label and then click Change Data Label Shapes.</w:t>
                </w:r>
              </w:p>
            </w:tc>
          </w:tr>
        </w:tbl>
        <w:p w14:paraId="40939C6A" w14:textId="77777777" w:rsidR="00566722" w:rsidRDefault="001E6487"/>
      </w:sdtContent>
    </w:sdt>
    <w:p w14:paraId="79E46AF7" w14:textId="77777777" w:rsidR="00566722" w:rsidRDefault="001E6487">
      <w:r>
        <w:rPr>
          <w:noProof/>
          <w:lang w:eastAsia="en-US"/>
        </w:rPr>
        <w:drawing>
          <wp:inline distT="0" distB="0" distL="0" distR="0" wp14:anchorId="3CB36C0D" wp14:editId="4A450B09">
            <wp:extent cx="5943600" cy="2286000"/>
            <wp:effectExtent l="0" t="0" r="0" b="0"/>
            <wp:docPr id="79" name="Chart 79" descr="Market segment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AE88B7A" w14:textId="77777777" w:rsidR="00566722" w:rsidRDefault="001E6487">
      <w:pPr>
        <w:pStyle w:val="Heading2"/>
      </w:pPr>
      <w:bookmarkStart w:id="21" w:name="_Toc340506971"/>
      <w:r>
        <w:t>Competition</w:t>
      </w:r>
      <w:bookmarkEnd w:id="21"/>
    </w:p>
    <w:sdt>
      <w:sdtPr>
        <w:rPr>
          <w:color w:val="4C483D" w:themeColor="text2"/>
          <w:sz w:val="20"/>
          <w:szCs w:val="20"/>
        </w:rPr>
        <w:id w:val="-1662306705"/>
        <w:placeholder>
          <w:docPart w:val="3C8418E5C55F3145AF6323E6C2706D5A"/>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66722" w14:paraId="4EF0DAAA"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563BAA00" w14:textId="77777777" w:rsidR="00566722" w:rsidRDefault="001E6487">
                <w:pPr>
                  <w:pStyle w:val="Icon"/>
                </w:pPr>
                <w:r>
                  <w:rPr>
                    <w:noProof/>
                    <w:lang w:eastAsia="en-US"/>
                  </w:rPr>
                  <mc:AlternateContent>
                    <mc:Choice Requires="wpg">
                      <w:drawing>
                        <wp:inline distT="0" distB="0" distL="0" distR="0" wp14:anchorId="55C529B7" wp14:editId="07DE3C55">
                          <wp:extent cx="228600" cy="228600"/>
                          <wp:effectExtent l="0" t="0" r="0" b="0"/>
                          <wp:docPr id="8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4" name="Oval 8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8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AB7B393" id="Group_x0020_19" o:spid="_x0000_s1026" alt="Tip icon" style="width:18pt;height:18pt;mso-position-horizontal-relative:char;mso-position-vertical-relative:lin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">
                          <v:oval id="Oval_x0020_84" o:spid="_x0000_s1027" style="position:absolute;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U+vnwgAA&#10;ANsAAAAPAAAAZHJzL2Rvd25yZXYueG1sRI/dagIxEIXvC75DmIJ3NVsRWbdGKYrFG1vUPsCwmW62&#10;3UxCkq7r2xuh0MvD+fk4y/VgO9FTiK1jBc+TAgRx7XTLjYLP8+6pBBETssbOMSm4UoT1avSwxEq7&#10;Cx+pP6VG5BGOFSowKflKylgbshgnzhNn78sFiynL0Egd8JLHbSenRTGXFlvOBIOeNobqn9OvzRDj&#10;+63fvLWL0lLz/XGdh/cDKjV+HF5fQCQa0n/4r73XCsoZ3L/kHyBX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ZT6+fCAAAA2wAAAA8AAAAAAAAAAAAAAAAAlwIAAGRycy9kb3du&#10;cmV2LnhtbFBLBQYAAAAABAAEAPUAAACGAwAAAAA=&#10;" fillcolor="#f24f4f [3204]" stroked="f" strokeweight="0">
                            <v:stroke joinstyle="miter"/>
                            <o:lock v:ext="edit" aspectratio="t"/>
                          </v:oval>
                          <v:shape id="Freeform_x0020_85" o:spid="_x0000_s1028" style="position:absolute;left:98639;top:50800;width:31322;height:127000;visibility:visible;mso-wrap-style:square;v-text-anchor:middle" coordsize="31322,127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P6nCxAAA&#10;ANsAAAAPAAAAZHJzL2Rvd25yZXYueG1sRI9BS8NAFITvBf/D8gRv7cZqQ43dFikIOQk2Sq/P7Es2&#10;mH0bdrdp9Ne7QqHHYWa+YTa7yfZiJB86xwruFxkI4trpjlsFH9XrfA0iRGSNvWNS8EMBdtub2QYL&#10;7c78TuMhtiJBOBSowMQ4FFKG2pDFsHADcfIa5y3GJH0rtcdzgtteLrMslxY7TgsGB9obqr8PJ6vg&#10;+PtZjSdfmbfGl+Xj09cx982DUne308sziEhTvIYv7VIrWK/g/0v6AXL7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D+pwsQAAADbAAAADwAAAAAAAAAAAAAAAACXAgAAZHJzL2Rv&#10;d25yZXYueG1sUEsFBgAAAAAEAAQA9QAAAIgDAAAAAA==&#10;" path="m3915,38279l27406,38279,27406,127000,3915,127000,3915,38279xm15661,0c24310,,31322,7012,31322,15661,31322,24310,24310,31322,15661,31322,7012,31322,,24310,,15661,,7012,7012,,15661,0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49F5A44E"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 xml:space="preserve">Who else is doing what you are trying to do? </w:t>
                </w:r>
              </w:p>
              <w:p w14:paraId="6FAD2A29"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 xml:space="preserve">Briefly describe several of your nearest and greatest competitors. What percentage of the market does each reach? What are their strengths and weaknesses? What can you learn from the way they do </w:t>
                </w:r>
                <w:r>
                  <w:t>business, from their pricing, advertising, and general marketing approaches? How do you expect to compete? How do you hope to do better?</w:t>
                </w:r>
              </w:p>
              <w:p w14:paraId="61376153"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What indirect competition will you face, such as from internet sales, department stores, or international imports?</w:t>
                </w:r>
              </w:p>
              <w:p w14:paraId="249DA5DD"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 xml:space="preserve">How </w:t>
                </w:r>
                <w:r>
                  <w:t>will you keep abreast of technology and changing trends that may impact your business in the future?</w:t>
                </w:r>
              </w:p>
            </w:tc>
          </w:tr>
        </w:tbl>
        <w:p w14:paraId="09017B43" w14:textId="77777777" w:rsidR="00566722" w:rsidRDefault="001E6487"/>
      </w:sdtContent>
    </w:sdt>
    <w:p w14:paraId="18E2621B" w14:textId="77777777" w:rsidR="00566722" w:rsidRDefault="001E6487">
      <w:pPr>
        <w:pStyle w:val="Heading2"/>
      </w:pPr>
      <w:bookmarkStart w:id="22" w:name="_Toc340506972"/>
      <w:r>
        <w:t>Pricing</w:t>
      </w:r>
      <w:bookmarkEnd w:id="22"/>
    </w:p>
    <w:sdt>
      <w:sdtPr>
        <w:rPr>
          <w:color w:val="4C483D" w:themeColor="text2"/>
          <w:sz w:val="20"/>
          <w:szCs w:val="20"/>
        </w:rPr>
        <w:id w:val="1866250600"/>
        <w:placeholder>
          <w:docPart w:val="3C8418E5C55F3145AF6323E6C2706D5A"/>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66722" w14:paraId="37D8E16B"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3FDA5217" w14:textId="77777777" w:rsidR="00566722" w:rsidRDefault="001E6487">
                <w:pPr>
                  <w:pStyle w:val="Icon"/>
                </w:pPr>
                <w:r>
                  <w:rPr>
                    <w:noProof/>
                    <w:lang w:eastAsia="en-US"/>
                  </w:rPr>
                  <mc:AlternateContent>
                    <mc:Choice Requires="wpg">
                      <w:drawing>
                        <wp:inline distT="0" distB="0" distL="0" distR="0" wp14:anchorId="73BD3D1A" wp14:editId="3DDDFF70">
                          <wp:extent cx="228600" cy="228600"/>
                          <wp:effectExtent l="0" t="0" r="0" b="0"/>
                          <wp:docPr id="8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0" name="Oval 9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2E64568" id="Group_x0020_19" o:spid="_x0000_s1026" alt="Tip icon" style="width:18pt;height:18pt;mso-position-horizontal-relative:char;mso-position-vertical-relative:lin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">
                          <v:oval id="Oval_x0020_90" o:spid="_x0000_s1027" style="position:absolute;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sXs5vwAA&#10;ANsAAAAPAAAAZHJzL2Rvd25yZXYueG1sRE9LTsMwEN0jcQdrkLqjDiyqNtSJUBGITYsoHGAUD3Eg&#10;Hlu2SdPbdxZILJ/ef9vOflQTpTwENnC3rEARd8EO3Bv4/Hi+XYPKBdniGJgMnClD21xfbbG24cTv&#10;NB1LrySEc40GXCmx1jp3jjzmZYjEwn2F5LEITL22CU8S7kd9X1Ur7XFgaXAYaeeo+zn+eilxcXqK&#10;u5dhs/bUf7+dV+mwR2MWN/PjA6hCc/kX/7lfrYGNrJcv8gN0c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yxezm/AAAA2wAAAA8AAAAAAAAAAAAAAAAAlwIAAGRycy9kb3ducmV2&#10;LnhtbFBLBQYAAAAABAAEAPUAAACDAwAAAAA=&#10;" fillcolor="#f24f4f [3204]" stroked="f" strokeweight="0">
                            <v:stroke joinstyle="miter"/>
                            <o:lock v:ext="edit" aspectratio="t"/>
                          </v:oval>
                          <v:shape id="Freeform_x0020_91" o:spid="_x0000_s1028" style="position:absolute;left:98639;top:50800;width:31322;height:127000;visibility:visible;mso-wrap-style:square;v-text-anchor:middle" coordsize="31322,127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3TkcxAAA&#10;ANsAAAAPAAAAZHJzL2Rvd25yZXYueG1sRI9Ba8JAFITvhf6H5RV6qxtbkZq6SikUchI0Fq+v2Zds&#10;aPZt2F1j6q93BcHjMDPfMMv1aDsxkA+tYwXTSQaCuHK65UbBvvx+eQcRIrLGzjEp+KcA69XjwxJz&#10;7U68pWEXG5EgHHJUYGLscylDZchimLieOHm18xZjkr6R2uMpwW0nX7NsLi22nBYM9vRlqPrbHa2C&#10;w/mnHI6+NJvaF8Vs8XuY+/pNqeen8fMDRKQx3sO3dqEVLKZw/ZJ+gFx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t05HMQAAADbAAAADwAAAAAAAAAAAAAAAACXAgAAZHJzL2Rv&#10;d25yZXYueG1sUEsFBgAAAAAEAAQA9QAAAIgDAAAAAA==&#10;" path="m3915,38279l27406,38279,27406,127000,3915,127000,3915,38279xm15661,0c24310,,31322,7012,31322,15661,31322,24310,24310,31322,15661,31322,7012,31322,,24310,,15661,,7012,7012,,15661,0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358C239C"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 xml:space="preserve">How have you developed your pricing policy? </w:t>
                </w:r>
              </w:p>
              <w:p w14:paraId="5C3ED6AF"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Which of the following pricing strategies might best suit your business? Retail cost and pricing</w:t>
                </w:r>
                <w:r>
                  <w:t>, competitive position, pricing below competition, pricing above competition, multiple pricing, price lining, pricing based on cost-plus-markup, or other?</w:t>
                </w:r>
              </w:p>
              <w:p w14:paraId="71BEEE8F"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 xml:space="preserve">What are your competitors’ pricing policies and how does yours compare? Are your prices in line with </w:t>
                </w:r>
                <w:r>
                  <w:t xml:space="preserve">industry averages? </w:t>
                </w:r>
              </w:p>
              <w:p w14:paraId="44D2CEDF"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How will you monitor prices and overhead to ensure that your business will operate at a profit?</w:t>
                </w:r>
              </w:p>
              <w:p w14:paraId="665722A4"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How do you plan to stay abreast of changes in the marketplace, to ensure that your profit margins are not adversely affected by new innovati</w:t>
                </w:r>
                <w:r>
                  <w:t>ons or competition?</w:t>
                </w:r>
              </w:p>
            </w:tc>
          </w:tr>
        </w:tbl>
        <w:p w14:paraId="164C98AB" w14:textId="77777777" w:rsidR="00566722" w:rsidRDefault="001E6487"/>
      </w:sdtContent>
    </w:sdt>
    <w:p w14:paraId="1389A6F3" w14:textId="77777777" w:rsidR="00566722" w:rsidRDefault="001E6487">
      <w:pPr>
        <w:pStyle w:val="Heading3"/>
      </w:pPr>
      <w:r>
        <w:t>Advertising and Promotion</w:t>
      </w:r>
    </w:p>
    <w:sdt>
      <w:sdtPr>
        <w:rPr>
          <w:color w:val="4C483D" w:themeColor="text2"/>
          <w:sz w:val="20"/>
          <w:szCs w:val="20"/>
        </w:rPr>
        <w:id w:val="-125932451"/>
        <w:placeholder>
          <w:docPart w:val="3C8418E5C55F3145AF6323E6C2706D5A"/>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66722" w14:paraId="7F42959D"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22D66F0D" w14:textId="77777777" w:rsidR="00566722" w:rsidRDefault="001E6487">
                <w:pPr>
                  <w:pStyle w:val="Icon"/>
                </w:pPr>
                <w:r>
                  <w:rPr>
                    <w:noProof/>
                    <w:lang w:eastAsia="en-US"/>
                  </w:rPr>
                  <mc:AlternateContent>
                    <mc:Choice Requires="wpg">
                      <w:drawing>
                        <wp:inline distT="0" distB="0" distL="0" distR="0" wp14:anchorId="089D423C" wp14:editId="1402A368">
                          <wp:extent cx="228600" cy="228600"/>
                          <wp:effectExtent l="0" t="0" r="0" b="0"/>
                          <wp:docPr id="7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7" name="Oval 7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8" name="Freeform 7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22F8D52" id="Group_x0020_19" o:spid="_x0000_s1026" alt="Tip icon" style="width:18pt;height:18pt;mso-position-horizontal-relative:char;mso-position-vertical-relative:lin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">
                          <v:oval id="Oval_x0020_77" o:spid="_x0000_s1027" style="position:absolute;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VAW3wQAA&#10;ANsAAAAPAAAAZHJzL2Rvd25yZXYueG1sRI/NagIxFIX3Bd8hXMFdzehC7WgUUSrdtKXqA1wm18no&#10;5CYk6Ti+fVModHk4Px9nteltKzoKsXGsYDIuQBBXTjdcKzifXp8XIGJC1tg6JgUPirBZD55WWGp3&#10;5y/qjqkWeYRjiQpMSr6UMlaGLMax88TZu7hgMWUZaqkD3vO4beW0KGbSYsOZYNDTzlB1O37bDDG+&#10;2/vdoXlZWKqvn49Z+HhHpUbDfrsEkahP/+G/9ptWMJ/D75f8A+T6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01QFt8EAAADbAAAADwAAAAAAAAAAAAAAAACXAgAAZHJzL2Rvd25y&#10;ZXYueG1sUEsFBgAAAAAEAAQA9QAAAIUDAAAAAA==&#10;" fillcolor="#f24f4f [3204]" stroked="f" strokeweight="0">
                            <v:stroke joinstyle="miter"/>
                            <o:lock v:ext="edit" aspectratio="t"/>
                          </v:oval>
                          <v:shape id="Freeform_x0020_78" o:spid="_x0000_s1028" style="position:absolute;left:98639;top:50800;width:31322;height:127000;visibility:visible;mso-wrap-style:square;v-text-anchor:middle" coordsize="31322,127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63Z7wgAA&#10;ANsAAAAPAAAAZHJzL2Rvd25yZXYueG1sRE9ba8IwFH4f+B/CEfY2U7fhpRplDAZ9Gswqvh6b06bY&#10;nJQk1m6/fnkY7PHju2/3o+3EQD60jhXMZxkI4srplhsFx/LjaQUiRGSNnWNS8E0B9rvJwxZz7e78&#10;RcMhNiKFcMhRgYmxz6UMlSGLYeZ64sTVzluMCfpGao/3FG47+ZxlC2mx5dRgsKd3Q9X1cLMKzj+n&#10;crj50nzWvihe15fzwtcvSj1Ox7cNiEhj/Bf/uQutYJnGpi/pB8jd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rdnvCAAAA2wAAAA8AAAAAAAAAAAAAAAAAlwIAAGRycy9kb3du&#10;cmV2LnhtbFBLBQYAAAAABAAEAPUAAACGAwAAAAA=&#10;" path="m3915,38279l27406,38279,27406,127000,3915,127000,3915,38279xm15661,0c24310,,31322,7012,31322,15661,31322,24310,24310,31322,15661,31322,7012,31322,,24310,,15661,,7012,7012,,15661,0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176F1719"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How do you intend to advertise your business?</w:t>
                </w:r>
              </w:p>
              <w:p w14:paraId="1BD5D79A"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Which of the following advertising and promotion options offer you the best chances of successfully growing your business? Directory services, social networki</w:t>
                </w:r>
                <w:r>
                  <w:t>ng websites, media (newspaper, magazine, television, radio), direct mail, telephone solicitation, seminars and other events, joint advertising with other companies, sales representatives, word-of-mouth, other?</w:t>
                </w:r>
              </w:p>
              <w:p w14:paraId="75BCE74A"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 xml:space="preserve">How will you determine your advertising </w:t>
                </w:r>
                <w:r>
                  <w:t>budget?</w:t>
                </w:r>
              </w:p>
              <w:p w14:paraId="6B01F27F"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How will you track the results of your advertising and promotion efforts?</w:t>
                </w:r>
              </w:p>
              <w:p w14:paraId="44C0F2A4"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Will you advertise on a regular basis or will you be conducting seasonal campaigns?</w:t>
                </w:r>
              </w:p>
              <w:p w14:paraId="392944D6"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How will your products be packaged? Have you done research to see what type of packaging w</w:t>
                </w:r>
                <w:r>
                  <w:t>ill best appeal to your customers? Have you done a cost analysis of different forms of packaging?</w:t>
                </w:r>
              </w:p>
            </w:tc>
          </w:tr>
        </w:tbl>
        <w:p w14:paraId="38729A00" w14:textId="77777777" w:rsidR="00566722" w:rsidRDefault="001E6487"/>
      </w:sdtContent>
    </w:sdt>
    <w:p w14:paraId="1F8AD67B" w14:textId="77777777" w:rsidR="00566722" w:rsidRDefault="001E6487">
      <w:pPr>
        <w:pStyle w:val="Heading3"/>
      </w:pPr>
      <w:r>
        <w:t>Strategy and Implementation</w:t>
      </w:r>
    </w:p>
    <w:sdt>
      <w:sdtPr>
        <w:rPr>
          <w:color w:val="4C483D" w:themeColor="text2"/>
          <w:sz w:val="20"/>
          <w:szCs w:val="20"/>
        </w:rPr>
        <w:id w:val="860931615"/>
        <w:placeholder>
          <w:docPart w:val="3C8418E5C55F3145AF6323E6C2706D5A"/>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66722" w14:paraId="743FB09F"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2C52F66A" w14:textId="77777777" w:rsidR="00566722" w:rsidRDefault="001E6487">
                <w:pPr>
                  <w:pStyle w:val="Icon"/>
                </w:pPr>
                <w:r>
                  <w:rPr>
                    <w:noProof/>
                    <w:lang w:eastAsia="en-US"/>
                  </w:rPr>
                  <mc:AlternateContent>
                    <mc:Choice Requires="wpg">
                      <w:drawing>
                        <wp:inline distT="0" distB="0" distL="0" distR="0" wp14:anchorId="44439BAE" wp14:editId="70B84650">
                          <wp:extent cx="228600" cy="228600"/>
                          <wp:effectExtent l="0" t="0" r="0" b="0"/>
                          <wp:docPr id="9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3" name="Oval 9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2242D97" id="Group_x0020_19" o:spid="_x0000_s1026" alt="Tip icon" style="width:18pt;height:18pt;mso-position-horizontal-relative:char;mso-position-vertical-relative:lin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">
                          <v:oval id="Oval_x0020_93" o:spid="_x0000_s1027" style="position:absolute;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Y+VOwQAA&#10;ANsAAAAPAAAAZHJzL2Rvd25yZXYueG1sRI/dagIxEIXvC75DGKF3NWsLoqtRRKn0ppZaH2DYjJvV&#10;zSQkcV3fvikIvTycn4+zWPW2FR2F2DhWMB4VIIgrpxuuFRx/3l+mIGJC1tg6JgV3irBaDp4WWGp3&#10;42/qDqkWeYRjiQpMSr6UMlaGLMaR88TZO7lgMWUZaqkD3vK4beVrUUykxYYzwaCnjaHqcrjaDDG+&#10;2/rNrplNLdXnr/sk7D9Rqedhv56DSNSn//Cj/aEVzN7g70v+AXL5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GPlTsEAAADbAAAADwAAAAAAAAAAAAAAAACXAgAAZHJzL2Rvd25y&#10;ZXYueG1sUEsFBgAAAAAEAAQA9QAAAIUDAAAAAA==&#10;" fillcolor="#f24f4f [3204]" stroked="f" strokeweight="0">
                            <v:stroke joinstyle="miter"/>
                            <o:lock v:ext="edit" aspectratio="t"/>
                          </v:oval>
                          <v:shape id="Freeform_x0020_94" o:spid="_x0000_s1028" style="position:absolute;left:98639;top:50800;width:31322;height:127000;visibility:visible;mso-wrap-style:square;v-text-anchor:middle" coordsize="31322,127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qpqExAAA&#10;ANsAAAAPAAAAZHJzL2Rvd25yZXYueG1sRI9Ba8JAFITvhf6H5RV6q5takZq6SikIOQkai9fX7Es2&#10;NPs27K4x9td3BcHjMDPfMMv1aDsxkA+tYwWvkwwEceV0y42CQ7l5eQcRIrLGzjEpuFCA9erxYYm5&#10;dmfe0bCPjUgQDjkqMDH2uZShMmQxTFxPnLzaeYsxSd9I7fGc4LaT0yybS4stpwWDPX0Zqn73J6vg&#10;+PddDidfmm3ti2K2+DnOff2m1PPT+PkBItIY7+Fbu9AKFjO4fkk/QK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CqqahMQAAADbAAAADwAAAAAAAAAAAAAAAACXAgAAZHJzL2Rv&#10;d25yZXYueG1sUEsFBgAAAAAEAAQA9QAAAIgDAAAAAA==&#10;" path="m3915,38279l27406,38279,27406,127000,3915,127000,3915,38279xm15661,0c24310,,31322,7012,31322,15661,31322,24310,24310,31322,15661,31322,7012,31322,,24310,,15661,,7012,7012,,15661,0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05C41029"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Now that you have described the important elements of your business, you may want to summarize your strategy for their imple</w:t>
                </w:r>
                <w:r>
                  <w:t>mentation. If your business is new, prioritize the steps you must take to open your doors for business. Describe your objectives and how you intend to reach them and in what time parameters.</w:t>
                </w:r>
              </w:p>
              <w:p w14:paraId="4DACAB97"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Planning is one of the most overlooked but most vital parts of yo</w:t>
                </w:r>
                <w:r>
                  <w:t>ur business plan to ensure that you are in control (as much as possible) of events and the direction in which your business moves. What planning methods will you utilize?</w:t>
                </w:r>
              </w:p>
            </w:tc>
          </w:tr>
        </w:tbl>
        <w:p w14:paraId="4A67ABC3" w14:textId="77777777" w:rsidR="00566722" w:rsidRDefault="001E6487"/>
      </w:sdtContent>
    </w:sdt>
    <w:p w14:paraId="0635362E" w14:textId="77777777" w:rsidR="00566722" w:rsidRDefault="001E6487">
      <w:pPr>
        <w:pStyle w:val="Heading1"/>
        <w:keepNext w:val="0"/>
        <w:keepLines w:val="0"/>
        <w:pageBreakBefore/>
      </w:pPr>
      <w:bookmarkStart w:id="23" w:name="_Toc340506973"/>
      <w:r>
        <w:t>Appendix</w:t>
      </w:r>
      <w:bookmarkEnd w:id="23"/>
    </w:p>
    <w:p w14:paraId="426C2A20" w14:textId="77777777" w:rsidR="00566722" w:rsidRDefault="001E6487">
      <w:pPr>
        <w:pStyle w:val="Heading2"/>
      </w:pPr>
      <w:bookmarkStart w:id="24" w:name="_Toc340506974"/>
      <w:r>
        <w:t>Start-Up Expenses</w:t>
      </w:r>
      <w:bookmarkEnd w:id="24"/>
    </w:p>
    <w:tbl>
      <w:tblPr>
        <w:tblStyle w:val="FinancialTable"/>
        <w:tblW w:w="0" w:type="auto"/>
        <w:jc w:val="center"/>
        <w:tblLayout w:type="fixed"/>
        <w:tblLook w:val="04C0" w:firstRow="0" w:lastRow="1" w:firstColumn="1" w:lastColumn="0" w:noHBand="0" w:noVBand="1"/>
      </w:tblPr>
      <w:tblGrid>
        <w:gridCol w:w="3102"/>
        <w:gridCol w:w="3103"/>
      </w:tblGrid>
      <w:tr w:rsidR="00566722" w14:paraId="033159E5" w14:textId="77777777" w:rsidTr="00566722">
        <w:trPr>
          <w:jc w:val="center"/>
        </w:trPr>
        <w:tc>
          <w:tcPr>
            <w:cnfStyle w:val="001000000000" w:firstRow="0" w:lastRow="0" w:firstColumn="1" w:lastColumn="0" w:oddVBand="0" w:evenVBand="0" w:oddHBand="0" w:evenHBand="0" w:firstRowFirstColumn="0" w:firstRowLastColumn="0" w:lastRowFirstColumn="0" w:lastRowLastColumn="0"/>
            <w:tcW w:w="3102" w:type="dxa"/>
          </w:tcPr>
          <w:p w14:paraId="4A98D5EE" w14:textId="77777777" w:rsidR="00566722" w:rsidRDefault="001E6487">
            <w:r>
              <w:t>Business Licenses</w:t>
            </w:r>
          </w:p>
        </w:tc>
        <w:tc>
          <w:tcPr>
            <w:tcW w:w="3103" w:type="dxa"/>
          </w:tcPr>
          <w:p w14:paraId="6453F02A" w14:textId="77777777" w:rsidR="00566722" w:rsidRDefault="00566722">
            <w:pPr>
              <w:tabs>
                <w:tab w:val="decimal" w:pos="1945"/>
              </w:tabs>
              <w:cnfStyle w:val="000000000000" w:firstRow="0" w:lastRow="0" w:firstColumn="0" w:lastColumn="0" w:oddVBand="0" w:evenVBand="0" w:oddHBand="0" w:evenHBand="0" w:firstRowFirstColumn="0" w:firstRowLastColumn="0" w:lastRowFirstColumn="0" w:lastRowLastColumn="0"/>
            </w:pPr>
          </w:p>
        </w:tc>
      </w:tr>
      <w:tr w:rsidR="00566722" w14:paraId="134E9112" w14:textId="77777777" w:rsidTr="0056672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14:paraId="1752697B" w14:textId="77777777" w:rsidR="00566722" w:rsidRDefault="001E6487">
            <w:r>
              <w:t>Incorporation Expenses</w:t>
            </w:r>
          </w:p>
        </w:tc>
        <w:tc>
          <w:tcPr>
            <w:tcW w:w="3103" w:type="dxa"/>
          </w:tcPr>
          <w:p w14:paraId="4FA54B82" w14:textId="77777777" w:rsidR="00566722" w:rsidRDefault="00566722">
            <w:pPr>
              <w:tabs>
                <w:tab w:val="decimal" w:pos="1945"/>
              </w:tabs>
              <w:cnfStyle w:val="000000010000" w:firstRow="0" w:lastRow="0" w:firstColumn="0" w:lastColumn="0" w:oddVBand="0" w:evenVBand="0" w:oddHBand="0" w:evenHBand="1" w:firstRowFirstColumn="0" w:firstRowLastColumn="0" w:lastRowFirstColumn="0" w:lastRowLastColumn="0"/>
            </w:pPr>
          </w:p>
        </w:tc>
      </w:tr>
      <w:tr w:rsidR="00566722" w14:paraId="6C79DFD2" w14:textId="77777777" w:rsidTr="00566722">
        <w:trPr>
          <w:jc w:val="center"/>
        </w:trPr>
        <w:tc>
          <w:tcPr>
            <w:cnfStyle w:val="001000000000" w:firstRow="0" w:lastRow="0" w:firstColumn="1" w:lastColumn="0" w:oddVBand="0" w:evenVBand="0" w:oddHBand="0" w:evenHBand="0" w:firstRowFirstColumn="0" w:firstRowLastColumn="0" w:lastRowFirstColumn="0" w:lastRowLastColumn="0"/>
            <w:tcW w:w="3102" w:type="dxa"/>
          </w:tcPr>
          <w:p w14:paraId="48202705" w14:textId="77777777" w:rsidR="00566722" w:rsidRDefault="001E6487">
            <w:r>
              <w:t>Deposits</w:t>
            </w:r>
          </w:p>
        </w:tc>
        <w:tc>
          <w:tcPr>
            <w:tcW w:w="3103" w:type="dxa"/>
          </w:tcPr>
          <w:p w14:paraId="1485CF99" w14:textId="77777777" w:rsidR="00566722" w:rsidRDefault="00566722">
            <w:pPr>
              <w:tabs>
                <w:tab w:val="decimal" w:pos="1945"/>
              </w:tabs>
              <w:cnfStyle w:val="000000000000" w:firstRow="0" w:lastRow="0" w:firstColumn="0" w:lastColumn="0" w:oddVBand="0" w:evenVBand="0" w:oddHBand="0" w:evenHBand="0" w:firstRowFirstColumn="0" w:firstRowLastColumn="0" w:lastRowFirstColumn="0" w:lastRowLastColumn="0"/>
            </w:pPr>
          </w:p>
        </w:tc>
      </w:tr>
      <w:tr w:rsidR="00566722" w14:paraId="2467279A" w14:textId="77777777" w:rsidTr="0056672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14:paraId="1A8C60D2" w14:textId="77777777" w:rsidR="00566722" w:rsidRDefault="001E6487">
            <w:r>
              <w:t>Bank Account</w:t>
            </w:r>
          </w:p>
        </w:tc>
        <w:tc>
          <w:tcPr>
            <w:tcW w:w="3103" w:type="dxa"/>
          </w:tcPr>
          <w:p w14:paraId="166B1090" w14:textId="77777777" w:rsidR="00566722" w:rsidRDefault="00566722">
            <w:pPr>
              <w:tabs>
                <w:tab w:val="decimal" w:pos="1945"/>
              </w:tabs>
              <w:cnfStyle w:val="000000010000" w:firstRow="0" w:lastRow="0" w:firstColumn="0" w:lastColumn="0" w:oddVBand="0" w:evenVBand="0" w:oddHBand="0" w:evenHBand="1" w:firstRowFirstColumn="0" w:firstRowLastColumn="0" w:lastRowFirstColumn="0" w:lastRowLastColumn="0"/>
            </w:pPr>
          </w:p>
        </w:tc>
      </w:tr>
      <w:tr w:rsidR="00566722" w14:paraId="622A9D54" w14:textId="77777777" w:rsidTr="00566722">
        <w:trPr>
          <w:jc w:val="center"/>
        </w:trPr>
        <w:tc>
          <w:tcPr>
            <w:cnfStyle w:val="001000000000" w:firstRow="0" w:lastRow="0" w:firstColumn="1" w:lastColumn="0" w:oddVBand="0" w:evenVBand="0" w:oddHBand="0" w:evenHBand="0" w:firstRowFirstColumn="0" w:firstRowLastColumn="0" w:lastRowFirstColumn="0" w:lastRowLastColumn="0"/>
            <w:tcW w:w="3102" w:type="dxa"/>
          </w:tcPr>
          <w:p w14:paraId="2466F6C5" w14:textId="77777777" w:rsidR="00566722" w:rsidRDefault="001E6487">
            <w:r>
              <w:t>Rent</w:t>
            </w:r>
          </w:p>
        </w:tc>
        <w:tc>
          <w:tcPr>
            <w:tcW w:w="3103" w:type="dxa"/>
          </w:tcPr>
          <w:p w14:paraId="1D15A368" w14:textId="77777777" w:rsidR="00566722" w:rsidRDefault="00566722">
            <w:pPr>
              <w:tabs>
                <w:tab w:val="decimal" w:pos="1945"/>
              </w:tabs>
              <w:cnfStyle w:val="000000000000" w:firstRow="0" w:lastRow="0" w:firstColumn="0" w:lastColumn="0" w:oddVBand="0" w:evenVBand="0" w:oddHBand="0" w:evenHBand="0" w:firstRowFirstColumn="0" w:firstRowLastColumn="0" w:lastRowFirstColumn="0" w:lastRowLastColumn="0"/>
            </w:pPr>
          </w:p>
        </w:tc>
      </w:tr>
      <w:tr w:rsidR="00566722" w14:paraId="4344DB90" w14:textId="77777777" w:rsidTr="0056672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14:paraId="17E28379" w14:textId="77777777" w:rsidR="00566722" w:rsidRDefault="001E6487">
            <w:r>
              <w:t>Interior Modifications</w:t>
            </w:r>
          </w:p>
        </w:tc>
        <w:tc>
          <w:tcPr>
            <w:tcW w:w="3103" w:type="dxa"/>
          </w:tcPr>
          <w:p w14:paraId="67DA7845" w14:textId="77777777" w:rsidR="00566722" w:rsidRDefault="00566722">
            <w:pPr>
              <w:tabs>
                <w:tab w:val="decimal" w:pos="1945"/>
              </w:tabs>
              <w:cnfStyle w:val="000000010000" w:firstRow="0" w:lastRow="0" w:firstColumn="0" w:lastColumn="0" w:oddVBand="0" w:evenVBand="0" w:oddHBand="0" w:evenHBand="1" w:firstRowFirstColumn="0" w:firstRowLastColumn="0" w:lastRowFirstColumn="0" w:lastRowLastColumn="0"/>
            </w:pPr>
          </w:p>
        </w:tc>
      </w:tr>
      <w:tr w:rsidR="00566722" w14:paraId="0FEC6AA0" w14:textId="77777777" w:rsidTr="00566722">
        <w:trPr>
          <w:jc w:val="center"/>
        </w:trPr>
        <w:tc>
          <w:tcPr>
            <w:cnfStyle w:val="001000000000" w:firstRow="0" w:lastRow="0" w:firstColumn="1" w:lastColumn="0" w:oddVBand="0" w:evenVBand="0" w:oddHBand="0" w:evenHBand="0" w:firstRowFirstColumn="0" w:firstRowLastColumn="0" w:lastRowFirstColumn="0" w:lastRowLastColumn="0"/>
            <w:tcW w:w="3102" w:type="dxa"/>
          </w:tcPr>
          <w:p w14:paraId="43A7FDC0" w14:textId="77777777" w:rsidR="00566722" w:rsidRDefault="001E6487">
            <w:r>
              <w:t>Equipment/Machinery Required:</w:t>
            </w:r>
          </w:p>
        </w:tc>
        <w:tc>
          <w:tcPr>
            <w:tcW w:w="3103" w:type="dxa"/>
          </w:tcPr>
          <w:p w14:paraId="1EBE91CF" w14:textId="77777777" w:rsidR="00566722" w:rsidRDefault="00566722">
            <w:pPr>
              <w:tabs>
                <w:tab w:val="decimal" w:pos="1945"/>
              </w:tabs>
              <w:cnfStyle w:val="000000000000" w:firstRow="0" w:lastRow="0" w:firstColumn="0" w:lastColumn="0" w:oddVBand="0" w:evenVBand="0" w:oddHBand="0" w:evenHBand="0" w:firstRowFirstColumn="0" w:firstRowLastColumn="0" w:lastRowFirstColumn="0" w:lastRowLastColumn="0"/>
            </w:pPr>
          </w:p>
        </w:tc>
      </w:tr>
      <w:tr w:rsidR="00566722" w14:paraId="187E0D70" w14:textId="77777777" w:rsidTr="0056672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14:paraId="7BC326FB" w14:textId="77777777" w:rsidR="00566722" w:rsidRDefault="001E6487">
            <w:pPr>
              <w:ind w:left="216"/>
            </w:pPr>
            <w:r>
              <w:t>Item 1</w:t>
            </w:r>
          </w:p>
        </w:tc>
        <w:tc>
          <w:tcPr>
            <w:tcW w:w="3103" w:type="dxa"/>
          </w:tcPr>
          <w:p w14:paraId="08BB677E" w14:textId="77777777" w:rsidR="00566722" w:rsidRDefault="00566722">
            <w:pPr>
              <w:tabs>
                <w:tab w:val="decimal" w:pos="1945"/>
              </w:tabs>
              <w:cnfStyle w:val="000000010000" w:firstRow="0" w:lastRow="0" w:firstColumn="0" w:lastColumn="0" w:oddVBand="0" w:evenVBand="0" w:oddHBand="0" w:evenHBand="1" w:firstRowFirstColumn="0" w:firstRowLastColumn="0" w:lastRowFirstColumn="0" w:lastRowLastColumn="0"/>
            </w:pPr>
          </w:p>
        </w:tc>
      </w:tr>
      <w:tr w:rsidR="00566722" w14:paraId="3A0C608A" w14:textId="77777777" w:rsidTr="00566722">
        <w:trPr>
          <w:jc w:val="center"/>
        </w:trPr>
        <w:tc>
          <w:tcPr>
            <w:cnfStyle w:val="001000000000" w:firstRow="0" w:lastRow="0" w:firstColumn="1" w:lastColumn="0" w:oddVBand="0" w:evenVBand="0" w:oddHBand="0" w:evenHBand="0" w:firstRowFirstColumn="0" w:firstRowLastColumn="0" w:lastRowFirstColumn="0" w:lastRowLastColumn="0"/>
            <w:tcW w:w="3102" w:type="dxa"/>
          </w:tcPr>
          <w:p w14:paraId="36D65229" w14:textId="77777777" w:rsidR="00566722" w:rsidRDefault="001E6487">
            <w:pPr>
              <w:ind w:left="216"/>
            </w:pPr>
            <w:r>
              <w:t>Item 2</w:t>
            </w:r>
          </w:p>
        </w:tc>
        <w:tc>
          <w:tcPr>
            <w:tcW w:w="3103" w:type="dxa"/>
          </w:tcPr>
          <w:p w14:paraId="571ACBE1" w14:textId="77777777" w:rsidR="00566722" w:rsidRDefault="00566722">
            <w:pPr>
              <w:tabs>
                <w:tab w:val="decimal" w:pos="1945"/>
              </w:tabs>
              <w:cnfStyle w:val="000000000000" w:firstRow="0" w:lastRow="0" w:firstColumn="0" w:lastColumn="0" w:oddVBand="0" w:evenVBand="0" w:oddHBand="0" w:evenHBand="0" w:firstRowFirstColumn="0" w:firstRowLastColumn="0" w:lastRowFirstColumn="0" w:lastRowLastColumn="0"/>
            </w:pPr>
          </w:p>
        </w:tc>
      </w:tr>
      <w:tr w:rsidR="00566722" w14:paraId="2FD929AE" w14:textId="77777777" w:rsidTr="0056672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14:paraId="07E053E5" w14:textId="77777777" w:rsidR="00566722" w:rsidRDefault="001E6487">
            <w:pPr>
              <w:ind w:left="216"/>
            </w:pPr>
            <w:r>
              <w:t>Item 3</w:t>
            </w:r>
          </w:p>
        </w:tc>
        <w:tc>
          <w:tcPr>
            <w:tcW w:w="3103" w:type="dxa"/>
          </w:tcPr>
          <w:p w14:paraId="43FF2FCA" w14:textId="77777777" w:rsidR="00566722" w:rsidRDefault="00566722">
            <w:pPr>
              <w:tabs>
                <w:tab w:val="decimal" w:pos="1945"/>
              </w:tabs>
              <w:cnfStyle w:val="000000010000" w:firstRow="0" w:lastRow="0" w:firstColumn="0" w:lastColumn="0" w:oddVBand="0" w:evenVBand="0" w:oddHBand="0" w:evenHBand="1" w:firstRowFirstColumn="0" w:firstRowLastColumn="0" w:lastRowFirstColumn="0" w:lastRowLastColumn="0"/>
            </w:pPr>
          </w:p>
        </w:tc>
      </w:tr>
      <w:tr w:rsidR="00566722" w14:paraId="0DA7079A" w14:textId="77777777" w:rsidTr="00566722">
        <w:trPr>
          <w:jc w:val="center"/>
        </w:trPr>
        <w:tc>
          <w:tcPr>
            <w:cnfStyle w:val="001000000000" w:firstRow="0" w:lastRow="0" w:firstColumn="1" w:lastColumn="0" w:oddVBand="0" w:evenVBand="0" w:oddHBand="0" w:evenHBand="0" w:firstRowFirstColumn="0" w:firstRowLastColumn="0" w:lastRowFirstColumn="0" w:lastRowLastColumn="0"/>
            <w:tcW w:w="3102" w:type="dxa"/>
          </w:tcPr>
          <w:p w14:paraId="3920D51F" w14:textId="77777777" w:rsidR="00566722" w:rsidRDefault="001E6487">
            <w:pPr>
              <w:rPr>
                <w:i/>
                <w:iCs/>
              </w:rPr>
            </w:pPr>
            <w:r>
              <w:rPr>
                <w:i/>
                <w:iCs/>
              </w:rPr>
              <w:t>Total Equipment/Machinery</w:t>
            </w:r>
          </w:p>
        </w:tc>
        <w:tc>
          <w:tcPr>
            <w:tcW w:w="3103" w:type="dxa"/>
          </w:tcPr>
          <w:p w14:paraId="3B9CE918" w14:textId="77777777" w:rsidR="00566722" w:rsidRDefault="00566722">
            <w:pPr>
              <w:tabs>
                <w:tab w:val="decimal" w:pos="1945"/>
              </w:tabs>
              <w:cnfStyle w:val="000000000000" w:firstRow="0" w:lastRow="0" w:firstColumn="0" w:lastColumn="0" w:oddVBand="0" w:evenVBand="0" w:oddHBand="0" w:evenHBand="0" w:firstRowFirstColumn="0" w:firstRowLastColumn="0" w:lastRowFirstColumn="0" w:lastRowLastColumn="0"/>
              <w:rPr>
                <w:i/>
                <w:iCs/>
              </w:rPr>
            </w:pPr>
          </w:p>
        </w:tc>
      </w:tr>
      <w:tr w:rsidR="00566722" w14:paraId="0536AE35" w14:textId="77777777" w:rsidTr="0056672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14:paraId="5BDB562B" w14:textId="77777777" w:rsidR="00566722" w:rsidRDefault="001E6487">
            <w:r>
              <w:t>Insurance</w:t>
            </w:r>
          </w:p>
        </w:tc>
        <w:tc>
          <w:tcPr>
            <w:tcW w:w="3103" w:type="dxa"/>
          </w:tcPr>
          <w:p w14:paraId="08858472" w14:textId="77777777" w:rsidR="00566722" w:rsidRDefault="00566722">
            <w:pPr>
              <w:tabs>
                <w:tab w:val="decimal" w:pos="1945"/>
              </w:tabs>
              <w:cnfStyle w:val="000000010000" w:firstRow="0" w:lastRow="0" w:firstColumn="0" w:lastColumn="0" w:oddVBand="0" w:evenVBand="0" w:oddHBand="0" w:evenHBand="1" w:firstRowFirstColumn="0" w:firstRowLastColumn="0" w:lastRowFirstColumn="0" w:lastRowLastColumn="0"/>
            </w:pPr>
          </w:p>
        </w:tc>
      </w:tr>
      <w:tr w:rsidR="00566722" w14:paraId="0D4FA451" w14:textId="77777777" w:rsidTr="00566722">
        <w:trPr>
          <w:jc w:val="center"/>
        </w:trPr>
        <w:tc>
          <w:tcPr>
            <w:cnfStyle w:val="001000000000" w:firstRow="0" w:lastRow="0" w:firstColumn="1" w:lastColumn="0" w:oddVBand="0" w:evenVBand="0" w:oddHBand="0" w:evenHBand="0" w:firstRowFirstColumn="0" w:firstRowLastColumn="0" w:lastRowFirstColumn="0" w:lastRowLastColumn="0"/>
            <w:tcW w:w="3102" w:type="dxa"/>
          </w:tcPr>
          <w:p w14:paraId="1DC5E1DA" w14:textId="77777777" w:rsidR="00566722" w:rsidRDefault="001E6487">
            <w:r>
              <w:t>Stationery/Business Cards</w:t>
            </w:r>
          </w:p>
        </w:tc>
        <w:tc>
          <w:tcPr>
            <w:tcW w:w="3103" w:type="dxa"/>
          </w:tcPr>
          <w:p w14:paraId="4B761D52" w14:textId="77777777" w:rsidR="00566722" w:rsidRDefault="00566722">
            <w:pPr>
              <w:tabs>
                <w:tab w:val="decimal" w:pos="1945"/>
              </w:tabs>
              <w:cnfStyle w:val="000000000000" w:firstRow="0" w:lastRow="0" w:firstColumn="0" w:lastColumn="0" w:oddVBand="0" w:evenVBand="0" w:oddHBand="0" w:evenHBand="0" w:firstRowFirstColumn="0" w:firstRowLastColumn="0" w:lastRowFirstColumn="0" w:lastRowLastColumn="0"/>
            </w:pPr>
          </w:p>
        </w:tc>
      </w:tr>
      <w:tr w:rsidR="00566722" w14:paraId="3E359C3D" w14:textId="77777777" w:rsidTr="0056672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14:paraId="435F5C84" w14:textId="77777777" w:rsidR="00566722" w:rsidRDefault="001E6487">
            <w:r>
              <w:t>Brochures</w:t>
            </w:r>
          </w:p>
        </w:tc>
        <w:tc>
          <w:tcPr>
            <w:tcW w:w="3103" w:type="dxa"/>
          </w:tcPr>
          <w:p w14:paraId="3C6D0A6C" w14:textId="77777777" w:rsidR="00566722" w:rsidRDefault="00566722">
            <w:pPr>
              <w:tabs>
                <w:tab w:val="decimal" w:pos="1945"/>
              </w:tabs>
              <w:cnfStyle w:val="000000010000" w:firstRow="0" w:lastRow="0" w:firstColumn="0" w:lastColumn="0" w:oddVBand="0" w:evenVBand="0" w:oddHBand="0" w:evenHBand="1" w:firstRowFirstColumn="0" w:firstRowLastColumn="0" w:lastRowFirstColumn="0" w:lastRowLastColumn="0"/>
            </w:pPr>
          </w:p>
        </w:tc>
      </w:tr>
      <w:tr w:rsidR="00566722" w14:paraId="528362D3" w14:textId="77777777" w:rsidTr="00566722">
        <w:trPr>
          <w:jc w:val="center"/>
        </w:trPr>
        <w:tc>
          <w:tcPr>
            <w:cnfStyle w:val="001000000000" w:firstRow="0" w:lastRow="0" w:firstColumn="1" w:lastColumn="0" w:oddVBand="0" w:evenVBand="0" w:oddHBand="0" w:evenHBand="0" w:firstRowFirstColumn="0" w:firstRowLastColumn="0" w:lastRowFirstColumn="0" w:lastRowLastColumn="0"/>
            <w:tcW w:w="3102" w:type="dxa"/>
          </w:tcPr>
          <w:p w14:paraId="29B7A32F" w14:textId="77777777" w:rsidR="00566722" w:rsidRDefault="001E6487">
            <w:r>
              <w:t>Pre-Opening Advertising</w:t>
            </w:r>
          </w:p>
        </w:tc>
        <w:tc>
          <w:tcPr>
            <w:tcW w:w="3103" w:type="dxa"/>
          </w:tcPr>
          <w:p w14:paraId="04FBFF72" w14:textId="77777777" w:rsidR="00566722" w:rsidRDefault="00566722">
            <w:pPr>
              <w:tabs>
                <w:tab w:val="decimal" w:pos="1945"/>
              </w:tabs>
              <w:cnfStyle w:val="000000000000" w:firstRow="0" w:lastRow="0" w:firstColumn="0" w:lastColumn="0" w:oddVBand="0" w:evenVBand="0" w:oddHBand="0" w:evenHBand="0" w:firstRowFirstColumn="0" w:firstRowLastColumn="0" w:lastRowFirstColumn="0" w:lastRowLastColumn="0"/>
            </w:pPr>
          </w:p>
        </w:tc>
      </w:tr>
      <w:tr w:rsidR="00566722" w14:paraId="2CE28E85" w14:textId="77777777" w:rsidTr="0056672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14:paraId="15730B27" w14:textId="77777777" w:rsidR="00566722" w:rsidRDefault="001E6487">
            <w:r>
              <w:t>Opening Inventory</w:t>
            </w:r>
          </w:p>
        </w:tc>
        <w:tc>
          <w:tcPr>
            <w:tcW w:w="3103" w:type="dxa"/>
          </w:tcPr>
          <w:p w14:paraId="797F8A1E" w14:textId="77777777" w:rsidR="00566722" w:rsidRDefault="00566722">
            <w:pPr>
              <w:tabs>
                <w:tab w:val="decimal" w:pos="1945"/>
              </w:tabs>
              <w:cnfStyle w:val="000000010000" w:firstRow="0" w:lastRow="0" w:firstColumn="0" w:lastColumn="0" w:oddVBand="0" w:evenVBand="0" w:oddHBand="0" w:evenHBand="1" w:firstRowFirstColumn="0" w:firstRowLastColumn="0" w:lastRowFirstColumn="0" w:lastRowLastColumn="0"/>
            </w:pPr>
          </w:p>
        </w:tc>
      </w:tr>
      <w:tr w:rsidR="00566722" w14:paraId="013D68B7" w14:textId="77777777" w:rsidTr="00566722">
        <w:trPr>
          <w:jc w:val="center"/>
        </w:trPr>
        <w:tc>
          <w:tcPr>
            <w:cnfStyle w:val="001000000000" w:firstRow="0" w:lastRow="0" w:firstColumn="1" w:lastColumn="0" w:oddVBand="0" w:evenVBand="0" w:oddHBand="0" w:evenHBand="0" w:firstRowFirstColumn="0" w:firstRowLastColumn="0" w:lastRowFirstColumn="0" w:lastRowLastColumn="0"/>
            <w:tcW w:w="3102" w:type="dxa"/>
          </w:tcPr>
          <w:p w14:paraId="0A825445" w14:textId="77777777" w:rsidR="00566722" w:rsidRDefault="001E6487">
            <w:r>
              <w:t>Other (list):</w:t>
            </w:r>
          </w:p>
        </w:tc>
        <w:tc>
          <w:tcPr>
            <w:tcW w:w="3103" w:type="dxa"/>
          </w:tcPr>
          <w:p w14:paraId="44E78746" w14:textId="77777777" w:rsidR="00566722" w:rsidRDefault="00566722">
            <w:pPr>
              <w:tabs>
                <w:tab w:val="decimal" w:pos="1945"/>
              </w:tabs>
              <w:cnfStyle w:val="000000000000" w:firstRow="0" w:lastRow="0" w:firstColumn="0" w:lastColumn="0" w:oddVBand="0" w:evenVBand="0" w:oddHBand="0" w:evenHBand="0" w:firstRowFirstColumn="0" w:firstRowLastColumn="0" w:lastRowFirstColumn="0" w:lastRowLastColumn="0"/>
            </w:pPr>
          </w:p>
        </w:tc>
      </w:tr>
      <w:tr w:rsidR="00566722" w14:paraId="27A80BE4" w14:textId="77777777" w:rsidTr="0056672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14:paraId="2BE6F79E" w14:textId="77777777" w:rsidR="00566722" w:rsidRDefault="001E6487">
            <w:pPr>
              <w:ind w:left="216"/>
            </w:pPr>
            <w:r>
              <w:t>Item 1</w:t>
            </w:r>
          </w:p>
        </w:tc>
        <w:tc>
          <w:tcPr>
            <w:tcW w:w="3103" w:type="dxa"/>
          </w:tcPr>
          <w:p w14:paraId="56B638A6" w14:textId="77777777" w:rsidR="00566722" w:rsidRDefault="00566722">
            <w:pPr>
              <w:tabs>
                <w:tab w:val="decimal" w:pos="1945"/>
              </w:tabs>
              <w:cnfStyle w:val="000000010000" w:firstRow="0" w:lastRow="0" w:firstColumn="0" w:lastColumn="0" w:oddVBand="0" w:evenVBand="0" w:oddHBand="0" w:evenHBand="1" w:firstRowFirstColumn="0" w:firstRowLastColumn="0" w:lastRowFirstColumn="0" w:lastRowLastColumn="0"/>
            </w:pPr>
          </w:p>
        </w:tc>
      </w:tr>
      <w:tr w:rsidR="00566722" w14:paraId="109A2086" w14:textId="77777777" w:rsidTr="00566722">
        <w:trPr>
          <w:jc w:val="center"/>
        </w:trPr>
        <w:tc>
          <w:tcPr>
            <w:cnfStyle w:val="001000000000" w:firstRow="0" w:lastRow="0" w:firstColumn="1" w:lastColumn="0" w:oddVBand="0" w:evenVBand="0" w:oddHBand="0" w:evenHBand="0" w:firstRowFirstColumn="0" w:firstRowLastColumn="0" w:lastRowFirstColumn="0" w:lastRowLastColumn="0"/>
            <w:tcW w:w="3102" w:type="dxa"/>
          </w:tcPr>
          <w:p w14:paraId="74DCE1DF" w14:textId="77777777" w:rsidR="00566722" w:rsidRDefault="001E6487">
            <w:pPr>
              <w:ind w:left="216"/>
            </w:pPr>
            <w:r>
              <w:t>Item 2</w:t>
            </w:r>
          </w:p>
        </w:tc>
        <w:tc>
          <w:tcPr>
            <w:tcW w:w="3103" w:type="dxa"/>
          </w:tcPr>
          <w:p w14:paraId="58D2231E" w14:textId="77777777" w:rsidR="00566722" w:rsidRDefault="00566722">
            <w:pPr>
              <w:tabs>
                <w:tab w:val="decimal" w:pos="1945"/>
              </w:tabs>
              <w:cnfStyle w:val="000000000000" w:firstRow="0" w:lastRow="0" w:firstColumn="0" w:lastColumn="0" w:oddVBand="0" w:evenVBand="0" w:oddHBand="0" w:evenHBand="0" w:firstRowFirstColumn="0" w:firstRowLastColumn="0" w:lastRowFirstColumn="0" w:lastRowLastColumn="0"/>
            </w:pPr>
          </w:p>
        </w:tc>
      </w:tr>
      <w:tr w:rsidR="00566722" w14:paraId="3D085FB6" w14:textId="77777777" w:rsidTr="00566722">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14:paraId="03DE7A5E" w14:textId="77777777" w:rsidR="00566722" w:rsidRDefault="001E6487">
            <w:pPr>
              <w:ind w:left="5040" w:hanging="5040"/>
            </w:pPr>
            <w:r>
              <w:t>Total Startup Expenses</w:t>
            </w:r>
          </w:p>
        </w:tc>
        <w:tc>
          <w:tcPr>
            <w:tcW w:w="3103" w:type="dxa"/>
          </w:tcPr>
          <w:p w14:paraId="090918C8" w14:textId="77777777" w:rsidR="00566722" w:rsidRDefault="00566722">
            <w:pPr>
              <w:tabs>
                <w:tab w:val="decimal" w:pos="1945"/>
              </w:tabs>
              <w:ind w:left="5040" w:hanging="5040"/>
              <w:cnfStyle w:val="010000000000" w:firstRow="0" w:lastRow="1" w:firstColumn="0" w:lastColumn="0" w:oddVBand="0" w:evenVBand="0" w:oddHBand="0" w:evenHBand="0" w:firstRowFirstColumn="0" w:firstRowLastColumn="0" w:lastRowFirstColumn="0" w:lastRowLastColumn="0"/>
            </w:pPr>
          </w:p>
        </w:tc>
      </w:tr>
    </w:tbl>
    <w:p w14:paraId="054CA5A8" w14:textId="77777777" w:rsidR="00566722" w:rsidRDefault="00566722">
      <w:pPr>
        <w:rPr>
          <w:color w:val="404040" w:themeColor="text1" w:themeTint="BF"/>
          <w:sz w:val="18"/>
          <w:szCs w:val="18"/>
        </w:rPr>
      </w:pPr>
    </w:p>
    <w:p w14:paraId="687BDE05" w14:textId="77777777" w:rsidR="00566722" w:rsidRDefault="00566722">
      <w:pPr>
        <w:sectPr w:rsidR="00566722">
          <w:footerReference w:type="default" r:id="rId15"/>
          <w:pgSz w:w="12240" w:h="15840" w:code="1"/>
          <w:pgMar w:top="1080" w:right="1440" w:bottom="1080" w:left="1440" w:header="720" w:footer="720" w:gutter="0"/>
          <w:cols w:space="720"/>
          <w:docGrid w:linePitch="360"/>
        </w:sectPr>
      </w:pPr>
    </w:p>
    <w:p w14:paraId="7301444C" w14:textId="77777777" w:rsidR="00566722" w:rsidRDefault="001E6487">
      <w:pPr>
        <w:pStyle w:val="Heading2"/>
      </w:pPr>
      <w:bookmarkStart w:id="25" w:name="_Toc340506975"/>
      <w:r>
        <w:t>Determining Start-Up Capital</w:t>
      </w:r>
      <w:bookmarkEnd w:id="25"/>
    </w:p>
    <w:sdt>
      <w:sdtPr>
        <w:rPr>
          <w:color w:val="4C483D" w:themeColor="text2"/>
          <w:sz w:val="20"/>
          <w:szCs w:val="20"/>
        </w:rPr>
        <w:id w:val="1918742035"/>
        <w:placeholder>
          <w:docPart w:val="3C8418E5C55F3145AF6323E6C2706D5A"/>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947"/>
            <w:gridCol w:w="12771"/>
          </w:tblGrid>
          <w:tr w:rsidR="00566722" w14:paraId="157B1F6C"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12A619B0" w14:textId="77777777" w:rsidR="00566722" w:rsidRDefault="001E6487">
                <w:pPr>
                  <w:pStyle w:val="Icon"/>
                </w:pPr>
                <w:r>
                  <w:rPr>
                    <w:noProof/>
                    <w:lang w:eastAsia="en-US"/>
                  </w:rPr>
                  <mc:AlternateContent>
                    <mc:Choice Requires="wpg">
                      <w:drawing>
                        <wp:inline distT="0" distB="0" distL="0" distR="0" wp14:anchorId="686E5EAD" wp14:editId="6D32F72D">
                          <wp:extent cx="228600" cy="228600"/>
                          <wp:effectExtent l="0" t="0" r="0" b="0"/>
                          <wp:docPr id="9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9" name="Oval 9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0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FC99A05" id="Group_x0020_19" o:spid="_x0000_s1026" alt="Tip icon" style="width:18pt;height:18pt;mso-position-horizontal-relative:char;mso-position-vertical-relative:lin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">
                          <v:oval id="Oval_x0020_99" o:spid="_x0000_s1027" style="position:absolute;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i9KkwQAA&#10;ANsAAAAPAAAAZHJzL2Rvd25yZXYueG1sRI/NagIxFIX3Bd8hXMFdzdiFOKNRitLipkrVB7hMbifT&#10;Tm5Cko7j2zeC0OXh/Hyc1WawnegpxNaxgtm0AEFcO91yo+ByfntegIgJWWPnmBTcKMJmPXpaYaXd&#10;lT+pP6VG5BGOFSowKflKylgbshinzhNn78sFiynL0Egd8JrHbSdfimIuLbacCQY9bQ3VP6dfmyHG&#10;9zu/fW/LhaXm+3ibh8MHKjUZD69LEImG9B9+tPdaQVnC/Uv+AXL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YvSpMEAAADbAAAADwAAAAAAAAAAAAAAAACXAgAAZHJzL2Rvd25y&#10;ZXYueG1sUEsFBgAAAAAEAAQA9QAAAIUDAAAAAA==&#10;" fillcolor="#f24f4f [3204]" stroked="f" strokeweight="0">
                            <v:stroke joinstyle="miter"/>
                            <o:lock v:ext="edit" aspectratio="t"/>
                          </v:oval>
                          <v:shape id="Freeform_x0020_100" o:spid="_x0000_s1028" style="position:absolute;left:98639;top:50800;width:31322;height:127000;visibility:visible;mso-wrap-style:square;v-text-anchor:middle" coordsize="31322,127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n4qRxQAA&#10;ANwAAAAPAAAAZHJzL2Rvd25yZXYueG1sRI9BS8NAEIXvQv/DMoXe7EYrRWO3RQQhJ8FG6XXMTrLB&#10;7GzY3abRX+8cBG8zvDfvfbM7zH5QE8XUBzZwsy5AETfB9twZeK9fru9BpYxscQhMBr4pwWG/uNph&#10;acOF32g65k5JCKcSDbicx1Lr1DjymNZhJBatDdFjljV22ka8SLgf9G1RbLXHnqXB4UjPjpqv49kb&#10;OP181NM51u61jVV19/B52sZ2Y8xqOT89gso053/z33VlBb8QfHlGJtD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efipHFAAAA3AAAAA8AAAAAAAAAAAAAAAAAlwIAAGRycy9k&#10;b3ducmV2LnhtbFBLBQYAAAAABAAEAPUAAACJAwAAAAA=&#10;" path="m3915,38279l27406,38279,27406,127000,3915,127000,3915,38279xm15661,0c24310,,31322,7012,31322,15661,31322,24310,24310,31322,15661,31322,7012,31322,,24310,,15661,,7012,7012,,15661,0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09343501" w14:textId="77777777" w:rsidR="00566722" w:rsidRDefault="001E6487">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 xml:space="preserve">Begin by filling in the figures for the various types of expenses in the cash flow table on the following </w:t>
                </w:r>
                <w:r>
                  <w:t>page.</w:t>
                </w:r>
              </w:p>
              <w:p w14:paraId="32E22674" w14:textId="77777777" w:rsidR="00566722" w:rsidRDefault="001E6487">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 xml:space="preserve">Start your first month in the table that follows with starting cash of $0, and consolidate your “cash out” expenses from your cash flow table under the three main headings of rent, payroll and other (including the amount of unpaid start-up costs in </w:t>
                </w:r>
                <w:r>
                  <w:t>“other” in month 1).</w:t>
                </w:r>
              </w:p>
              <w:p w14:paraId="28EA07BC" w14:textId="77777777" w:rsidR="00566722" w:rsidRDefault="001E6487">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Continue the monthly projections in the table that follows until the ending balances are consistently positive.</w:t>
                </w:r>
              </w:p>
              <w:p w14:paraId="353777BC" w14:textId="77777777" w:rsidR="00566722" w:rsidRDefault="001E6487">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Find the largest negative balance—this is the amount needed for start-up capital in order for the business to survive until</w:t>
                </w:r>
                <w:r>
                  <w:t xml:space="preserve"> the break-even point when all expenses will be covered by income.</w:t>
                </w:r>
              </w:p>
              <w:p w14:paraId="2BF9493B" w14:textId="77777777" w:rsidR="00566722" w:rsidRDefault="001E6487">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Continue by inserting the amount of needed start-up capital into the cash flow table as the starting cash for Month 1.</w:t>
                </w:r>
              </w:p>
            </w:tc>
          </w:tr>
        </w:tbl>
        <w:p w14:paraId="2F71348C" w14:textId="77777777" w:rsidR="00566722" w:rsidRDefault="001E6487"/>
      </w:sdtContent>
    </w:sdt>
    <w:tbl>
      <w:tblPr>
        <w:tblStyle w:val="FinancialTable"/>
        <w:tblW w:w="5000" w:type="pct"/>
        <w:tblLook w:val="04E0" w:firstRow="1" w:lastRow="1" w:firstColumn="1" w:lastColumn="0" w:noHBand="0" w:noVBand="1"/>
        <w:tblDescription w:val="Start-up capital table"/>
      </w:tblPr>
      <w:tblGrid>
        <w:gridCol w:w="2019"/>
        <w:gridCol w:w="1457"/>
        <w:gridCol w:w="1457"/>
        <w:gridCol w:w="1457"/>
        <w:gridCol w:w="1457"/>
        <w:gridCol w:w="1457"/>
        <w:gridCol w:w="1457"/>
        <w:gridCol w:w="1457"/>
        <w:gridCol w:w="1452"/>
      </w:tblGrid>
      <w:tr w:rsidR="00566722" w14:paraId="089E5BB4" w14:textId="77777777" w:rsidTr="0056672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38" w:type="pct"/>
          </w:tcPr>
          <w:p w14:paraId="24F9AF2F" w14:textId="77777777" w:rsidR="00566722" w:rsidRDefault="00566722"/>
        </w:tc>
        <w:tc>
          <w:tcPr>
            <w:tcW w:w="533" w:type="pct"/>
          </w:tcPr>
          <w:p w14:paraId="19C26D20" w14:textId="77777777" w:rsidR="00566722" w:rsidRDefault="001E6487">
            <w:pPr>
              <w:jc w:val="center"/>
              <w:cnfStyle w:val="100000000000" w:firstRow="1" w:lastRow="0" w:firstColumn="0" w:lastColumn="0" w:oddVBand="0" w:evenVBand="0" w:oddHBand="0" w:evenHBand="0" w:firstRowFirstColumn="0" w:firstRowLastColumn="0" w:lastRowFirstColumn="0" w:lastRowLastColumn="0"/>
            </w:pPr>
            <w:r>
              <w:t>Month 1</w:t>
            </w:r>
          </w:p>
        </w:tc>
        <w:tc>
          <w:tcPr>
            <w:tcW w:w="533" w:type="pct"/>
          </w:tcPr>
          <w:p w14:paraId="52E1304D" w14:textId="77777777" w:rsidR="00566722" w:rsidRDefault="001E6487">
            <w:pPr>
              <w:jc w:val="center"/>
              <w:cnfStyle w:val="100000000000" w:firstRow="1" w:lastRow="0" w:firstColumn="0" w:lastColumn="0" w:oddVBand="0" w:evenVBand="0" w:oddHBand="0" w:evenHBand="0" w:firstRowFirstColumn="0" w:firstRowLastColumn="0" w:lastRowFirstColumn="0" w:lastRowLastColumn="0"/>
            </w:pPr>
            <w:r>
              <w:t>Month 2</w:t>
            </w:r>
          </w:p>
        </w:tc>
        <w:tc>
          <w:tcPr>
            <w:tcW w:w="533" w:type="pct"/>
          </w:tcPr>
          <w:p w14:paraId="2406E559" w14:textId="77777777" w:rsidR="00566722" w:rsidRDefault="001E6487">
            <w:pPr>
              <w:jc w:val="center"/>
              <w:cnfStyle w:val="100000000000" w:firstRow="1" w:lastRow="0" w:firstColumn="0" w:lastColumn="0" w:oddVBand="0" w:evenVBand="0" w:oddHBand="0" w:evenHBand="0" w:firstRowFirstColumn="0" w:firstRowLastColumn="0" w:lastRowFirstColumn="0" w:lastRowLastColumn="0"/>
            </w:pPr>
            <w:r>
              <w:t>Month 3</w:t>
            </w:r>
          </w:p>
        </w:tc>
        <w:tc>
          <w:tcPr>
            <w:tcW w:w="533" w:type="pct"/>
          </w:tcPr>
          <w:p w14:paraId="379945F9" w14:textId="77777777" w:rsidR="00566722" w:rsidRDefault="001E6487">
            <w:pPr>
              <w:jc w:val="center"/>
              <w:cnfStyle w:val="100000000000" w:firstRow="1" w:lastRow="0" w:firstColumn="0" w:lastColumn="0" w:oddVBand="0" w:evenVBand="0" w:oddHBand="0" w:evenHBand="0" w:firstRowFirstColumn="0" w:firstRowLastColumn="0" w:lastRowFirstColumn="0" w:lastRowLastColumn="0"/>
            </w:pPr>
            <w:r>
              <w:t>Month 4</w:t>
            </w:r>
          </w:p>
        </w:tc>
        <w:tc>
          <w:tcPr>
            <w:tcW w:w="533" w:type="pct"/>
          </w:tcPr>
          <w:p w14:paraId="0E1E359B" w14:textId="77777777" w:rsidR="00566722" w:rsidRDefault="001E6487">
            <w:pPr>
              <w:jc w:val="center"/>
              <w:cnfStyle w:val="100000000000" w:firstRow="1" w:lastRow="0" w:firstColumn="0" w:lastColumn="0" w:oddVBand="0" w:evenVBand="0" w:oddHBand="0" w:evenHBand="0" w:firstRowFirstColumn="0" w:firstRowLastColumn="0" w:lastRowFirstColumn="0" w:lastRowLastColumn="0"/>
            </w:pPr>
            <w:r>
              <w:t>Month 5</w:t>
            </w:r>
          </w:p>
        </w:tc>
        <w:tc>
          <w:tcPr>
            <w:tcW w:w="533" w:type="pct"/>
          </w:tcPr>
          <w:p w14:paraId="37FB2E1C" w14:textId="77777777" w:rsidR="00566722" w:rsidRDefault="001E6487">
            <w:pPr>
              <w:jc w:val="center"/>
              <w:cnfStyle w:val="100000000000" w:firstRow="1" w:lastRow="0" w:firstColumn="0" w:lastColumn="0" w:oddVBand="0" w:evenVBand="0" w:oddHBand="0" w:evenHBand="0" w:firstRowFirstColumn="0" w:firstRowLastColumn="0" w:lastRowFirstColumn="0" w:lastRowLastColumn="0"/>
            </w:pPr>
            <w:r>
              <w:t>Month 6</w:t>
            </w:r>
          </w:p>
        </w:tc>
        <w:tc>
          <w:tcPr>
            <w:tcW w:w="533" w:type="pct"/>
          </w:tcPr>
          <w:p w14:paraId="3A24C7DB" w14:textId="77777777" w:rsidR="00566722" w:rsidRDefault="001E6487">
            <w:pPr>
              <w:jc w:val="center"/>
              <w:cnfStyle w:val="100000000000" w:firstRow="1" w:lastRow="0" w:firstColumn="0" w:lastColumn="0" w:oddVBand="0" w:evenVBand="0" w:oddHBand="0" w:evenHBand="0" w:firstRowFirstColumn="0" w:firstRowLastColumn="0" w:lastRowFirstColumn="0" w:lastRowLastColumn="0"/>
            </w:pPr>
            <w:r>
              <w:t>Month 7</w:t>
            </w:r>
          </w:p>
        </w:tc>
        <w:tc>
          <w:tcPr>
            <w:tcW w:w="533" w:type="pct"/>
          </w:tcPr>
          <w:p w14:paraId="3013F4AD" w14:textId="77777777" w:rsidR="00566722" w:rsidRDefault="001E6487">
            <w:pPr>
              <w:jc w:val="center"/>
              <w:cnfStyle w:val="100000000000" w:firstRow="1" w:lastRow="0" w:firstColumn="0" w:lastColumn="0" w:oddVBand="0" w:evenVBand="0" w:oddHBand="0" w:evenHBand="0" w:firstRowFirstColumn="0" w:firstRowLastColumn="0" w:lastRowFirstColumn="0" w:lastRowLastColumn="0"/>
            </w:pPr>
            <w:r>
              <w:t>Month 8</w:t>
            </w:r>
          </w:p>
        </w:tc>
      </w:tr>
      <w:tr w:rsidR="00566722" w14:paraId="4D4493CC" w14:textId="77777777" w:rsidTr="00566722">
        <w:trPr>
          <w:cantSplit/>
        </w:trPr>
        <w:tc>
          <w:tcPr>
            <w:cnfStyle w:val="001000000000" w:firstRow="0" w:lastRow="0" w:firstColumn="1" w:lastColumn="0" w:oddVBand="0" w:evenVBand="0" w:oddHBand="0" w:evenHBand="0" w:firstRowFirstColumn="0" w:firstRowLastColumn="0" w:lastRowFirstColumn="0" w:lastRowLastColumn="0"/>
            <w:tcW w:w="738" w:type="pct"/>
          </w:tcPr>
          <w:p w14:paraId="3E30CD7A" w14:textId="77777777" w:rsidR="00566722" w:rsidRDefault="001E6487">
            <w:r>
              <w:t>Starting cash</w:t>
            </w:r>
          </w:p>
        </w:tc>
        <w:tc>
          <w:tcPr>
            <w:tcW w:w="533" w:type="pct"/>
          </w:tcPr>
          <w:p w14:paraId="714786ED" w14:textId="77777777" w:rsidR="00566722" w:rsidRDefault="001E6487">
            <w:pPr>
              <w:tabs>
                <w:tab w:val="decimal" w:pos="825"/>
              </w:tabs>
              <w:cnfStyle w:val="000000000000" w:firstRow="0" w:lastRow="0" w:firstColumn="0" w:lastColumn="0" w:oddVBand="0" w:evenVBand="0" w:oddHBand="0" w:evenHBand="0" w:firstRowFirstColumn="0" w:firstRowLastColumn="0" w:lastRowFirstColumn="0" w:lastRowLastColumn="0"/>
            </w:pPr>
            <w:r>
              <w:t>$0.00</w:t>
            </w:r>
          </w:p>
        </w:tc>
        <w:tc>
          <w:tcPr>
            <w:tcW w:w="533" w:type="pct"/>
          </w:tcPr>
          <w:p w14:paraId="6010287C"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66EDF696"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5219B4A7"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3F34548B"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559C2539"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624CD58B"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38A92D88"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pPr>
          </w:p>
        </w:tc>
      </w:tr>
      <w:tr w:rsidR="00566722" w14:paraId="121612A0" w14:textId="77777777" w:rsidTr="0056672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5AE6C755" w14:textId="77777777" w:rsidR="00566722" w:rsidRDefault="001E6487">
            <w:r>
              <w:t>Cash In:</w:t>
            </w:r>
          </w:p>
        </w:tc>
        <w:tc>
          <w:tcPr>
            <w:tcW w:w="533" w:type="pct"/>
          </w:tcPr>
          <w:p w14:paraId="6279F9FE"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7C78779C"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3491A2EB"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5223E5F7"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463A1157"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3CB823ED"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7F471575"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650F2BF4"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pPr>
          </w:p>
        </w:tc>
      </w:tr>
      <w:tr w:rsidR="00566722" w14:paraId="28837100" w14:textId="77777777" w:rsidTr="00566722">
        <w:trPr>
          <w:cantSplit/>
        </w:trPr>
        <w:tc>
          <w:tcPr>
            <w:cnfStyle w:val="001000000000" w:firstRow="0" w:lastRow="0" w:firstColumn="1" w:lastColumn="0" w:oddVBand="0" w:evenVBand="0" w:oddHBand="0" w:evenHBand="0" w:firstRowFirstColumn="0" w:firstRowLastColumn="0" w:lastRowFirstColumn="0" w:lastRowLastColumn="0"/>
            <w:tcW w:w="738" w:type="pct"/>
          </w:tcPr>
          <w:p w14:paraId="73D53593" w14:textId="77777777" w:rsidR="00566722" w:rsidRDefault="001E6487">
            <w:pPr>
              <w:ind w:left="216"/>
            </w:pPr>
            <w:r>
              <w:t>Cash Sales Paid</w:t>
            </w:r>
          </w:p>
        </w:tc>
        <w:tc>
          <w:tcPr>
            <w:tcW w:w="533" w:type="pct"/>
          </w:tcPr>
          <w:p w14:paraId="5575441C"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0EC2BBD1"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5FAC0C01"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66555C5A"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73C4C84D"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5F45297B"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7B554918"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11E20FC3"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pPr>
          </w:p>
        </w:tc>
      </w:tr>
      <w:tr w:rsidR="00566722" w14:paraId="53B9A3B6" w14:textId="77777777" w:rsidTr="0056672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5592D993" w14:textId="77777777" w:rsidR="00566722" w:rsidRDefault="001E6487">
            <w:pPr>
              <w:ind w:left="216"/>
            </w:pPr>
            <w:r>
              <w:t>Receivables</w:t>
            </w:r>
          </w:p>
        </w:tc>
        <w:tc>
          <w:tcPr>
            <w:tcW w:w="533" w:type="pct"/>
          </w:tcPr>
          <w:p w14:paraId="7DB1CEAA"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29525009"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55D541E9"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714E5CE9"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664F4B9B"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0B1467FB"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28E5C687"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11FDE151"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pPr>
          </w:p>
        </w:tc>
      </w:tr>
      <w:tr w:rsidR="00566722" w14:paraId="5B109250" w14:textId="77777777" w:rsidTr="00566722">
        <w:trPr>
          <w:cantSplit/>
        </w:trPr>
        <w:tc>
          <w:tcPr>
            <w:cnfStyle w:val="001000000000" w:firstRow="0" w:lastRow="0" w:firstColumn="1" w:lastColumn="0" w:oddVBand="0" w:evenVBand="0" w:oddHBand="0" w:evenHBand="0" w:firstRowFirstColumn="0" w:firstRowLastColumn="0" w:lastRowFirstColumn="0" w:lastRowLastColumn="0"/>
            <w:tcW w:w="738" w:type="pct"/>
          </w:tcPr>
          <w:p w14:paraId="13CA5B4E" w14:textId="77777777" w:rsidR="00566722" w:rsidRDefault="001E6487">
            <w:pPr>
              <w:rPr>
                <w:i/>
                <w:iCs/>
              </w:rPr>
            </w:pPr>
            <w:r>
              <w:rPr>
                <w:i/>
                <w:iCs/>
              </w:rPr>
              <w:t>Total Cash In</w:t>
            </w:r>
          </w:p>
        </w:tc>
        <w:tc>
          <w:tcPr>
            <w:tcW w:w="533" w:type="pct"/>
          </w:tcPr>
          <w:p w14:paraId="551D7F2D"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14:paraId="67A4B1E5"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14:paraId="34498226"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14:paraId="0312AB20"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14:paraId="7E3B8A64"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14:paraId="4D391F22"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14:paraId="236C2F0C"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14:paraId="0855B515"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r>
      <w:tr w:rsidR="00566722" w14:paraId="58E5F845" w14:textId="77777777" w:rsidTr="0056672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25C9DCEF" w14:textId="77777777" w:rsidR="00566722" w:rsidRDefault="001E6487">
            <w:r>
              <w:t>Cash Out:</w:t>
            </w:r>
          </w:p>
        </w:tc>
        <w:tc>
          <w:tcPr>
            <w:tcW w:w="533" w:type="pct"/>
          </w:tcPr>
          <w:p w14:paraId="4C2D7672"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0725C10B"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4E6B7D5D"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0CB545BC"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2140F4D2"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53FCE69E"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28281C6F"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25D78A6B"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pPr>
          </w:p>
        </w:tc>
      </w:tr>
      <w:tr w:rsidR="00566722" w14:paraId="243B2457" w14:textId="77777777" w:rsidTr="00566722">
        <w:trPr>
          <w:cantSplit/>
        </w:trPr>
        <w:tc>
          <w:tcPr>
            <w:cnfStyle w:val="001000000000" w:firstRow="0" w:lastRow="0" w:firstColumn="1" w:lastColumn="0" w:oddVBand="0" w:evenVBand="0" w:oddHBand="0" w:evenHBand="0" w:firstRowFirstColumn="0" w:firstRowLastColumn="0" w:lastRowFirstColumn="0" w:lastRowLastColumn="0"/>
            <w:tcW w:w="738" w:type="pct"/>
          </w:tcPr>
          <w:p w14:paraId="09726143" w14:textId="77777777" w:rsidR="00566722" w:rsidRDefault="001E6487">
            <w:pPr>
              <w:ind w:left="216"/>
            </w:pPr>
            <w:r>
              <w:t>Rent</w:t>
            </w:r>
          </w:p>
        </w:tc>
        <w:tc>
          <w:tcPr>
            <w:tcW w:w="533" w:type="pct"/>
          </w:tcPr>
          <w:p w14:paraId="0409F3ED"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0CDF8180"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7577BA07"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0D289708"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6936C460"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75189919"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4BB64872"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2B061AB4"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pPr>
          </w:p>
        </w:tc>
      </w:tr>
      <w:tr w:rsidR="00566722" w14:paraId="1147C695" w14:textId="77777777" w:rsidTr="0056672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0BEDD2E2" w14:textId="77777777" w:rsidR="00566722" w:rsidRDefault="001E6487">
            <w:pPr>
              <w:ind w:left="216"/>
            </w:pPr>
            <w:r>
              <w:t>Payroll</w:t>
            </w:r>
          </w:p>
        </w:tc>
        <w:tc>
          <w:tcPr>
            <w:tcW w:w="533" w:type="pct"/>
          </w:tcPr>
          <w:p w14:paraId="3DBFE133"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052F24BE"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7CA13DE0"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50CFA4B3"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48EE3746"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75CB66DF"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17366F2D"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14:paraId="1E53D60F"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pPr>
          </w:p>
        </w:tc>
      </w:tr>
      <w:tr w:rsidR="00566722" w14:paraId="33C00DF9" w14:textId="77777777" w:rsidTr="00566722">
        <w:trPr>
          <w:cantSplit/>
        </w:trPr>
        <w:tc>
          <w:tcPr>
            <w:cnfStyle w:val="001000000000" w:firstRow="0" w:lastRow="0" w:firstColumn="1" w:lastColumn="0" w:oddVBand="0" w:evenVBand="0" w:oddHBand="0" w:evenHBand="0" w:firstRowFirstColumn="0" w:firstRowLastColumn="0" w:lastRowFirstColumn="0" w:lastRowLastColumn="0"/>
            <w:tcW w:w="738" w:type="pct"/>
          </w:tcPr>
          <w:p w14:paraId="099A0066" w14:textId="77777777" w:rsidR="00566722" w:rsidRDefault="001E6487">
            <w:pPr>
              <w:ind w:left="216"/>
            </w:pPr>
            <w:r>
              <w:t>Other</w:t>
            </w:r>
          </w:p>
        </w:tc>
        <w:tc>
          <w:tcPr>
            <w:tcW w:w="533" w:type="pct"/>
          </w:tcPr>
          <w:p w14:paraId="740DFA5B"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574A62D4"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5BBE3CE6"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2C333440"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436835EB"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0FE95AD5"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064E446C"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03A388B4"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pPr>
          </w:p>
        </w:tc>
      </w:tr>
      <w:tr w:rsidR="00566722" w14:paraId="69969779" w14:textId="77777777" w:rsidTr="0056672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69E4E637" w14:textId="77777777" w:rsidR="00566722" w:rsidRDefault="001E6487">
            <w:pPr>
              <w:rPr>
                <w:i/>
                <w:iCs/>
              </w:rPr>
            </w:pPr>
            <w:r>
              <w:rPr>
                <w:i/>
                <w:iCs/>
              </w:rPr>
              <w:t>Total Cash Out</w:t>
            </w:r>
          </w:p>
        </w:tc>
        <w:tc>
          <w:tcPr>
            <w:tcW w:w="533" w:type="pct"/>
          </w:tcPr>
          <w:p w14:paraId="0D60C73E"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14:paraId="54C84148"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14:paraId="217D43FF"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14:paraId="5DA64322"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14:paraId="4E6A63B7"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14:paraId="628040B1"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14:paraId="6D3E9EA4"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14:paraId="1658D957" w14:textId="77777777" w:rsidR="00566722" w:rsidRDefault="00566722">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r>
      <w:tr w:rsidR="00566722" w14:paraId="5DFB0CC3" w14:textId="77777777" w:rsidTr="00566722">
        <w:trPr>
          <w:cantSplit/>
        </w:trPr>
        <w:tc>
          <w:tcPr>
            <w:cnfStyle w:val="001000000000" w:firstRow="0" w:lastRow="0" w:firstColumn="1" w:lastColumn="0" w:oddVBand="0" w:evenVBand="0" w:oddHBand="0" w:evenHBand="0" w:firstRowFirstColumn="0" w:firstRowLastColumn="0" w:lastRowFirstColumn="0" w:lastRowLastColumn="0"/>
            <w:tcW w:w="738" w:type="pct"/>
          </w:tcPr>
          <w:p w14:paraId="513DF7FD" w14:textId="77777777" w:rsidR="00566722" w:rsidRDefault="001E6487">
            <w:r>
              <w:t>Ending Balance</w:t>
            </w:r>
          </w:p>
        </w:tc>
        <w:tc>
          <w:tcPr>
            <w:tcW w:w="533" w:type="pct"/>
          </w:tcPr>
          <w:p w14:paraId="515F887D"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59040C9C"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0B64976A"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2D116FB6"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10F7676C"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7E474697"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0F6BFD14"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14:paraId="3CD8A33C" w14:textId="77777777" w:rsidR="00566722" w:rsidRDefault="00566722">
            <w:pPr>
              <w:tabs>
                <w:tab w:val="decimal" w:pos="825"/>
              </w:tabs>
              <w:cnfStyle w:val="000000000000" w:firstRow="0" w:lastRow="0" w:firstColumn="0" w:lastColumn="0" w:oddVBand="0" w:evenVBand="0" w:oddHBand="0" w:evenHBand="0" w:firstRowFirstColumn="0" w:firstRowLastColumn="0" w:lastRowFirstColumn="0" w:lastRowLastColumn="0"/>
            </w:pPr>
          </w:p>
        </w:tc>
      </w:tr>
      <w:tr w:rsidR="00566722" w14:paraId="3327C2F5" w14:textId="77777777" w:rsidTr="0056672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03257820" w14:textId="77777777" w:rsidR="00566722" w:rsidRDefault="001E6487">
            <w:r>
              <w:t>Change (cash flow)</w:t>
            </w:r>
          </w:p>
        </w:tc>
        <w:tc>
          <w:tcPr>
            <w:tcW w:w="533" w:type="pct"/>
          </w:tcPr>
          <w:p w14:paraId="4F7E0A96" w14:textId="77777777" w:rsidR="00566722" w:rsidRDefault="00566722">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14:paraId="316907B8" w14:textId="77777777" w:rsidR="00566722" w:rsidRDefault="00566722">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14:paraId="2559E58D" w14:textId="77777777" w:rsidR="00566722" w:rsidRDefault="00566722">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14:paraId="04C8258C" w14:textId="77777777" w:rsidR="00566722" w:rsidRDefault="00566722">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14:paraId="0D551EBD" w14:textId="77777777" w:rsidR="00566722" w:rsidRDefault="00566722">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14:paraId="1588F8F4" w14:textId="77777777" w:rsidR="00566722" w:rsidRDefault="00566722">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14:paraId="42C35646" w14:textId="77777777" w:rsidR="00566722" w:rsidRDefault="00566722">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14:paraId="5AD186A8" w14:textId="77777777" w:rsidR="00566722" w:rsidRDefault="00566722">
            <w:pPr>
              <w:tabs>
                <w:tab w:val="decimal" w:pos="825"/>
              </w:tabs>
              <w:cnfStyle w:val="010000000000" w:firstRow="0" w:lastRow="1" w:firstColumn="0" w:lastColumn="0" w:oddVBand="0" w:evenVBand="0" w:oddHBand="0" w:evenHBand="0" w:firstRowFirstColumn="0" w:firstRowLastColumn="0" w:lastRowFirstColumn="0" w:lastRowLastColumn="0"/>
            </w:pPr>
          </w:p>
        </w:tc>
      </w:tr>
    </w:tbl>
    <w:p w14:paraId="176F0860" w14:textId="77777777" w:rsidR="00566722" w:rsidRDefault="001E6487">
      <w:pPr>
        <w:pStyle w:val="Heading2"/>
        <w:keepNext w:val="0"/>
        <w:keepLines w:val="0"/>
        <w:pageBreakBefore/>
      </w:pPr>
      <w:bookmarkStart w:id="26" w:name="_Toc340506976"/>
      <w:r>
        <w:t>Cash Flow</w:t>
      </w:r>
      <w:bookmarkEnd w:id="26"/>
    </w:p>
    <w:tbl>
      <w:tblPr>
        <w:tblStyle w:val="FinancialTable"/>
        <w:tblW w:w="5000" w:type="pct"/>
        <w:tblLook w:val="04E0" w:firstRow="1" w:lastRow="1" w:firstColumn="1" w:lastColumn="0" w:noHBand="0" w:noVBand="1"/>
        <w:tblDescription w:val="Cash flow table"/>
      </w:tblPr>
      <w:tblGrid>
        <w:gridCol w:w="1883"/>
        <w:gridCol w:w="981"/>
        <w:gridCol w:w="982"/>
        <w:gridCol w:w="982"/>
        <w:gridCol w:w="982"/>
        <w:gridCol w:w="982"/>
        <w:gridCol w:w="984"/>
        <w:gridCol w:w="982"/>
        <w:gridCol w:w="982"/>
        <w:gridCol w:w="982"/>
        <w:gridCol w:w="982"/>
        <w:gridCol w:w="982"/>
        <w:gridCol w:w="984"/>
      </w:tblGrid>
      <w:tr w:rsidR="00566722" w14:paraId="0991A1BB" w14:textId="77777777" w:rsidTr="0056672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89" w:type="pct"/>
          </w:tcPr>
          <w:p w14:paraId="19A0F669" w14:textId="77777777" w:rsidR="00566722" w:rsidRDefault="00566722"/>
        </w:tc>
        <w:tc>
          <w:tcPr>
            <w:tcW w:w="359" w:type="pct"/>
          </w:tcPr>
          <w:p w14:paraId="4F19E213" w14:textId="77777777" w:rsidR="00566722" w:rsidRDefault="001E6487">
            <w:pPr>
              <w:jc w:val="center"/>
              <w:cnfStyle w:val="100000000000" w:firstRow="1" w:lastRow="0" w:firstColumn="0" w:lastColumn="0" w:oddVBand="0" w:evenVBand="0" w:oddHBand="0" w:evenHBand="0" w:firstRowFirstColumn="0" w:firstRowLastColumn="0" w:lastRowFirstColumn="0" w:lastRowLastColumn="0"/>
            </w:pPr>
            <w:r>
              <w:t>Month 1</w:t>
            </w:r>
          </w:p>
        </w:tc>
        <w:tc>
          <w:tcPr>
            <w:tcW w:w="359" w:type="pct"/>
          </w:tcPr>
          <w:p w14:paraId="2F02DB21" w14:textId="77777777" w:rsidR="00566722" w:rsidRDefault="001E6487">
            <w:pPr>
              <w:jc w:val="center"/>
              <w:cnfStyle w:val="100000000000" w:firstRow="1" w:lastRow="0" w:firstColumn="0" w:lastColumn="0" w:oddVBand="0" w:evenVBand="0" w:oddHBand="0" w:evenHBand="0" w:firstRowFirstColumn="0" w:firstRowLastColumn="0" w:lastRowFirstColumn="0" w:lastRowLastColumn="0"/>
            </w:pPr>
            <w:r>
              <w:t>Month 2</w:t>
            </w:r>
          </w:p>
        </w:tc>
        <w:tc>
          <w:tcPr>
            <w:tcW w:w="359" w:type="pct"/>
          </w:tcPr>
          <w:p w14:paraId="1B9D4DDE" w14:textId="77777777" w:rsidR="00566722" w:rsidRDefault="001E6487">
            <w:pPr>
              <w:jc w:val="center"/>
              <w:cnfStyle w:val="100000000000" w:firstRow="1" w:lastRow="0" w:firstColumn="0" w:lastColumn="0" w:oddVBand="0" w:evenVBand="0" w:oddHBand="0" w:evenHBand="0" w:firstRowFirstColumn="0" w:firstRowLastColumn="0" w:lastRowFirstColumn="0" w:lastRowLastColumn="0"/>
            </w:pPr>
            <w:r>
              <w:t>Month 3</w:t>
            </w:r>
          </w:p>
        </w:tc>
        <w:tc>
          <w:tcPr>
            <w:tcW w:w="359" w:type="pct"/>
          </w:tcPr>
          <w:p w14:paraId="7CC0FF0F" w14:textId="77777777" w:rsidR="00566722" w:rsidRDefault="001E6487">
            <w:pPr>
              <w:jc w:val="center"/>
              <w:cnfStyle w:val="100000000000" w:firstRow="1" w:lastRow="0" w:firstColumn="0" w:lastColumn="0" w:oddVBand="0" w:evenVBand="0" w:oddHBand="0" w:evenHBand="0" w:firstRowFirstColumn="0" w:firstRowLastColumn="0" w:lastRowFirstColumn="0" w:lastRowLastColumn="0"/>
            </w:pPr>
            <w:r>
              <w:t>Month 4</w:t>
            </w:r>
          </w:p>
        </w:tc>
        <w:tc>
          <w:tcPr>
            <w:tcW w:w="359" w:type="pct"/>
          </w:tcPr>
          <w:p w14:paraId="1305D23F" w14:textId="77777777" w:rsidR="00566722" w:rsidRDefault="001E6487">
            <w:pPr>
              <w:jc w:val="center"/>
              <w:cnfStyle w:val="100000000000" w:firstRow="1" w:lastRow="0" w:firstColumn="0" w:lastColumn="0" w:oddVBand="0" w:evenVBand="0" w:oddHBand="0" w:evenHBand="0" w:firstRowFirstColumn="0" w:firstRowLastColumn="0" w:lastRowFirstColumn="0" w:lastRowLastColumn="0"/>
            </w:pPr>
            <w:r>
              <w:t>Month 5</w:t>
            </w:r>
          </w:p>
        </w:tc>
        <w:tc>
          <w:tcPr>
            <w:tcW w:w="360" w:type="pct"/>
          </w:tcPr>
          <w:p w14:paraId="615F6EA9" w14:textId="77777777" w:rsidR="00566722" w:rsidRDefault="001E6487">
            <w:pPr>
              <w:jc w:val="center"/>
              <w:cnfStyle w:val="100000000000" w:firstRow="1" w:lastRow="0" w:firstColumn="0" w:lastColumn="0" w:oddVBand="0" w:evenVBand="0" w:oddHBand="0" w:evenHBand="0" w:firstRowFirstColumn="0" w:firstRowLastColumn="0" w:lastRowFirstColumn="0" w:lastRowLastColumn="0"/>
            </w:pPr>
            <w:r>
              <w:t>Month 6</w:t>
            </w:r>
          </w:p>
        </w:tc>
        <w:tc>
          <w:tcPr>
            <w:tcW w:w="359" w:type="pct"/>
          </w:tcPr>
          <w:p w14:paraId="252536F1" w14:textId="77777777" w:rsidR="00566722" w:rsidRDefault="001E6487">
            <w:pPr>
              <w:jc w:val="center"/>
              <w:cnfStyle w:val="100000000000" w:firstRow="1" w:lastRow="0" w:firstColumn="0" w:lastColumn="0" w:oddVBand="0" w:evenVBand="0" w:oddHBand="0" w:evenHBand="0" w:firstRowFirstColumn="0" w:firstRowLastColumn="0" w:lastRowFirstColumn="0" w:lastRowLastColumn="0"/>
            </w:pPr>
            <w:r>
              <w:t>Month 7</w:t>
            </w:r>
          </w:p>
        </w:tc>
        <w:tc>
          <w:tcPr>
            <w:tcW w:w="359" w:type="pct"/>
          </w:tcPr>
          <w:p w14:paraId="1FB98475" w14:textId="77777777" w:rsidR="00566722" w:rsidRDefault="001E6487">
            <w:pPr>
              <w:jc w:val="center"/>
              <w:cnfStyle w:val="100000000000" w:firstRow="1" w:lastRow="0" w:firstColumn="0" w:lastColumn="0" w:oddVBand="0" w:evenVBand="0" w:oddHBand="0" w:evenHBand="0" w:firstRowFirstColumn="0" w:firstRowLastColumn="0" w:lastRowFirstColumn="0" w:lastRowLastColumn="0"/>
            </w:pPr>
            <w:r>
              <w:t>Month 8</w:t>
            </w:r>
          </w:p>
        </w:tc>
        <w:tc>
          <w:tcPr>
            <w:tcW w:w="359" w:type="pct"/>
          </w:tcPr>
          <w:p w14:paraId="2B1B4C3B" w14:textId="77777777" w:rsidR="00566722" w:rsidRDefault="001E6487">
            <w:pPr>
              <w:cnfStyle w:val="100000000000" w:firstRow="1" w:lastRow="0" w:firstColumn="0" w:lastColumn="0" w:oddVBand="0" w:evenVBand="0" w:oddHBand="0" w:evenHBand="0" w:firstRowFirstColumn="0" w:firstRowLastColumn="0" w:lastRowFirstColumn="0" w:lastRowLastColumn="0"/>
            </w:pPr>
            <w:r>
              <w:t>Month 9</w:t>
            </w:r>
          </w:p>
        </w:tc>
        <w:tc>
          <w:tcPr>
            <w:tcW w:w="359" w:type="pct"/>
          </w:tcPr>
          <w:p w14:paraId="51483119" w14:textId="77777777" w:rsidR="00566722" w:rsidRDefault="001E6487">
            <w:pPr>
              <w:cnfStyle w:val="100000000000" w:firstRow="1" w:lastRow="0" w:firstColumn="0" w:lastColumn="0" w:oddVBand="0" w:evenVBand="0" w:oddHBand="0" w:evenHBand="0" w:firstRowFirstColumn="0" w:firstRowLastColumn="0" w:lastRowFirstColumn="0" w:lastRowLastColumn="0"/>
            </w:pPr>
            <w:r>
              <w:t>Month 10</w:t>
            </w:r>
          </w:p>
        </w:tc>
        <w:tc>
          <w:tcPr>
            <w:tcW w:w="359" w:type="pct"/>
          </w:tcPr>
          <w:p w14:paraId="599078BA" w14:textId="77777777" w:rsidR="00566722" w:rsidRDefault="001E6487">
            <w:pPr>
              <w:cnfStyle w:val="100000000000" w:firstRow="1" w:lastRow="0" w:firstColumn="0" w:lastColumn="0" w:oddVBand="0" w:evenVBand="0" w:oddHBand="0" w:evenHBand="0" w:firstRowFirstColumn="0" w:firstRowLastColumn="0" w:lastRowFirstColumn="0" w:lastRowLastColumn="0"/>
            </w:pPr>
            <w:r>
              <w:t>Month 11</w:t>
            </w:r>
          </w:p>
        </w:tc>
        <w:tc>
          <w:tcPr>
            <w:tcW w:w="360" w:type="pct"/>
          </w:tcPr>
          <w:p w14:paraId="16745FF3" w14:textId="77777777" w:rsidR="00566722" w:rsidRDefault="001E6487">
            <w:pPr>
              <w:cnfStyle w:val="100000000000" w:firstRow="1" w:lastRow="0" w:firstColumn="0" w:lastColumn="0" w:oddVBand="0" w:evenVBand="0" w:oddHBand="0" w:evenHBand="0" w:firstRowFirstColumn="0" w:firstRowLastColumn="0" w:lastRowFirstColumn="0" w:lastRowLastColumn="0"/>
            </w:pPr>
            <w:r>
              <w:t>Month 12</w:t>
            </w:r>
          </w:p>
        </w:tc>
      </w:tr>
      <w:tr w:rsidR="00566722" w14:paraId="06CB7B37" w14:textId="77777777" w:rsidTr="00566722">
        <w:tc>
          <w:tcPr>
            <w:cnfStyle w:val="001000000000" w:firstRow="0" w:lastRow="0" w:firstColumn="1" w:lastColumn="0" w:oddVBand="0" w:evenVBand="0" w:oddHBand="0" w:evenHBand="0" w:firstRowFirstColumn="0" w:firstRowLastColumn="0" w:lastRowFirstColumn="0" w:lastRowLastColumn="0"/>
            <w:tcW w:w="689" w:type="pct"/>
          </w:tcPr>
          <w:p w14:paraId="32F63C1B" w14:textId="77777777" w:rsidR="00566722" w:rsidRDefault="001E6487">
            <w:r>
              <w:t>Starting cash</w:t>
            </w:r>
          </w:p>
        </w:tc>
        <w:tc>
          <w:tcPr>
            <w:tcW w:w="359" w:type="pct"/>
          </w:tcPr>
          <w:p w14:paraId="2B6CA1FD"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018F3A03"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6EB1230F"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1C9AE978"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7DFB58B6"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2E874032"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15B67E3B"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15155C87"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6F8B5845"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FC635DE"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020D6795"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574B821D"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566722" w14:paraId="7B7989B2"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4742ADF1" w14:textId="77777777" w:rsidR="00566722" w:rsidRDefault="001E6487">
            <w:r>
              <w:t>Cash In:</w:t>
            </w:r>
          </w:p>
        </w:tc>
        <w:tc>
          <w:tcPr>
            <w:tcW w:w="359" w:type="pct"/>
          </w:tcPr>
          <w:p w14:paraId="6417E2E5"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3685E0F"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55ED2A62"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67FCFA4"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704D787A"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6713DF79"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071083E"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B55D97D"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77855544"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51251AA2"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177BA3ED"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7D4C8439"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566722" w14:paraId="40BD3642" w14:textId="77777777" w:rsidTr="00566722">
        <w:tc>
          <w:tcPr>
            <w:cnfStyle w:val="001000000000" w:firstRow="0" w:lastRow="0" w:firstColumn="1" w:lastColumn="0" w:oddVBand="0" w:evenVBand="0" w:oddHBand="0" w:evenHBand="0" w:firstRowFirstColumn="0" w:firstRowLastColumn="0" w:lastRowFirstColumn="0" w:lastRowLastColumn="0"/>
            <w:tcW w:w="689" w:type="pct"/>
          </w:tcPr>
          <w:p w14:paraId="00A46FC6" w14:textId="77777777" w:rsidR="00566722" w:rsidRDefault="001E6487">
            <w:pPr>
              <w:ind w:left="216"/>
            </w:pPr>
            <w:r>
              <w:t>Cash Sales</w:t>
            </w:r>
          </w:p>
        </w:tc>
        <w:tc>
          <w:tcPr>
            <w:tcW w:w="359" w:type="pct"/>
          </w:tcPr>
          <w:p w14:paraId="3F60A704"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79F4251C"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2640949D"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1692252D"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7FA8F687"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10068851"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65A834DC"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0100C6EC"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15DC0DE6"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360DF2F1"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502DEA58"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0C840B96"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566722" w14:paraId="23463A7D"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35D767BB" w14:textId="77777777" w:rsidR="00566722" w:rsidRDefault="001E6487">
            <w:pPr>
              <w:ind w:left="216"/>
            </w:pPr>
            <w:r>
              <w:t>Receivables</w:t>
            </w:r>
          </w:p>
        </w:tc>
        <w:tc>
          <w:tcPr>
            <w:tcW w:w="359" w:type="pct"/>
          </w:tcPr>
          <w:p w14:paraId="23B33E09"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2E5FB597"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28C61EEC"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539D1EFF"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4DBAFF9E"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19ED2838"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3A2C9B53"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5C4F94B8"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74094150"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221B9E8A"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189DCD02"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78CE7407"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566722" w14:paraId="0C584677" w14:textId="77777777" w:rsidTr="00566722">
        <w:tc>
          <w:tcPr>
            <w:cnfStyle w:val="001000000000" w:firstRow="0" w:lastRow="0" w:firstColumn="1" w:lastColumn="0" w:oddVBand="0" w:evenVBand="0" w:oddHBand="0" w:evenHBand="0" w:firstRowFirstColumn="0" w:firstRowLastColumn="0" w:lastRowFirstColumn="0" w:lastRowLastColumn="0"/>
            <w:tcW w:w="689" w:type="pct"/>
          </w:tcPr>
          <w:p w14:paraId="583E9052" w14:textId="77777777" w:rsidR="00566722" w:rsidRDefault="001E6487">
            <w:pPr>
              <w:rPr>
                <w:i/>
                <w:iCs/>
              </w:rPr>
            </w:pPr>
            <w:r>
              <w:rPr>
                <w:i/>
                <w:iCs/>
              </w:rPr>
              <w:t>Total Cash Intake</w:t>
            </w:r>
          </w:p>
        </w:tc>
        <w:tc>
          <w:tcPr>
            <w:tcW w:w="359" w:type="pct"/>
          </w:tcPr>
          <w:p w14:paraId="73337B7E"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19158B95"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6A98A1E0"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7C870AE7"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63BA3BC6"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14:paraId="7A93FE82"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1A97AA6E"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4771F256"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796AA5CE"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0B67C481"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26EA354C"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14:paraId="020B7370"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r w:rsidR="00566722" w14:paraId="001AB4AA"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3193EE3E" w14:textId="77777777" w:rsidR="00566722" w:rsidRDefault="001E6487">
            <w:r>
              <w:t xml:space="preserve">Cash Out </w:t>
            </w:r>
            <w:r>
              <w:t>(expenses):</w:t>
            </w:r>
          </w:p>
        </w:tc>
        <w:tc>
          <w:tcPr>
            <w:tcW w:w="359" w:type="pct"/>
          </w:tcPr>
          <w:p w14:paraId="13279509"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708D40A9"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75F69967"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1067EC59"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7DE2C368"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7F6F6C02"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708F730C"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4A3D89F8"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35E2DD9D"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5B5CA6CD"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C77ED5A"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6FD9583B"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566722" w14:paraId="77F464F1" w14:textId="77777777" w:rsidTr="00566722">
        <w:tc>
          <w:tcPr>
            <w:cnfStyle w:val="001000000000" w:firstRow="0" w:lastRow="0" w:firstColumn="1" w:lastColumn="0" w:oddVBand="0" w:evenVBand="0" w:oddHBand="0" w:evenHBand="0" w:firstRowFirstColumn="0" w:firstRowLastColumn="0" w:lastRowFirstColumn="0" w:lastRowLastColumn="0"/>
            <w:tcW w:w="689" w:type="pct"/>
          </w:tcPr>
          <w:p w14:paraId="1B91A085" w14:textId="77777777" w:rsidR="00566722" w:rsidRDefault="001E6487">
            <w:pPr>
              <w:ind w:left="216"/>
            </w:pPr>
            <w:r>
              <w:t>Rent</w:t>
            </w:r>
          </w:p>
        </w:tc>
        <w:tc>
          <w:tcPr>
            <w:tcW w:w="359" w:type="pct"/>
          </w:tcPr>
          <w:p w14:paraId="3CC7E217"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5B395110"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0E7C24E"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16160EF8"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6748F165"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74619D75"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5FE295AD"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1294F793"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77EA8130"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7A6B16E1"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7959AD19"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00527F90"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566722" w14:paraId="1A1634FD"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75D16324" w14:textId="77777777" w:rsidR="00566722" w:rsidRDefault="001E6487">
            <w:pPr>
              <w:ind w:left="216"/>
            </w:pPr>
            <w:r>
              <w:t>Utilities</w:t>
            </w:r>
          </w:p>
        </w:tc>
        <w:tc>
          <w:tcPr>
            <w:tcW w:w="359" w:type="pct"/>
          </w:tcPr>
          <w:p w14:paraId="7CD55263"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1EC698FA"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43E76FC9"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20B83801"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56494ADD"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54C9EB95"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615F912A"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2A50D086"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795C7D77"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6C4647CC"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5F3D49D4"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4D46396F"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566722" w14:paraId="63F573CA" w14:textId="77777777" w:rsidTr="00566722">
        <w:tc>
          <w:tcPr>
            <w:cnfStyle w:val="001000000000" w:firstRow="0" w:lastRow="0" w:firstColumn="1" w:lastColumn="0" w:oddVBand="0" w:evenVBand="0" w:oddHBand="0" w:evenHBand="0" w:firstRowFirstColumn="0" w:firstRowLastColumn="0" w:lastRowFirstColumn="0" w:lastRowLastColumn="0"/>
            <w:tcW w:w="689" w:type="pct"/>
          </w:tcPr>
          <w:p w14:paraId="60FB8355" w14:textId="77777777" w:rsidR="00566722" w:rsidRDefault="001E6487">
            <w:pPr>
              <w:ind w:left="216"/>
            </w:pPr>
            <w:r>
              <w:t>Payroll (incl. taxes)</w:t>
            </w:r>
          </w:p>
        </w:tc>
        <w:tc>
          <w:tcPr>
            <w:tcW w:w="359" w:type="pct"/>
          </w:tcPr>
          <w:p w14:paraId="2BEA4147"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54D6FBC3"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56853FCE"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50EDA51D"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7E43D39"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1A0D9EEF"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1796E788"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133D026F"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26930E61"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729B5F99"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DAF71E8"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5EB1BEE6"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566722" w14:paraId="43FF4380"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5A67FE59" w14:textId="77777777" w:rsidR="00566722" w:rsidRDefault="001E6487">
            <w:pPr>
              <w:ind w:left="216"/>
            </w:pPr>
            <w:r>
              <w:t>Benefits</w:t>
            </w:r>
          </w:p>
        </w:tc>
        <w:tc>
          <w:tcPr>
            <w:tcW w:w="359" w:type="pct"/>
          </w:tcPr>
          <w:p w14:paraId="629580BC"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1C78956C"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59092401"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4EB7170D"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60FC1BA5"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42BD858C"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7BB92851"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94CB12D"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5E35C7AA"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5039A710"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4ECAF6A4"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5B64C5A5"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566722" w14:paraId="6E0A11B3" w14:textId="77777777" w:rsidTr="00566722">
        <w:tc>
          <w:tcPr>
            <w:cnfStyle w:val="001000000000" w:firstRow="0" w:lastRow="0" w:firstColumn="1" w:lastColumn="0" w:oddVBand="0" w:evenVBand="0" w:oddHBand="0" w:evenHBand="0" w:firstRowFirstColumn="0" w:firstRowLastColumn="0" w:lastRowFirstColumn="0" w:lastRowLastColumn="0"/>
            <w:tcW w:w="689" w:type="pct"/>
          </w:tcPr>
          <w:p w14:paraId="32CD694E" w14:textId="77777777" w:rsidR="00566722" w:rsidRDefault="001E6487">
            <w:pPr>
              <w:ind w:left="216"/>
            </w:pPr>
            <w:r>
              <w:t>Loan Payments</w:t>
            </w:r>
          </w:p>
        </w:tc>
        <w:tc>
          <w:tcPr>
            <w:tcW w:w="359" w:type="pct"/>
          </w:tcPr>
          <w:p w14:paraId="0D4DAD15"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77F5A6A3"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2606BB45"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6B4B09E0"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38C6BEFA"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3B99462D"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0225FF86"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06C85CA0"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F96084B"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9C90F7C"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163E854"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30D4C804"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566722" w14:paraId="0B010A33"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1355EE7A" w14:textId="77777777" w:rsidR="00566722" w:rsidRDefault="001E6487">
            <w:pPr>
              <w:ind w:left="216"/>
            </w:pPr>
            <w:r>
              <w:t>Travel</w:t>
            </w:r>
          </w:p>
        </w:tc>
        <w:tc>
          <w:tcPr>
            <w:tcW w:w="359" w:type="pct"/>
          </w:tcPr>
          <w:p w14:paraId="62AA67E7"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3E6101DA"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2A90E87B"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143379D3"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15D53D8A"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30A69F37"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336D0C8"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68F44D4A"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7F45F868"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3A57AD89"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50A92F12"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057F9844"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566722" w14:paraId="0FDAEFD8" w14:textId="77777777" w:rsidTr="00566722">
        <w:tc>
          <w:tcPr>
            <w:cnfStyle w:val="001000000000" w:firstRow="0" w:lastRow="0" w:firstColumn="1" w:lastColumn="0" w:oddVBand="0" w:evenVBand="0" w:oddHBand="0" w:evenHBand="0" w:firstRowFirstColumn="0" w:firstRowLastColumn="0" w:lastRowFirstColumn="0" w:lastRowLastColumn="0"/>
            <w:tcW w:w="689" w:type="pct"/>
          </w:tcPr>
          <w:p w14:paraId="41F1016C" w14:textId="77777777" w:rsidR="00566722" w:rsidRDefault="001E6487">
            <w:pPr>
              <w:ind w:left="216"/>
            </w:pPr>
            <w:r>
              <w:t>Insurance</w:t>
            </w:r>
          </w:p>
        </w:tc>
        <w:tc>
          <w:tcPr>
            <w:tcW w:w="359" w:type="pct"/>
          </w:tcPr>
          <w:p w14:paraId="55D05D3B"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359587D6"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488E9B2"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537A1A0B"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0E4603AC"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2F0791A3"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506ADDE0"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2ECEB50A"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B04123B"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763C33DA"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7E9E2AE7"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14E0D1BD"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566722" w14:paraId="4A52A956"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5D2FDD13" w14:textId="77777777" w:rsidR="00566722" w:rsidRDefault="001E6487">
            <w:pPr>
              <w:ind w:left="216"/>
            </w:pPr>
            <w:r>
              <w:t>Advertising</w:t>
            </w:r>
          </w:p>
        </w:tc>
        <w:tc>
          <w:tcPr>
            <w:tcW w:w="359" w:type="pct"/>
          </w:tcPr>
          <w:p w14:paraId="1041172B"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2C228A5D"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4422DF09"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8D34087"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2B5F2FDE"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7DBC33A8"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3816B655"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5A5DAFEC"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5732D0CB"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5380D057"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0FC57638"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2555094E"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566722" w14:paraId="5AA4602E" w14:textId="77777777" w:rsidTr="00566722">
        <w:tc>
          <w:tcPr>
            <w:cnfStyle w:val="001000000000" w:firstRow="0" w:lastRow="0" w:firstColumn="1" w:lastColumn="0" w:oddVBand="0" w:evenVBand="0" w:oddHBand="0" w:evenHBand="0" w:firstRowFirstColumn="0" w:firstRowLastColumn="0" w:lastRowFirstColumn="0" w:lastRowLastColumn="0"/>
            <w:tcW w:w="689" w:type="pct"/>
          </w:tcPr>
          <w:p w14:paraId="60372454" w14:textId="77777777" w:rsidR="00566722" w:rsidRDefault="001E6487">
            <w:pPr>
              <w:ind w:left="216"/>
            </w:pPr>
            <w:r>
              <w:t>Professional fees</w:t>
            </w:r>
          </w:p>
        </w:tc>
        <w:tc>
          <w:tcPr>
            <w:tcW w:w="359" w:type="pct"/>
          </w:tcPr>
          <w:p w14:paraId="3E798D6C"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58333915"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021B418"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6806D1E9"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68AFC5A3"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3A3DF0EE"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7550B7D2"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34A8D991"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CAF6744"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00198282"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6DB070CB"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24E40519"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566722" w14:paraId="191C9A01"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6F0AA537" w14:textId="77777777" w:rsidR="00566722" w:rsidRDefault="001E6487">
            <w:pPr>
              <w:ind w:left="216"/>
            </w:pPr>
            <w:r>
              <w:t xml:space="preserve">Office </w:t>
            </w:r>
            <w:r>
              <w:t>supplies</w:t>
            </w:r>
          </w:p>
        </w:tc>
        <w:tc>
          <w:tcPr>
            <w:tcW w:w="359" w:type="pct"/>
          </w:tcPr>
          <w:p w14:paraId="06712D63"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3EE6F2ED"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3D023E45"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1A1BC48C"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364FDC6B"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30C7B922"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79161308"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5EE51742"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15BA3AD6"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246FE0E3"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73132054"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3FCC3BBD"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566722" w14:paraId="540C0366" w14:textId="77777777" w:rsidTr="00566722">
        <w:tc>
          <w:tcPr>
            <w:cnfStyle w:val="001000000000" w:firstRow="0" w:lastRow="0" w:firstColumn="1" w:lastColumn="0" w:oddVBand="0" w:evenVBand="0" w:oddHBand="0" w:evenHBand="0" w:firstRowFirstColumn="0" w:firstRowLastColumn="0" w:lastRowFirstColumn="0" w:lastRowLastColumn="0"/>
            <w:tcW w:w="689" w:type="pct"/>
          </w:tcPr>
          <w:p w14:paraId="794CD1C1" w14:textId="77777777" w:rsidR="00566722" w:rsidRDefault="001E6487">
            <w:pPr>
              <w:ind w:left="216"/>
            </w:pPr>
            <w:r>
              <w:t>Postage</w:t>
            </w:r>
          </w:p>
        </w:tc>
        <w:tc>
          <w:tcPr>
            <w:tcW w:w="359" w:type="pct"/>
          </w:tcPr>
          <w:p w14:paraId="1317DE90"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15C2011F"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EB1CEB0"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16531A45"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0D2384DD"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26ACC3D1"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CE0DEE0"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69D308D2"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60064B23"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6C7D584D"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1FB172F8"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75944445"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566722" w14:paraId="6AE554B5"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6BEB5577" w14:textId="77777777" w:rsidR="00566722" w:rsidRDefault="001E6487">
            <w:pPr>
              <w:ind w:left="216"/>
            </w:pPr>
            <w:r>
              <w:t>Telephone</w:t>
            </w:r>
          </w:p>
        </w:tc>
        <w:tc>
          <w:tcPr>
            <w:tcW w:w="359" w:type="pct"/>
          </w:tcPr>
          <w:p w14:paraId="3E3AA846"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6B564A96"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68784F6E"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6A8C2160"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1CE947BA"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3C717AF8"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6887521C"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2A65EA18"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22D2601B"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7BBDA6EC"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35B9B800"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30D4B30A"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566722" w14:paraId="098B9825" w14:textId="77777777" w:rsidTr="00566722">
        <w:tc>
          <w:tcPr>
            <w:cnfStyle w:val="001000000000" w:firstRow="0" w:lastRow="0" w:firstColumn="1" w:lastColumn="0" w:oddVBand="0" w:evenVBand="0" w:oddHBand="0" w:evenHBand="0" w:firstRowFirstColumn="0" w:firstRowLastColumn="0" w:lastRowFirstColumn="0" w:lastRowLastColumn="0"/>
            <w:tcW w:w="689" w:type="pct"/>
          </w:tcPr>
          <w:p w14:paraId="7AEF87EE" w14:textId="77777777" w:rsidR="00566722" w:rsidRDefault="001E6487">
            <w:pPr>
              <w:ind w:left="216"/>
            </w:pPr>
            <w:r>
              <w:t>Internet</w:t>
            </w:r>
          </w:p>
        </w:tc>
        <w:tc>
          <w:tcPr>
            <w:tcW w:w="359" w:type="pct"/>
          </w:tcPr>
          <w:p w14:paraId="523EB01E"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9F75613"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30ADF550"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1CA8D2CF"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13AC1363"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4B707BAE"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35459D53"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4AB14E32"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0F11B43A"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353BC34D"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14:paraId="50C03D95"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14:paraId="7A076A72"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566722" w14:paraId="022E3DDD"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4B587951" w14:textId="77777777" w:rsidR="00566722" w:rsidRDefault="001E6487">
            <w:pPr>
              <w:ind w:left="216"/>
            </w:pPr>
            <w:r>
              <w:t>Bank fees</w:t>
            </w:r>
          </w:p>
        </w:tc>
        <w:tc>
          <w:tcPr>
            <w:tcW w:w="359" w:type="pct"/>
          </w:tcPr>
          <w:p w14:paraId="1C32E2E8"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6737A6E2"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5D0A2CAD"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6A60DD5C"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2118FD92"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56C49A23"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4F5A1139"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4D538FBF"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19BE7CA3"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3BC0426C"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14:paraId="59C0EE78"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14:paraId="59894523" w14:textId="77777777" w:rsidR="00566722" w:rsidRDefault="00566722">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566722" w14:paraId="5794D298" w14:textId="77777777" w:rsidTr="00566722">
        <w:tc>
          <w:tcPr>
            <w:cnfStyle w:val="001000000000" w:firstRow="0" w:lastRow="0" w:firstColumn="1" w:lastColumn="0" w:oddVBand="0" w:evenVBand="0" w:oddHBand="0" w:evenHBand="0" w:firstRowFirstColumn="0" w:firstRowLastColumn="0" w:lastRowFirstColumn="0" w:lastRowLastColumn="0"/>
            <w:tcW w:w="689" w:type="pct"/>
          </w:tcPr>
          <w:p w14:paraId="4307FB36" w14:textId="77777777" w:rsidR="00566722" w:rsidRDefault="001E6487">
            <w:pPr>
              <w:rPr>
                <w:i/>
                <w:iCs/>
              </w:rPr>
            </w:pPr>
            <w:r>
              <w:rPr>
                <w:i/>
                <w:iCs/>
              </w:rPr>
              <w:t>Total Cash Outgo</w:t>
            </w:r>
          </w:p>
        </w:tc>
        <w:tc>
          <w:tcPr>
            <w:tcW w:w="359" w:type="pct"/>
          </w:tcPr>
          <w:p w14:paraId="243D1BBD"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575DF953"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4B32D2EC"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77D2858B"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625A0F38"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14:paraId="3406BC93"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017D1618"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36C53D28"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47C80857"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5FF4CA9E"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14:paraId="4D0E0782"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14:paraId="2E42E696" w14:textId="77777777" w:rsidR="00566722" w:rsidRDefault="00566722">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r w:rsidR="00566722" w14:paraId="4F6591C2" w14:textId="77777777" w:rsidTr="0056672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036003B7" w14:textId="77777777" w:rsidR="00566722" w:rsidRDefault="001E6487">
            <w:r>
              <w:t>EndiNG Balance</w:t>
            </w:r>
          </w:p>
        </w:tc>
        <w:tc>
          <w:tcPr>
            <w:tcW w:w="359" w:type="pct"/>
          </w:tcPr>
          <w:p w14:paraId="157B2593" w14:textId="77777777" w:rsidR="00566722" w:rsidRDefault="00566722">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14:paraId="305D44AE" w14:textId="77777777" w:rsidR="00566722" w:rsidRDefault="00566722">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14:paraId="05209D9B" w14:textId="77777777" w:rsidR="00566722" w:rsidRDefault="00566722">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14:paraId="4F4B0758" w14:textId="77777777" w:rsidR="00566722" w:rsidRDefault="00566722">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14:paraId="0C65921D" w14:textId="77777777" w:rsidR="00566722" w:rsidRDefault="00566722">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Pr>
          <w:p w14:paraId="2FA31F87" w14:textId="77777777" w:rsidR="00566722" w:rsidRDefault="00566722">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14:paraId="1FFD5257" w14:textId="77777777" w:rsidR="00566722" w:rsidRDefault="00566722">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14:paraId="544C9458" w14:textId="77777777" w:rsidR="00566722" w:rsidRDefault="00566722">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14:paraId="18E3CB6A" w14:textId="77777777" w:rsidR="00566722" w:rsidRDefault="00566722">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14:paraId="75FF5402" w14:textId="77777777" w:rsidR="00566722" w:rsidRDefault="00566722">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14:paraId="5F46BAE6" w14:textId="77777777" w:rsidR="00566722" w:rsidRDefault="00566722">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Pr>
          <w:p w14:paraId="377CF23B" w14:textId="77777777" w:rsidR="00566722" w:rsidRDefault="00566722">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r>
    </w:tbl>
    <w:p w14:paraId="06958E88" w14:textId="77777777" w:rsidR="00566722" w:rsidRDefault="00566722"/>
    <w:p w14:paraId="32899CB9" w14:textId="77777777" w:rsidR="00566722" w:rsidRDefault="001E6487">
      <w:pPr>
        <w:pStyle w:val="Heading2"/>
        <w:keepNext w:val="0"/>
        <w:keepLines w:val="0"/>
        <w:pageBreakBefore/>
      </w:pPr>
      <w:bookmarkStart w:id="27" w:name="_Toc340506977"/>
      <w:r>
        <w:t>Income Projection Statement</w:t>
      </w:r>
      <w:bookmarkEnd w:id="27"/>
    </w:p>
    <w:sdt>
      <w:sdtPr>
        <w:rPr>
          <w:color w:val="4C483D" w:themeColor="text2"/>
          <w:sz w:val="20"/>
          <w:szCs w:val="20"/>
        </w:rPr>
        <w:id w:val="612020041"/>
        <w:placeholder>
          <w:docPart w:val="3C8418E5C55F3145AF6323E6C2706D5A"/>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947"/>
            <w:gridCol w:w="12771"/>
          </w:tblGrid>
          <w:tr w:rsidR="00566722" w14:paraId="2EB06425"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644E2A37" w14:textId="77777777" w:rsidR="00566722" w:rsidRDefault="001E6487">
                <w:pPr>
                  <w:pStyle w:val="Icon"/>
                </w:pPr>
                <w:r>
                  <w:rPr>
                    <w:noProof/>
                    <w:lang w:eastAsia="en-US"/>
                  </w:rPr>
                  <mc:AlternateContent>
                    <mc:Choice Requires="wpg">
                      <w:drawing>
                        <wp:inline distT="0" distB="0" distL="0" distR="0" wp14:anchorId="57415B81" wp14:editId="01603BE8">
                          <wp:extent cx="228600" cy="228600"/>
                          <wp:effectExtent l="0" t="0" r="0" b="0"/>
                          <wp:docPr id="10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2" name="Oval 10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10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7FC51A6" id="Group_x0020_19" o:spid="_x0000_s1026" alt="Tip icon" style="width:18pt;height:18pt;mso-position-horizontal-relative:char;mso-position-vertical-relative:lin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">
                          <v:oval id="Oval_x0020_102" o:spid="_x0000_s1027" style="position:absolute;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zdz0xAAA&#10;ANwAAAAPAAAAZHJzL2Rvd25yZXYueG1sRI/BbsIwEETvSPyDtUi9gQMHBCkmQkGtemkroB+wirdx&#10;Sry2bDeEv68rVeptVzM7b3ZXjbYXA4XYOVawXBQgiBunO24VfFye5hsQMSFr7B2TgjtFqPbTyQ5L&#10;7W58ouGcWpFDOJaowKTkSyljY8hiXDhPnLVPFyymvIZW6oC3HG57uSqKtbTYcSYY9FQbaq7nb5sh&#10;xg9HXz93242l9uv9vg5vr6jUw2w8PIJINKZ/89/1i871ixX8PpMnkP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3c9MQAAADcAAAADwAAAAAAAAAAAAAAAACXAgAAZHJzL2Rv&#10;d25yZXYueG1sUEsFBgAAAAAEAAQA9QAAAIgDAAAAAA==&#10;" fillcolor="#f24f4f [3204]" stroked="f" strokeweight="0">
                            <v:stroke joinstyle="miter"/>
                            <o:lock v:ext="edit" aspectratio="t"/>
                          </v:oval>
                          <v:shape id="Freeform_x0020_103" o:spid="_x0000_s1028" style="position:absolute;left:98639;top:50800;width:31322;height:127000;visibility:visible;mso-wrap-style:square;v-text-anchor:middle" coordsize="31322,127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TRTmwgAA&#10;ANwAAAAPAAAAZHJzL2Rvd25yZXYueG1sRE/fa8IwEH4X9j+EG+xN06nI1hllDIQ+CbOKr7fm2pQ1&#10;l5LE2vnXL8Jgb/fx/bz1drSdGMiH1rGC51kGgrhyuuVGwbHcTV9AhIissXNMCn4owHbzMFljrt2V&#10;P2k4xEakEA45KjAx9rmUoTJkMcxcT5y42nmLMUHfSO3xmsJtJ+dZtpIWW04NBnv6MFR9Hy5Wwfl2&#10;KoeLL82+9kWxfP06r3y9UOrpcXx/AxFpjP/iP3eh0/xsAfdn0gV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dNFObCAAAA3AAAAA8AAAAAAAAAAAAAAAAAlwIAAGRycy9kb3du&#10;cmV2LnhtbFBLBQYAAAAABAAEAPUAAACGAwAAAAA=&#10;" path="m3915,38279l27406,38279,27406,127000,3915,127000,3915,38279xm15661,0c24310,,31322,7012,31322,15661,31322,24310,24310,31322,15661,31322,7012,31322,,24310,,15661,,7012,7012,,15661,0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25B664FC"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 xml:space="preserve">The Income Projection Statement is another management </w:t>
                </w:r>
                <w:r>
                  <w:t>tool to preview the amount of income generated each month based on reasonable predictions of the monthly level of sales and costs/expenses. As the monthly projections are developed and entered, these figures serve as goals to control operating expenses. As</w:t>
                </w:r>
                <w:r>
                  <w:t xml:space="preserve"> actual results occur, a comparison with the predicted amounts should produce warning bells if costs are getting out of line so that steps can be taken to correct problems.</w:t>
                </w:r>
              </w:p>
              <w:p w14:paraId="614CEBB1"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 xml:space="preserve">The </w:t>
                </w:r>
                <w:r>
                  <w:rPr>
                    <w:b/>
                    <w:bCs/>
                  </w:rPr>
                  <w:t>Industrial Percentage</w:t>
                </w:r>
                <w:r>
                  <w:t xml:space="preserve"> (Ind. %) is calculated by multiplying costs/expenses by 1</w:t>
                </w:r>
                <w:r>
                  <w:t>00% and dividing the result by total net sales. It indicates the total sales that are standard for a particular industry. You may be able to get this information from trade associations, accountants, banks, or reference libraries. Industry figures are a us</w:t>
                </w:r>
                <w:r>
                  <w:t>eful benchmark against which to compare the costs/expenses of your own business. Compare your annual percentage with the figure indicated in the industry percentage column.</w:t>
                </w:r>
              </w:p>
              <w:p w14:paraId="5EFABE77"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The following is an explanation for some of the terms used in the table that follow</w:t>
                </w:r>
                <w:r>
                  <w:t>s:</w:t>
                </w:r>
              </w:p>
              <w:p w14:paraId="5469BAEA"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rPr>
                    <w:b/>
                    <w:bCs/>
                  </w:rPr>
                  <w:t>Total Net Sales (Revenue):</w:t>
                </w:r>
                <w:r>
                  <w:t xml:space="preserve"> This figure is your total estimated sales per month. Be as realistic as possible, taking into consideration seasonal trends, returns, allowances, and markdowns. </w:t>
                </w:r>
              </w:p>
              <w:p w14:paraId="77347B1F"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rPr>
                    <w:b/>
                    <w:bCs/>
                  </w:rPr>
                  <w:t>Cost of Sales:</w:t>
                </w:r>
                <w:r>
                  <w:t xml:space="preserve"> To be realistic, this figure must include all the</w:t>
                </w:r>
                <w:r>
                  <w:t xml:space="preserve"> costs involved in making a sale. For example, where inventory is concerned, include the cost of transportation and shipping. Any direct labor cost should also be included.</w:t>
                </w:r>
              </w:p>
              <w:p w14:paraId="3364457B"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rPr>
                    <w:b/>
                    <w:bCs/>
                  </w:rPr>
                  <w:t xml:space="preserve">Gross Profit: </w:t>
                </w:r>
                <w:r>
                  <w:t>Subtract the cost of sales from the total net sales.</w:t>
                </w:r>
              </w:p>
              <w:p w14:paraId="28CA44D8"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rPr>
                    <w:b/>
                    <w:bCs/>
                  </w:rPr>
                  <w:t>Gross Profit Mar</w:t>
                </w:r>
                <w:r>
                  <w:rPr>
                    <w:b/>
                    <w:bCs/>
                  </w:rPr>
                  <w:t>gin:</w:t>
                </w:r>
                <w:r>
                  <w:t xml:space="preserve"> This is calculated by dividing gross profits by total net sales.</w:t>
                </w:r>
              </w:p>
              <w:p w14:paraId="72BFDF0B"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rPr>
                    <w:b/>
                    <w:bCs/>
                  </w:rPr>
                  <w:t>Controllable Expenses:</w:t>
                </w:r>
                <w:r>
                  <w:t xml:space="preserve"> Salaries (base plus overtime), payroll expenses (including paid vacations, sick leave, health insurance, unemployment insurance and social security taxes), cost of</w:t>
                </w:r>
                <w:r>
                  <w:t xml:space="preserve"> outside services (including subcontracts, overflow work and special or one-time services), supplies (including all items and services purchased for use in the business), utilities (water, heat, light, trash collection, etc.), repair and maintenance (inclu</w:t>
                </w:r>
                <w:r>
                  <w:t>ding both regular and periodic expenses, such as painting), advertising, travel and auto (including business use of personal car, parking, and business trips), accounting and legal (the cost of outside professional services).</w:t>
                </w:r>
              </w:p>
              <w:p w14:paraId="45DC9B43"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rPr>
                    <w:b/>
                    <w:bCs/>
                  </w:rPr>
                  <w:t>Fixed Expenses:</w:t>
                </w:r>
                <w:r>
                  <w:t xml:space="preserve"> Rent (only for</w:t>
                </w:r>
                <w:r>
                  <w:t xml:space="preserve"> real estate used in business), depreciation (the amortization of capital assets), insurance (fire, liability on property or products, workers’ compensation, theft, etc.), loan repayments (include the interest and principal payments on outstanding loans to</w:t>
                </w:r>
                <w:r>
                  <w:t xml:space="preserve"> the business), miscellaneous (unspecified, small expenditures not included under other accounts or headings).</w:t>
                </w:r>
              </w:p>
              <w:p w14:paraId="3B3D3354"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rPr>
                    <w:b/>
                    <w:bCs/>
                  </w:rPr>
                  <w:t>Net Profit/Loss (Before Taxes):</w:t>
                </w:r>
                <w:r>
                  <w:t xml:space="preserve"> Subtract total expenses from gross profit.</w:t>
                </w:r>
              </w:p>
              <w:p w14:paraId="35E6FD20"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rPr>
                    <w:b/>
                    <w:bCs/>
                  </w:rPr>
                  <w:t>Taxes:</w:t>
                </w:r>
                <w:r>
                  <w:t xml:space="preserve"> Inventory, sales, excise, real estate, federal, state, etc.</w:t>
                </w:r>
              </w:p>
              <w:p w14:paraId="798985C5"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rPr>
                    <w:b/>
                    <w:bCs/>
                  </w:rPr>
                  <w:t>Net</w:t>
                </w:r>
                <w:r>
                  <w:rPr>
                    <w:b/>
                    <w:bCs/>
                  </w:rPr>
                  <w:t xml:space="preserve"> Profit/Loss (After Taxes):</w:t>
                </w:r>
                <w:r>
                  <w:t xml:space="preserve"> Subtract taxes from net profit before taxes.</w:t>
                </w:r>
              </w:p>
              <w:p w14:paraId="2BDDCBE8"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rPr>
                    <w:b/>
                    <w:bCs/>
                  </w:rPr>
                  <w:t>Annual Total:</w:t>
                </w:r>
                <w:r>
                  <w:t xml:space="preserve"> Add all monthly figures across the table for each sales and expense item.</w:t>
                </w:r>
              </w:p>
              <w:p w14:paraId="76E44823"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rPr>
                    <w:b/>
                    <w:bCs/>
                  </w:rPr>
                  <w:t>Annual Percentage:</w:t>
                </w:r>
                <w:r>
                  <w:t xml:space="preserve"> Multiply the annual total by 100% and divide the result by the total net sal</w:t>
                </w:r>
                <w:r>
                  <w:t>es figure. Compare to industry percentage in first column.</w:t>
                </w:r>
              </w:p>
            </w:tc>
          </w:tr>
        </w:tbl>
        <w:p w14:paraId="3FFEBBFA" w14:textId="77777777" w:rsidR="00566722" w:rsidRDefault="001E6487"/>
      </w:sdtContent>
    </w:sdt>
    <w:tbl>
      <w:tblPr>
        <w:tblStyle w:val="FinancialTable"/>
        <w:tblW w:w="5000" w:type="pct"/>
        <w:tblLook w:val="04E0" w:firstRow="1" w:lastRow="1" w:firstColumn="1" w:lastColumn="0" w:noHBand="0" w:noVBand="1"/>
        <w:tblDescription w:val="Income projection statement table"/>
      </w:tblPr>
      <w:tblGrid>
        <w:gridCol w:w="2058"/>
        <w:gridCol w:w="768"/>
        <w:gridCol w:w="769"/>
        <w:gridCol w:w="769"/>
        <w:gridCol w:w="769"/>
        <w:gridCol w:w="769"/>
        <w:gridCol w:w="769"/>
        <w:gridCol w:w="769"/>
        <w:gridCol w:w="769"/>
        <w:gridCol w:w="769"/>
        <w:gridCol w:w="769"/>
        <w:gridCol w:w="769"/>
        <w:gridCol w:w="769"/>
        <w:gridCol w:w="769"/>
        <w:gridCol w:w="769"/>
        <w:gridCol w:w="847"/>
      </w:tblGrid>
      <w:tr w:rsidR="00566722" w14:paraId="1F0D3ED0" w14:textId="77777777" w:rsidTr="0056672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55" w:type="pct"/>
            <w:vAlign w:val="bottom"/>
          </w:tcPr>
          <w:p w14:paraId="2A7E4C2D" w14:textId="77777777" w:rsidR="00566722" w:rsidRDefault="00566722">
            <w:pPr>
              <w:jc w:val="center"/>
              <w:rPr>
                <w:sz w:val="14"/>
              </w:rPr>
            </w:pPr>
          </w:p>
        </w:tc>
        <w:tc>
          <w:tcPr>
            <w:tcW w:w="283" w:type="pct"/>
            <w:vAlign w:val="bottom"/>
          </w:tcPr>
          <w:p w14:paraId="4A3D1278" w14:textId="77777777" w:rsidR="00566722" w:rsidRDefault="001E6487">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Ind. %</w:t>
            </w:r>
          </w:p>
        </w:tc>
        <w:tc>
          <w:tcPr>
            <w:tcW w:w="283" w:type="pct"/>
            <w:vAlign w:val="bottom"/>
          </w:tcPr>
          <w:p w14:paraId="23FA614F" w14:textId="77777777" w:rsidR="00566722" w:rsidRDefault="001E6487">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Jan.</w:t>
            </w:r>
          </w:p>
        </w:tc>
        <w:tc>
          <w:tcPr>
            <w:tcW w:w="283" w:type="pct"/>
            <w:vAlign w:val="bottom"/>
          </w:tcPr>
          <w:p w14:paraId="5773D3C3" w14:textId="77777777" w:rsidR="00566722" w:rsidRDefault="001E6487">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Feb.</w:t>
            </w:r>
          </w:p>
        </w:tc>
        <w:tc>
          <w:tcPr>
            <w:tcW w:w="283" w:type="pct"/>
            <w:vAlign w:val="bottom"/>
          </w:tcPr>
          <w:p w14:paraId="118FC54C" w14:textId="77777777" w:rsidR="00566722" w:rsidRDefault="001E6487">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Mar.</w:t>
            </w:r>
          </w:p>
        </w:tc>
        <w:tc>
          <w:tcPr>
            <w:tcW w:w="283" w:type="pct"/>
            <w:vAlign w:val="bottom"/>
          </w:tcPr>
          <w:p w14:paraId="5390A5D6" w14:textId="77777777" w:rsidR="00566722" w:rsidRDefault="001E6487">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Apr.</w:t>
            </w:r>
          </w:p>
        </w:tc>
        <w:tc>
          <w:tcPr>
            <w:tcW w:w="283" w:type="pct"/>
            <w:vAlign w:val="bottom"/>
          </w:tcPr>
          <w:p w14:paraId="6F36E98B" w14:textId="77777777" w:rsidR="00566722" w:rsidRDefault="001E6487">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May</w:t>
            </w:r>
          </w:p>
        </w:tc>
        <w:tc>
          <w:tcPr>
            <w:tcW w:w="283" w:type="pct"/>
            <w:vAlign w:val="bottom"/>
          </w:tcPr>
          <w:p w14:paraId="28AA5B6E" w14:textId="77777777" w:rsidR="00566722" w:rsidRDefault="001E6487">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Jun.</w:t>
            </w:r>
          </w:p>
        </w:tc>
        <w:tc>
          <w:tcPr>
            <w:tcW w:w="283" w:type="pct"/>
            <w:vAlign w:val="bottom"/>
          </w:tcPr>
          <w:p w14:paraId="2A824E06" w14:textId="77777777" w:rsidR="00566722" w:rsidRDefault="001E6487">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Jul.</w:t>
            </w:r>
          </w:p>
        </w:tc>
        <w:tc>
          <w:tcPr>
            <w:tcW w:w="283" w:type="pct"/>
            <w:vAlign w:val="bottom"/>
          </w:tcPr>
          <w:p w14:paraId="63F80575" w14:textId="77777777" w:rsidR="00566722" w:rsidRDefault="001E6487">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Aug.</w:t>
            </w:r>
          </w:p>
        </w:tc>
        <w:tc>
          <w:tcPr>
            <w:tcW w:w="283" w:type="pct"/>
            <w:vAlign w:val="bottom"/>
          </w:tcPr>
          <w:p w14:paraId="3CF64C12" w14:textId="77777777" w:rsidR="00566722" w:rsidRDefault="001E6487">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Sep.</w:t>
            </w:r>
          </w:p>
        </w:tc>
        <w:tc>
          <w:tcPr>
            <w:tcW w:w="283" w:type="pct"/>
            <w:vAlign w:val="bottom"/>
          </w:tcPr>
          <w:p w14:paraId="4FD11DF6" w14:textId="77777777" w:rsidR="00566722" w:rsidRDefault="001E6487">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Oct.</w:t>
            </w:r>
          </w:p>
        </w:tc>
        <w:tc>
          <w:tcPr>
            <w:tcW w:w="283" w:type="pct"/>
            <w:vAlign w:val="bottom"/>
          </w:tcPr>
          <w:p w14:paraId="247754E3" w14:textId="77777777" w:rsidR="00566722" w:rsidRDefault="001E6487">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Nov.</w:t>
            </w:r>
          </w:p>
        </w:tc>
        <w:tc>
          <w:tcPr>
            <w:tcW w:w="283" w:type="pct"/>
            <w:vAlign w:val="bottom"/>
          </w:tcPr>
          <w:p w14:paraId="11005F3C" w14:textId="77777777" w:rsidR="00566722" w:rsidRDefault="001E6487">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Dec.</w:t>
            </w:r>
          </w:p>
        </w:tc>
        <w:tc>
          <w:tcPr>
            <w:tcW w:w="283" w:type="pct"/>
            <w:vAlign w:val="bottom"/>
          </w:tcPr>
          <w:p w14:paraId="5652414F" w14:textId="77777777" w:rsidR="00566722" w:rsidRDefault="001E6487">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Annual Total</w:t>
            </w:r>
          </w:p>
        </w:tc>
        <w:tc>
          <w:tcPr>
            <w:tcW w:w="283" w:type="pct"/>
            <w:vAlign w:val="bottom"/>
          </w:tcPr>
          <w:p w14:paraId="2CA05C9A" w14:textId="77777777" w:rsidR="00566722" w:rsidRDefault="001E6487">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Annual %</w:t>
            </w:r>
          </w:p>
        </w:tc>
      </w:tr>
      <w:tr w:rsidR="00566722" w14:paraId="648BD6ED" w14:textId="77777777" w:rsidTr="00566722">
        <w:tc>
          <w:tcPr>
            <w:cnfStyle w:val="001000000000" w:firstRow="0" w:lastRow="0" w:firstColumn="1" w:lastColumn="0" w:oddVBand="0" w:evenVBand="0" w:oddHBand="0" w:evenHBand="0" w:firstRowFirstColumn="0" w:firstRowLastColumn="0" w:lastRowFirstColumn="0" w:lastRowLastColumn="0"/>
            <w:tcW w:w="755" w:type="pct"/>
          </w:tcPr>
          <w:p w14:paraId="5A2F743F" w14:textId="77777777" w:rsidR="00566722" w:rsidRDefault="001E6487">
            <w:pPr>
              <w:rPr>
                <w:sz w:val="14"/>
              </w:rPr>
            </w:pPr>
            <w:r>
              <w:rPr>
                <w:sz w:val="14"/>
                <w:szCs w:val="14"/>
              </w:rPr>
              <w:t xml:space="preserve">Est. Net Sales  </w:t>
            </w:r>
          </w:p>
        </w:tc>
        <w:tc>
          <w:tcPr>
            <w:tcW w:w="283" w:type="pct"/>
          </w:tcPr>
          <w:p w14:paraId="698B880D"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8EF3B88"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CCB9DF4"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A7799C5"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952E56B"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C382552"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0FC8065"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1D69914"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0BB6DCE"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1705400"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D534782"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EEB3951"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102B245"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F7DAC60"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34AB845"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566722" w14:paraId="1B89F4CC"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63C13437" w14:textId="77777777" w:rsidR="00566722" w:rsidRDefault="001E6487">
            <w:pPr>
              <w:rPr>
                <w:sz w:val="14"/>
              </w:rPr>
            </w:pPr>
            <w:r>
              <w:rPr>
                <w:sz w:val="14"/>
                <w:szCs w:val="14"/>
              </w:rPr>
              <w:t>Cost Of Sales</w:t>
            </w:r>
          </w:p>
        </w:tc>
        <w:tc>
          <w:tcPr>
            <w:tcW w:w="283" w:type="pct"/>
          </w:tcPr>
          <w:p w14:paraId="05FD04F7"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6B4292F"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89CC56B"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14E6F71"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916062A"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CF73102"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21FD299"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9DF0C40"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CE5D6D5"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86F6C37"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59754B8"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999EF68"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1825D73"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147B124"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6635393"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566722" w14:paraId="3AC14EA0" w14:textId="77777777" w:rsidTr="00566722">
        <w:tc>
          <w:tcPr>
            <w:cnfStyle w:val="001000000000" w:firstRow="0" w:lastRow="0" w:firstColumn="1" w:lastColumn="0" w:oddVBand="0" w:evenVBand="0" w:oddHBand="0" w:evenHBand="0" w:firstRowFirstColumn="0" w:firstRowLastColumn="0" w:lastRowFirstColumn="0" w:lastRowLastColumn="0"/>
            <w:tcW w:w="755" w:type="pct"/>
          </w:tcPr>
          <w:p w14:paraId="1680FECB" w14:textId="77777777" w:rsidR="00566722" w:rsidRDefault="001E6487">
            <w:pPr>
              <w:rPr>
                <w:sz w:val="14"/>
              </w:rPr>
            </w:pPr>
            <w:r>
              <w:rPr>
                <w:sz w:val="14"/>
                <w:szCs w:val="14"/>
              </w:rPr>
              <w:t>Gross Profit</w:t>
            </w:r>
          </w:p>
        </w:tc>
        <w:tc>
          <w:tcPr>
            <w:tcW w:w="283" w:type="pct"/>
          </w:tcPr>
          <w:p w14:paraId="6DBB6C90"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A40C0B4"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12DA4EA"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F1C7196"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13E5365"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F12239C"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5ECC9F3"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80C448C"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9AE7D75"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60FE019"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A14FCD2"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233C0AF"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673BC7D"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112C2C1"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7C63A8E"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566722" w14:paraId="12CCD8ED"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24F21F54" w14:textId="77777777" w:rsidR="00566722" w:rsidRDefault="001E6487">
            <w:pPr>
              <w:rPr>
                <w:sz w:val="14"/>
              </w:rPr>
            </w:pPr>
            <w:r>
              <w:rPr>
                <w:sz w:val="14"/>
                <w:szCs w:val="14"/>
              </w:rPr>
              <w:t>Controllable Expenses:</w:t>
            </w:r>
          </w:p>
        </w:tc>
        <w:tc>
          <w:tcPr>
            <w:tcW w:w="283" w:type="pct"/>
          </w:tcPr>
          <w:p w14:paraId="77A88CC3"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82D1E56"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5F188B6"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E165BD2"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ACD7FD9"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8AE8BB6"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B32A3E8"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0C6A624"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FE08905"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3F56BC4"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9342E13"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1D849B8"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191083C"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3F5D151"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86C0370"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566722" w14:paraId="01951A17" w14:textId="77777777" w:rsidTr="00566722">
        <w:tc>
          <w:tcPr>
            <w:cnfStyle w:val="001000000000" w:firstRow="0" w:lastRow="0" w:firstColumn="1" w:lastColumn="0" w:oddVBand="0" w:evenVBand="0" w:oddHBand="0" w:evenHBand="0" w:firstRowFirstColumn="0" w:firstRowLastColumn="0" w:lastRowFirstColumn="0" w:lastRowLastColumn="0"/>
            <w:tcW w:w="755" w:type="pct"/>
          </w:tcPr>
          <w:p w14:paraId="57AAAB87" w14:textId="77777777" w:rsidR="00566722" w:rsidRDefault="001E6487">
            <w:pPr>
              <w:ind w:left="216"/>
              <w:rPr>
                <w:sz w:val="14"/>
              </w:rPr>
            </w:pPr>
            <w:r>
              <w:rPr>
                <w:sz w:val="14"/>
                <w:szCs w:val="14"/>
              </w:rPr>
              <w:t>Salaries/Wages</w:t>
            </w:r>
          </w:p>
        </w:tc>
        <w:tc>
          <w:tcPr>
            <w:tcW w:w="283" w:type="pct"/>
          </w:tcPr>
          <w:p w14:paraId="4983330F"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94A9832"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DBD9685"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D445CC8"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2A85726"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F241542"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650779E"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809BECA"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8E935C8"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5C110CC"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AAE4577"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AABBA86"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91F8DC8"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A8F091A"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C5CDCF3"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566722" w14:paraId="7DA21073"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5016A697" w14:textId="77777777" w:rsidR="00566722" w:rsidRDefault="001E6487">
            <w:pPr>
              <w:ind w:left="216"/>
              <w:rPr>
                <w:sz w:val="14"/>
              </w:rPr>
            </w:pPr>
            <w:r>
              <w:rPr>
                <w:sz w:val="14"/>
                <w:szCs w:val="14"/>
              </w:rPr>
              <w:t>Payroll Expenses</w:t>
            </w:r>
          </w:p>
        </w:tc>
        <w:tc>
          <w:tcPr>
            <w:tcW w:w="283" w:type="pct"/>
          </w:tcPr>
          <w:p w14:paraId="1001DE94"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2C48C0A"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93D1EEB"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8D7FB8E"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0DA5CCB"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42681EF"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4536B6A"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F4CA730"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AB6A2A4"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B8A7559"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9C4B645"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A912DDD"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E9944FD"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8F85F3F"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B6ADCB6"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566722" w14:paraId="2A764F3F" w14:textId="77777777" w:rsidTr="00566722">
        <w:tc>
          <w:tcPr>
            <w:cnfStyle w:val="001000000000" w:firstRow="0" w:lastRow="0" w:firstColumn="1" w:lastColumn="0" w:oddVBand="0" w:evenVBand="0" w:oddHBand="0" w:evenHBand="0" w:firstRowFirstColumn="0" w:firstRowLastColumn="0" w:lastRowFirstColumn="0" w:lastRowLastColumn="0"/>
            <w:tcW w:w="755" w:type="pct"/>
          </w:tcPr>
          <w:p w14:paraId="4D5DFFFE" w14:textId="77777777" w:rsidR="00566722" w:rsidRDefault="001E6487">
            <w:pPr>
              <w:ind w:left="216"/>
              <w:rPr>
                <w:sz w:val="14"/>
              </w:rPr>
            </w:pPr>
            <w:r>
              <w:rPr>
                <w:sz w:val="14"/>
                <w:szCs w:val="14"/>
              </w:rPr>
              <w:t>Legal/Accounting</w:t>
            </w:r>
          </w:p>
        </w:tc>
        <w:tc>
          <w:tcPr>
            <w:tcW w:w="283" w:type="pct"/>
          </w:tcPr>
          <w:p w14:paraId="2A3282A0"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EC9F54F"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4D4D8F3"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493C8DC"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48D4696"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AD9B7D8"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D6E9AA7"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72FF9EC"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69392F3"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679414F"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4CB1CAF"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F184D20"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2539FA9"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D210AD5"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7A9718F"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566722" w14:paraId="5939B33B"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17CAE4A1" w14:textId="77777777" w:rsidR="00566722" w:rsidRDefault="001E6487">
            <w:pPr>
              <w:ind w:left="216"/>
              <w:rPr>
                <w:sz w:val="14"/>
              </w:rPr>
            </w:pPr>
            <w:r>
              <w:rPr>
                <w:sz w:val="14"/>
                <w:szCs w:val="14"/>
              </w:rPr>
              <w:t>Advertising</w:t>
            </w:r>
          </w:p>
        </w:tc>
        <w:tc>
          <w:tcPr>
            <w:tcW w:w="283" w:type="pct"/>
          </w:tcPr>
          <w:p w14:paraId="5DB1A591"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329848B"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ACE8C4E"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0E974F1"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737FB9E"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9BCD3D5"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C1780C0"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CB30E94"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C4332E2"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903F054"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7279377"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4512AF9"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8EA7E20"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6F59295"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6050266"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566722" w14:paraId="3A96959E" w14:textId="77777777" w:rsidTr="00566722">
        <w:tc>
          <w:tcPr>
            <w:cnfStyle w:val="001000000000" w:firstRow="0" w:lastRow="0" w:firstColumn="1" w:lastColumn="0" w:oddVBand="0" w:evenVBand="0" w:oddHBand="0" w:evenHBand="0" w:firstRowFirstColumn="0" w:firstRowLastColumn="0" w:lastRowFirstColumn="0" w:lastRowLastColumn="0"/>
            <w:tcW w:w="755" w:type="pct"/>
          </w:tcPr>
          <w:p w14:paraId="159DD6C5" w14:textId="77777777" w:rsidR="00566722" w:rsidRDefault="001E6487">
            <w:pPr>
              <w:ind w:left="216"/>
              <w:rPr>
                <w:sz w:val="14"/>
              </w:rPr>
            </w:pPr>
            <w:r>
              <w:rPr>
                <w:sz w:val="14"/>
                <w:szCs w:val="14"/>
              </w:rPr>
              <w:t>Travel/Auto</w:t>
            </w:r>
          </w:p>
        </w:tc>
        <w:tc>
          <w:tcPr>
            <w:tcW w:w="283" w:type="pct"/>
          </w:tcPr>
          <w:p w14:paraId="63451277"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BE24355"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23E077E"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0B2511B"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3DE349A"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E94CFD7"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DF62C84"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816B3BE"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9FA8086"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A21823A"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28DB3F9"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13E4D8B"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E31B186"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3744E66"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FF08E79"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566722" w14:paraId="19F2E5DC"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3DF6AA30" w14:textId="77777777" w:rsidR="00566722" w:rsidRDefault="001E6487">
            <w:pPr>
              <w:ind w:left="216"/>
              <w:rPr>
                <w:sz w:val="14"/>
              </w:rPr>
            </w:pPr>
            <w:r>
              <w:rPr>
                <w:sz w:val="14"/>
                <w:szCs w:val="14"/>
              </w:rPr>
              <w:t>Dues/Subs.</w:t>
            </w:r>
          </w:p>
        </w:tc>
        <w:tc>
          <w:tcPr>
            <w:tcW w:w="283" w:type="pct"/>
          </w:tcPr>
          <w:p w14:paraId="3AEBBA78"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05D6EEE"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B755211"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EDA1317"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F1B5B6F"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78F7164"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4FDC86B"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6FE8876"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DC5FDAA"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FA16B0E"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E94BB25"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ADC6A17"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4DE9A32"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ACE3F97"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56A4C03"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566722" w14:paraId="252B8D87" w14:textId="77777777" w:rsidTr="00566722">
        <w:tc>
          <w:tcPr>
            <w:cnfStyle w:val="001000000000" w:firstRow="0" w:lastRow="0" w:firstColumn="1" w:lastColumn="0" w:oddVBand="0" w:evenVBand="0" w:oddHBand="0" w:evenHBand="0" w:firstRowFirstColumn="0" w:firstRowLastColumn="0" w:lastRowFirstColumn="0" w:lastRowLastColumn="0"/>
            <w:tcW w:w="755" w:type="pct"/>
          </w:tcPr>
          <w:p w14:paraId="1668E970" w14:textId="77777777" w:rsidR="00566722" w:rsidRDefault="001E6487">
            <w:pPr>
              <w:ind w:left="216"/>
              <w:rPr>
                <w:sz w:val="14"/>
              </w:rPr>
            </w:pPr>
            <w:r>
              <w:rPr>
                <w:sz w:val="14"/>
                <w:szCs w:val="14"/>
              </w:rPr>
              <w:t>Utilities</w:t>
            </w:r>
          </w:p>
        </w:tc>
        <w:tc>
          <w:tcPr>
            <w:tcW w:w="283" w:type="pct"/>
          </w:tcPr>
          <w:p w14:paraId="51D03039"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AD6DFF0"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059BCDF"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DAFAA2D"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7206129"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03C0916"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A354465"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88DA166"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C758B92"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47830F2"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1FA75DB"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088000A"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C76634A"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4CBD7B0"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B1E518F"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566722" w14:paraId="306C86B2"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12E13ED3" w14:textId="77777777" w:rsidR="00566722" w:rsidRDefault="001E6487">
            <w:pPr>
              <w:ind w:left="216"/>
              <w:rPr>
                <w:sz w:val="14"/>
              </w:rPr>
            </w:pPr>
            <w:r>
              <w:rPr>
                <w:sz w:val="14"/>
                <w:szCs w:val="14"/>
              </w:rPr>
              <w:t>Misc.</w:t>
            </w:r>
          </w:p>
        </w:tc>
        <w:tc>
          <w:tcPr>
            <w:tcW w:w="283" w:type="pct"/>
          </w:tcPr>
          <w:p w14:paraId="6633E2C4"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F8F694B"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BC75841"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991B91C"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6775EFB"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C83AE07"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2B8437F"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20229D7"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80BFA9D"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E9A4D40"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0925F86"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A677843"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E7D816D"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FDAF955"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E9BF757"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566722" w14:paraId="47D5315C" w14:textId="77777777" w:rsidTr="00566722">
        <w:tc>
          <w:tcPr>
            <w:cnfStyle w:val="001000000000" w:firstRow="0" w:lastRow="0" w:firstColumn="1" w:lastColumn="0" w:oddVBand="0" w:evenVBand="0" w:oddHBand="0" w:evenHBand="0" w:firstRowFirstColumn="0" w:firstRowLastColumn="0" w:lastRowFirstColumn="0" w:lastRowLastColumn="0"/>
            <w:tcW w:w="755" w:type="pct"/>
          </w:tcPr>
          <w:p w14:paraId="4E781615" w14:textId="77777777" w:rsidR="00566722" w:rsidRDefault="001E6487">
            <w:pPr>
              <w:rPr>
                <w:i/>
                <w:iCs/>
                <w:sz w:val="14"/>
              </w:rPr>
            </w:pPr>
            <w:r>
              <w:rPr>
                <w:i/>
                <w:iCs/>
                <w:sz w:val="14"/>
                <w:szCs w:val="14"/>
              </w:rPr>
              <w:t>Total Controllable Exp.</w:t>
            </w:r>
          </w:p>
        </w:tc>
        <w:tc>
          <w:tcPr>
            <w:tcW w:w="283" w:type="pct"/>
          </w:tcPr>
          <w:p w14:paraId="6FF3FF0A"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7E8C138C"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5ED6D7DF"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73246325"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55FC7A2D"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51E7F460"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4A96F385"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1C091DB2"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24C4EA1E"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31563A12"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53FE8EB8"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67B5FBF0"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4B8F10E3"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4A87A11E"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503CCEC5"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r>
      <w:tr w:rsidR="00566722" w14:paraId="348D3745"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58D36F6F" w14:textId="77777777" w:rsidR="00566722" w:rsidRDefault="001E6487">
            <w:pPr>
              <w:rPr>
                <w:sz w:val="14"/>
              </w:rPr>
            </w:pPr>
            <w:r>
              <w:rPr>
                <w:sz w:val="14"/>
                <w:szCs w:val="14"/>
              </w:rPr>
              <w:t>Fixed Expenses:</w:t>
            </w:r>
          </w:p>
        </w:tc>
        <w:tc>
          <w:tcPr>
            <w:tcW w:w="283" w:type="pct"/>
          </w:tcPr>
          <w:p w14:paraId="4266ED6F"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1AF9BB0"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8F452AE"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014A957"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3B14E11"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40CA564"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4319E2E"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E8E3509"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0956A71"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F215887"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D4E070A"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570D5DD"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4C940D8"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7C99C32"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C7A2293"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566722" w14:paraId="049358CA" w14:textId="77777777" w:rsidTr="00566722">
        <w:tc>
          <w:tcPr>
            <w:cnfStyle w:val="001000000000" w:firstRow="0" w:lastRow="0" w:firstColumn="1" w:lastColumn="0" w:oddVBand="0" w:evenVBand="0" w:oddHBand="0" w:evenHBand="0" w:firstRowFirstColumn="0" w:firstRowLastColumn="0" w:lastRowFirstColumn="0" w:lastRowLastColumn="0"/>
            <w:tcW w:w="755" w:type="pct"/>
          </w:tcPr>
          <w:p w14:paraId="288E320D" w14:textId="77777777" w:rsidR="00566722" w:rsidRDefault="001E6487">
            <w:pPr>
              <w:ind w:left="216"/>
              <w:rPr>
                <w:sz w:val="14"/>
              </w:rPr>
            </w:pPr>
            <w:r>
              <w:rPr>
                <w:sz w:val="14"/>
                <w:szCs w:val="14"/>
              </w:rPr>
              <w:t>Rent</w:t>
            </w:r>
          </w:p>
        </w:tc>
        <w:tc>
          <w:tcPr>
            <w:tcW w:w="283" w:type="pct"/>
          </w:tcPr>
          <w:p w14:paraId="7222EA58"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0853911"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1EB07D5"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0985B3C"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FF0D302"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4DBAEC5"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ACC9A80"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64FFFA8"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60FC418"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5E2B46C"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53055B2"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A546BED"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3BD29E7"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AFD75B6"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8998516"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566722" w14:paraId="5E9BEDCC"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23C1EEEA" w14:textId="77777777" w:rsidR="00566722" w:rsidRDefault="001E6487">
            <w:pPr>
              <w:ind w:left="216"/>
              <w:rPr>
                <w:sz w:val="14"/>
              </w:rPr>
            </w:pPr>
            <w:r>
              <w:rPr>
                <w:sz w:val="14"/>
                <w:szCs w:val="14"/>
              </w:rPr>
              <w:t>Depreciation</w:t>
            </w:r>
          </w:p>
        </w:tc>
        <w:tc>
          <w:tcPr>
            <w:tcW w:w="283" w:type="pct"/>
          </w:tcPr>
          <w:p w14:paraId="61F73CF4"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4EA5473"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CB6AAA1"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6BC96B6"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BEEB51D"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FA6C9B7"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C954374"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549880A"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0F4CBBD"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A38DEE9"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2CC74E7"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8AD76BF"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1B13309"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5FFBC36"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EE4123A"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566722" w14:paraId="4BEBB842" w14:textId="77777777" w:rsidTr="00566722">
        <w:tc>
          <w:tcPr>
            <w:cnfStyle w:val="001000000000" w:firstRow="0" w:lastRow="0" w:firstColumn="1" w:lastColumn="0" w:oddVBand="0" w:evenVBand="0" w:oddHBand="0" w:evenHBand="0" w:firstRowFirstColumn="0" w:firstRowLastColumn="0" w:lastRowFirstColumn="0" w:lastRowLastColumn="0"/>
            <w:tcW w:w="755" w:type="pct"/>
          </w:tcPr>
          <w:p w14:paraId="1EFE83D4" w14:textId="77777777" w:rsidR="00566722" w:rsidRDefault="001E6487">
            <w:pPr>
              <w:ind w:left="216"/>
              <w:rPr>
                <w:sz w:val="14"/>
              </w:rPr>
            </w:pPr>
            <w:r>
              <w:rPr>
                <w:sz w:val="14"/>
                <w:szCs w:val="14"/>
              </w:rPr>
              <w:t>Insurance</w:t>
            </w:r>
          </w:p>
        </w:tc>
        <w:tc>
          <w:tcPr>
            <w:tcW w:w="283" w:type="pct"/>
          </w:tcPr>
          <w:p w14:paraId="251411E4"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DFF224F"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FD3F94F"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20FFF8C"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ACB925F"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EBB31A8"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E6CF07E"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452F25B"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D286C24"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2C98E2C"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96019CF"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6CADC5D"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F749E2D"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7E4D546"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0D6CFBA"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566722" w14:paraId="69537507"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2D08A3D4" w14:textId="77777777" w:rsidR="00566722" w:rsidRDefault="001E6487">
            <w:pPr>
              <w:ind w:left="216"/>
              <w:rPr>
                <w:sz w:val="14"/>
              </w:rPr>
            </w:pPr>
            <w:r>
              <w:rPr>
                <w:sz w:val="14"/>
                <w:szCs w:val="14"/>
              </w:rPr>
              <w:t>Permits/Licenses</w:t>
            </w:r>
          </w:p>
        </w:tc>
        <w:tc>
          <w:tcPr>
            <w:tcW w:w="283" w:type="pct"/>
          </w:tcPr>
          <w:p w14:paraId="3F81D7E1"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343A0BC"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47A4FE0"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356F65A"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A35BA75"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A3ED33A"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73A1ECD"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BBC8A4C"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B1247C5"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7583950"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E9BAFB8"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5B0F0C5"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011A7FC"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6066301C"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B50798A"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566722" w14:paraId="5EB73C11" w14:textId="77777777" w:rsidTr="00566722">
        <w:tc>
          <w:tcPr>
            <w:cnfStyle w:val="001000000000" w:firstRow="0" w:lastRow="0" w:firstColumn="1" w:lastColumn="0" w:oddVBand="0" w:evenVBand="0" w:oddHBand="0" w:evenHBand="0" w:firstRowFirstColumn="0" w:firstRowLastColumn="0" w:lastRowFirstColumn="0" w:lastRowLastColumn="0"/>
            <w:tcW w:w="755" w:type="pct"/>
          </w:tcPr>
          <w:p w14:paraId="41BD7BD6" w14:textId="77777777" w:rsidR="00566722" w:rsidRDefault="001E6487">
            <w:pPr>
              <w:ind w:left="216"/>
              <w:rPr>
                <w:sz w:val="14"/>
              </w:rPr>
            </w:pPr>
            <w:r>
              <w:rPr>
                <w:sz w:val="14"/>
                <w:szCs w:val="14"/>
              </w:rPr>
              <w:t>Loan Payments</w:t>
            </w:r>
          </w:p>
        </w:tc>
        <w:tc>
          <w:tcPr>
            <w:tcW w:w="283" w:type="pct"/>
          </w:tcPr>
          <w:p w14:paraId="1D44A8F8"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E12FEF8"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9CC57DE"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F53CF84"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D4CDC10"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8A314DF"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3649EA8"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6275F62"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F830FF7"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20836A5"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0252F76"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2D9A7B57"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1A7A784C"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765CC9B"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7673DB6"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566722" w14:paraId="51411F65"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368846EC" w14:textId="77777777" w:rsidR="00566722" w:rsidRDefault="001E6487">
            <w:pPr>
              <w:ind w:left="216"/>
              <w:rPr>
                <w:sz w:val="14"/>
              </w:rPr>
            </w:pPr>
            <w:r>
              <w:rPr>
                <w:sz w:val="14"/>
                <w:szCs w:val="14"/>
              </w:rPr>
              <w:t>Misc.</w:t>
            </w:r>
          </w:p>
        </w:tc>
        <w:tc>
          <w:tcPr>
            <w:tcW w:w="283" w:type="pct"/>
          </w:tcPr>
          <w:p w14:paraId="2515910C"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76A2D82"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F60BE40"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D6F77EA"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8581D9B"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77495BA"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EA0F947"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0880A9D"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E0BD923"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7960515"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14DC9A7"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03DC908"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D562F0C"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E578BA4"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F94F9D4"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566722" w14:paraId="614D046A" w14:textId="77777777" w:rsidTr="00566722">
        <w:tc>
          <w:tcPr>
            <w:cnfStyle w:val="001000000000" w:firstRow="0" w:lastRow="0" w:firstColumn="1" w:lastColumn="0" w:oddVBand="0" w:evenVBand="0" w:oddHBand="0" w:evenHBand="0" w:firstRowFirstColumn="0" w:firstRowLastColumn="0" w:lastRowFirstColumn="0" w:lastRowLastColumn="0"/>
            <w:tcW w:w="755" w:type="pct"/>
          </w:tcPr>
          <w:p w14:paraId="4A5E3650" w14:textId="77777777" w:rsidR="00566722" w:rsidRDefault="001E6487">
            <w:pPr>
              <w:rPr>
                <w:i/>
                <w:iCs/>
                <w:sz w:val="14"/>
              </w:rPr>
            </w:pPr>
            <w:r>
              <w:rPr>
                <w:i/>
                <w:iCs/>
                <w:sz w:val="14"/>
                <w:szCs w:val="14"/>
              </w:rPr>
              <w:t xml:space="preserve">Total Fixed </w:t>
            </w:r>
            <w:r>
              <w:rPr>
                <w:i/>
                <w:iCs/>
                <w:sz w:val="14"/>
                <w:szCs w:val="14"/>
              </w:rPr>
              <w:t>Expenses</w:t>
            </w:r>
          </w:p>
        </w:tc>
        <w:tc>
          <w:tcPr>
            <w:tcW w:w="283" w:type="pct"/>
          </w:tcPr>
          <w:p w14:paraId="1B5685FD"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615EF61A"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13143052"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088E6A59"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5A92806B"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41556987"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04BE4606"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12910FD3"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6218DB9B"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6EADADDC"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17F3C7FC"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7E4BDA25"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3EFCC836"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02998262"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14:paraId="562B9702"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r>
      <w:tr w:rsidR="00566722" w14:paraId="4547D36A"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62AF3B6F" w14:textId="77777777" w:rsidR="00566722" w:rsidRDefault="001E6487">
            <w:pPr>
              <w:rPr>
                <w:i/>
                <w:iCs/>
                <w:sz w:val="14"/>
              </w:rPr>
            </w:pPr>
            <w:r>
              <w:rPr>
                <w:i/>
                <w:iCs/>
                <w:sz w:val="14"/>
                <w:szCs w:val="14"/>
              </w:rPr>
              <w:t>Total Expenses</w:t>
            </w:r>
          </w:p>
        </w:tc>
        <w:tc>
          <w:tcPr>
            <w:tcW w:w="283" w:type="pct"/>
          </w:tcPr>
          <w:p w14:paraId="778804DC"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382F6F92"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0ED8136D"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126DF8D8"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1FF02B72"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5BBF77FF"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5B6B6BB2"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430F6162"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4017BEA6"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69F9BC2C"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2CB4C3F8"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2DCECEB9"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71DD4993"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515C7959"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14:paraId="63A8295D"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r>
      <w:tr w:rsidR="00566722" w14:paraId="1D249CD0" w14:textId="77777777" w:rsidTr="00566722">
        <w:tc>
          <w:tcPr>
            <w:cnfStyle w:val="001000000000" w:firstRow="0" w:lastRow="0" w:firstColumn="1" w:lastColumn="0" w:oddVBand="0" w:evenVBand="0" w:oddHBand="0" w:evenHBand="0" w:firstRowFirstColumn="0" w:firstRowLastColumn="0" w:lastRowFirstColumn="0" w:lastRowLastColumn="0"/>
            <w:tcW w:w="755" w:type="pct"/>
          </w:tcPr>
          <w:p w14:paraId="6F86624C" w14:textId="77777777" w:rsidR="00566722" w:rsidRDefault="001E6487">
            <w:pPr>
              <w:rPr>
                <w:sz w:val="14"/>
              </w:rPr>
            </w:pPr>
            <w:r>
              <w:rPr>
                <w:sz w:val="14"/>
                <w:szCs w:val="14"/>
              </w:rPr>
              <w:t>Net Profit/Loss Before Taxes</w:t>
            </w:r>
          </w:p>
        </w:tc>
        <w:tc>
          <w:tcPr>
            <w:tcW w:w="283" w:type="pct"/>
          </w:tcPr>
          <w:p w14:paraId="1175E0D1"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23E7848"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199517F"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1D87257"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7A76173"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B525D8E"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1DBF643"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E8354E8"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F5D500E"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09D4E1A9"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46E1C931"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5EF02A80"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3E9B5833"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6893855A"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14:paraId="7E6FABF4" w14:textId="77777777" w:rsidR="00566722" w:rsidRDefault="00566722">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566722" w14:paraId="1A28E40D"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20A0A411" w14:textId="77777777" w:rsidR="00566722" w:rsidRDefault="001E6487">
            <w:pPr>
              <w:rPr>
                <w:sz w:val="14"/>
              </w:rPr>
            </w:pPr>
            <w:r>
              <w:rPr>
                <w:sz w:val="14"/>
                <w:szCs w:val="14"/>
              </w:rPr>
              <w:t>Taxes</w:t>
            </w:r>
          </w:p>
        </w:tc>
        <w:tc>
          <w:tcPr>
            <w:tcW w:w="283" w:type="pct"/>
          </w:tcPr>
          <w:p w14:paraId="4DC2E51C"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8DC4135"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44BE6685"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576FD51B"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84F5003"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5BD6FD0"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1F77479F"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E03560F"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2109593D"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EB14030"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70F87921"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74BE565"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05AC17A8"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61431D8"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14:paraId="3FC8EC95" w14:textId="77777777" w:rsidR="00566722" w:rsidRDefault="00566722">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566722" w14:paraId="2C4EF422" w14:textId="77777777" w:rsidTr="0056672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2DC18AFC" w14:textId="77777777" w:rsidR="00566722" w:rsidRDefault="001E6487">
            <w:pPr>
              <w:rPr>
                <w:sz w:val="14"/>
              </w:rPr>
            </w:pPr>
            <w:r>
              <w:rPr>
                <w:sz w:val="14"/>
                <w:szCs w:val="14"/>
              </w:rPr>
              <w:t xml:space="preserve">Net Profit/Loss </w:t>
            </w:r>
            <w:r>
              <w:rPr>
                <w:sz w:val="14"/>
                <w:szCs w:val="14"/>
              </w:rPr>
              <w:br/>
              <w:t>After Taxes</w:t>
            </w:r>
          </w:p>
        </w:tc>
        <w:tc>
          <w:tcPr>
            <w:tcW w:w="283" w:type="pct"/>
          </w:tcPr>
          <w:p w14:paraId="74FDAB3A" w14:textId="77777777" w:rsidR="00566722" w:rsidRDefault="00566722">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429ECD6D" w14:textId="77777777" w:rsidR="00566722" w:rsidRDefault="00566722">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613BA417" w14:textId="77777777" w:rsidR="00566722" w:rsidRDefault="00566722">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4812E9DC" w14:textId="77777777" w:rsidR="00566722" w:rsidRDefault="00566722">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18A27F28" w14:textId="77777777" w:rsidR="00566722" w:rsidRDefault="00566722">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2CF4DA07" w14:textId="77777777" w:rsidR="00566722" w:rsidRDefault="00566722">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485D16BC" w14:textId="77777777" w:rsidR="00566722" w:rsidRDefault="00566722">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363DFC1F" w14:textId="77777777" w:rsidR="00566722" w:rsidRDefault="00566722">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02FDF23B" w14:textId="77777777" w:rsidR="00566722" w:rsidRDefault="00566722">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6342610D" w14:textId="77777777" w:rsidR="00566722" w:rsidRDefault="00566722">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04922298" w14:textId="77777777" w:rsidR="00566722" w:rsidRDefault="00566722">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7545D6CA" w14:textId="77777777" w:rsidR="00566722" w:rsidRDefault="00566722">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134DFEB8" w14:textId="77777777" w:rsidR="00566722" w:rsidRDefault="00566722">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32318BB9" w14:textId="77777777" w:rsidR="00566722" w:rsidRDefault="00566722">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14:paraId="31C9F87F" w14:textId="77777777" w:rsidR="00566722" w:rsidRDefault="00566722">
            <w:pPr>
              <w:jc w:val="right"/>
              <w:cnfStyle w:val="010000000000" w:firstRow="0" w:lastRow="1" w:firstColumn="0" w:lastColumn="0" w:oddVBand="0" w:evenVBand="0" w:oddHBand="0" w:evenHBand="0" w:firstRowFirstColumn="0" w:firstRowLastColumn="0" w:lastRowFirstColumn="0" w:lastRowLastColumn="0"/>
              <w:rPr>
                <w:szCs w:val="16"/>
              </w:rPr>
            </w:pPr>
          </w:p>
        </w:tc>
      </w:tr>
    </w:tbl>
    <w:p w14:paraId="6BF88794" w14:textId="77777777" w:rsidR="00566722" w:rsidRDefault="00566722">
      <w:pPr>
        <w:sectPr w:rsidR="00566722">
          <w:pgSz w:w="15840" w:h="12240" w:orient="landscape" w:code="1"/>
          <w:pgMar w:top="1440" w:right="1080" w:bottom="1440" w:left="1080" w:header="720" w:footer="720" w:gutter="0"/>
          <w:cols w:space="720"/>
          <w:docGrid w:linePitch="360"/>
        </w:sectPr>
      </w:pPr>
    </w:p>
    <w:p w14:paraId="387620B1" w14:textId="77777777" w:rsidR="00566722" w:rsidRDefault="001E6487">
      <w:pPr>
        <w:pStyle w:val="Heading2"/>
      </w:pPr>
      <w:bookmarkStart w:id="28" w:name="_Toc340506978"/>
      <w:r>
        <w:t>Profit and Loss Statement</w:t>
      </w:r>
      <w:bookmarkEnd w:id="28"/>
    </w:p>
    <w:sdt>
      <w:sdtPr>
        <w:rPr>
          <w:color w:val="4C483D" w:themeColor="text2"/>
          <w:sz w:val="20"/>
          <w:szCs w:val="20"/>
        </w:rPr>
        <w:id w:val="-356734762"/>
        <w:placeholder>
          <w:docPart w:val="3C8418E5C55F3145AF6323E6C2706D5A"/>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66722" w14:paraId="448055D1"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26D0FDBE" w14:textId="77777777" w:rsidR="00566722" w:rsidRDefault="001E6487">
                <w:pPr>
                  <w:pStyle w:val="Icon"/>
                </w:pPr>
                <w:r>
                  <w:rPr>
                    <w:noProof/>
                    <w:lang w:eastAsia="en-US"/>
                  </w:rPr>
                  <mc:AlternateContent>
                    <mc:Choice Requires="wpg">
                      <w:drawing>
                        <wp:inline distT="0" distB="0" distL="0" distR="0" wp14:anchorId="63E6F72A" wp14:editId="2EA4F5D4">
                          <wp:extent cx="228600" cy="228600"/>
                          <wp:effectExtent l="0" t="0" r="0" b="0"/>
                          <wp:docPr id="3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3" name="Oval 3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 name="Freeform 3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999531D" id="Group_x0020_19" o:spid="_x0000_s1026" alt="Tip icon" style="width:18pt;height:18pt;mso-position-horizontal-relative:char;mso-position-vertical-relative:lin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">
                          <v:oval id="Oval_x0020_33" o:spid="_x0000_s1027" style="position:absolute;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Bbp0wQAA&#10;ANsAAAAPAAAAZHJzL2Rvd25yZXYueG1sRI/dagIxEIXvC75DGMG7mlVB7GoUUSq9aUvVBxg242Z1&#10;MwlJuq5v3xQKvTycn4+z2vS2FR2F2DhWMBkXIIgrpxuuFZxPr88LEDEha2wdk4IHRdisB08rLLW7&#10;8xd1x1SLPMKxRAUmJV9KGStDFuPYeeLsXVywmLIMtdQB73nctnJaFHNpseFMMOhpZ6i6Hb9thhjf&#10;7f3u0LwsLNXXz8c8fLyjUqNhv12CSNSn//Bf+00rmM3g90v+AXL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OgW6dMEAAADbAAAADwAAAAAAAAAAAAAAAACXAgAAZHJzL2Rvd25y&#10;ZXYueG1sUEsFBgAAAAAEAAQA9QAAAIUDAAAAAA==&#10;" fillcolor="#f24f4f [3204]" stroked="f" strokeweight="0">
                            <v:stroke joinstyle="miter"/>
                            <o:lock v:ext="edit" aspectratio="t"/>
                          </v:oval>
                          <v:shape id="Freeform_x0020_34" o:spid="_x0000_s1028" style="position:absolute;left:98639;top:50800;width:31322;height:127000;visibility:visible;mso-wrap-style:square;v-text-anchor:middle" coordsize="31322,127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zMW+xAAA&#10;ANsAAAAPAAAAZHJzL2Rvd25yZXYueG1sRI9Ba8JAFITvhf6H5RW81U2rSJu6SikIORU0Fq+v2Zds&#10;aPZt2F1j6q93BcHjMDPfMMv1aDsxkA+tYwUv0wwEceV0y42Cfbl5fgMRIrLGzjEp+KcA69XjwxJz&#10;7U68pWEXG5EgHHJUYGLscylDZchimLqeOHm18xZjkr6R2uMpwW0nX7NsIS22nBYM9vRlqPrbHa2C&#10;w/mnHI6+NN+1L4r5++9h4euZUpOn8fMDRKQx3sO3dqEVzOZw/ZJ+gFx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MzFvsQAAADbAAAADwAAAAAAAAAAAAAAAACXAgAAZHJzL2Rv&#10;d25yZXYueG1sUEsFBgAAAAAEAAQA9QAAAIgDAAAAAA==&#10;" path="m3915,38279l27406,38279,27406,127000,3915,127000,3915,38279xm15661,0c24310,,31322,7012,31322,15661,31322,24310,24310,31322,15661,31322,7012,31322,,24310,,15661,,7012,7012,,15661,0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3AA33AE4"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 xml:space="preserve">This table essentially contains the same </w:t>
                </w:r>
                <w:r>
                  <w:t>basic information as the income projection statement. Established businesses use this form of statement to give comparisons from one period to another. Many lenders may require profit and loss statements for the past three years of operations.</w:t>
                </w:r>
              </w:p>
              <w:p w14:paraId="231700A4"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Instead of c</w:t>
                </w:r>
                <w:r>
                  <w:t>omparing actual income and expenses to an industrial average, this form of the profit and loss statement compares each income and expense item to the amount that was budgeted for it. Most computerized bookkeeping systems can generate a profit and loss stat</w:t>
                </w:r>
                <w:r>
                  <w:t>ement for the period(s) required, with or without budget comparison.</w:t>
                </w:r>
              </w:p>
            </w:tc>
          </w:tr>
        </w:tbl>
        <w:p w14:paraId="0A68FC49" w14:textId="77777777" w:rsidR="00566722" w:rsidRDefault="001E6487"/>
      </w:sdtContent>
    </w:sdt>
    <w:p w14:paraId="78A32953" w14:textId="77777777" w:rsidR="00566722" w:rsidRDefault="001E6487">
      <w:pPr>
        <w:pStyle w:val="Heading3"/>
      </w:pPr>
      <w:r>
        <w:t>Profit and Loss, Budget vs. Actual: (</w:t>
      </w:r>
      <w:sdt>
        <w:sdtPr>
          <w:id w:val="-2097851906"/>
          <w:placeholder>
            <w:docPart w:val="AF47EA1F039BC54394AC3576F17D1DAD"/>
          </w:placeholder>
          <w:temporary/>
          <w:showingPlcHdr/>
          <w15:appearance w15:val="hidden"/>
          <w:text/>
        </w:sdtPr>
        <w:sdtEndPr/>
        <w:sdtContent>
          <w:r>
            <w:t>[Starting Month, Year]</w:t>
          </w:r>
        </w:sdtContent>
      </w:sdt>
      <w:r>
        <w:t>—</w:t>
      </w:r>
      <w:sdt>
        <w:sdtPr>
          <w:id w:val="-156775875"/>
          <w:placeholder>
            <w:docPart w:val="C6DE0B8787F4074CB4BF5765C960E446"/>
          </w:placeholder>
          <w:temporary/>
          <w:showingPlcHdr/>
          <w15:appearance w15:val="hidden"/>
          <w:text/>
        </w:sdtPr>
        <w:sdtEndPr/>
        <w:sdtContent>
          <w:r>
            <w:t>[Ending Month, Year]</w:t>
          </w:r>
        </w:sdtContent>
      </w:sdt>
      <w:r>
        <w:t>)</w:t>
      </w:r>
    </w:p>
    <w:tbl>
      <w:tblPr>
        <w:tblStyle w:val="FinancialTable"/>
        <w:tblW w:w="5000" w:type="pct"/>
        <w:tblLook w:val="04E0" w:firstRow="1" w:lastRow="1" w:firstColumn="1" w:lastColumn="0" w:noHBand="0" w:noVBand="1"/>
        <w:tblDescription w:val="Profit and loss statement table"/>
      </w:tblPr>
      <w:tblGrid>
        <w:gridCol w:w="2337"/>
        <w:gridCol w:w="2337"/>
        <w:gridCol w:w="2338"/>
        <w:gridCol w:w="2338"/>
      </w:tblGrid>
      <w:tr w:rsidR="00566722" w14:paraId="19BFB59C" w14:textId="77777777" w:rsidTr="0056672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0" w:type="pct"/>
            <w:vAlign w:val="bottom"/>
          </w:tcPr>
          <w:p w14:paraId="267546D2" w14:textId="77777777" w:rsidR="00566722" w:rsidRDefault="00566722">
            <w:pPr>
              <w:jc w:val="center"/>
            </w:pPr>
          </w:p>
        </w:tc>
        <w:tc>
          <w:tcPr>
            <w:tcW w:w="1250" w:type="pct"/>
            <w:vAlign w:val="bottom"/>
          </w:tcPr>
          <w:p w14:paraId="7C2AAEE4" w14:textId="77777777" w:rsidR="00566722" w:rsidRDefault="001E6487">
            <w:pPr>
              <w:jc w:val="center"/>
              <w:cnfStyle w:val="100000000000" w:firstRow="1" w:lastRow="0" w:firstColumn="0" w:lastColumn="0" w:oddVBand="0" w:evenVBand="0" w:oddHBand="0" w:evenHBand="0" w:firstRowFirstColumn="0" w:firstRowLastColumn="0" w:lastRowFirstColumn="0" w:lastRowLastColumn="0"/>
            </w:pPr>
            <w:sdt>
              <w:sdtPr>
                <w:id w:val="1126511039"/>
                <w:placeholder>
                  <w:docPart w:val="AF47EA1F039BC54394AC3576F17D1DAD"/>
                </w:placeholder>
                <w:temporary/>
                <w:showingPlcHdr/>
                <w15:appearance w15:val="hidden"/>
                <w:text/>
              </w:sdtPr>
              <w:sdtEndPr/>
              <w:sdtContent>
                <w:r>
                  <w:t>[Starting Month, Year]</w:t>
                </w:r>
              </w:sdtContent>
            </w:sdt>
            <w:r>
              <w:t>—</w:t>
            </w:r>
            <w:sdt>
              <w:sdtPr>
                <w:id w:val="-1434432331"/>
                <w:placeholder>
                  <w:docPart w:val="C6DE0B8787F4074CB4BF5765C960E446"/>
                </w:placeholder>
                <w:temporary/>
                <w:showingPlcHdr/>
                <w15:appearance w15:val="hidden"/>
                <w:text/>
              </w:sdtPr>
              <w:sdtEndPr/>
              <w:sdtContent>
                <w:r>
                  <w:t>[Ending Month, Year]</w:t>
                </w:r>
              </w:sdtContent>
            </w:sdt>
          </w:p>
        </w:tc>
        <w:tc>
          <w:tcPr>
            <w:tcW w:w="1250" w:type="pct"/>
            <w:vAlign w:val="bottom"/>
          </w:tcPr>
          <w:p w14:paraId="0C846169" w14:textId="77777777" w:rsidR="00566722" w:rsidRDefault="001E6487">
            <w:pPr>
              <w:jc w:val="center"/>
              <w:cnfStyle w:val="100000000000" w:firstRow="1" w:lastRow="0" w:firstColumn="0" w:lastColumn="0" w:oddVBand="0" w:evenVBand="0" w:oddHBand="0" w:evenHBand="0" w:firstRowFirstColumn="0" w:firstRowLastColumn="0" w:lastRowFirstColumn="0" w:lastRowLastColumn="0"/>
            </w:pPr>
            <w:r>
              <w:t>Budget</w:t>
            </w:r>
          </w:p>
        </w:tc>
        <w:tc>
          <w:tcPr>
            <w:tcW w:w="1250" w:type="pct"/>
            <w:vAlign w:val="bottom"/>
          </w:tcPr>
          <w:p w14:paraId="4D99A0EE" w14:textId="77777777" w:rsidR="00566722" w:rsidRDefault="001E6487">
            <w:pPr>
              <w:jc w:val="center"/>
              <w:cnfStyle w:val="100000000000" w:firstRow="1" w:lastRow="0" w:firstColumn="0" w:lastColumn="0" w:oddVBand="0" w:evenVBand="0" w:oddHBand="0" w:evenHBand="0" w:firstRowFirstColumn="0" w:firstRowLastColumn="0" w:lastRowFirstColumn="0" w:lastRowLastColumn="0"/>
            </w:pPr>
            <w:r>
              <w:t>Amount over Budget</w:t>
            </w:r>
          </w:p>
        </w:tc>
      </w:tr>
      <w:tr w:rsidR="00566722" w14:paraId="7E0BFBAD" w14:textId="77777777" w:rsidTr="00566722">
        <w:tc>
          <w:tcPr>
            <w:cnfStyle w:val="001000000000" w:firstRow="0" w:lastRow="0" w:firstColumn="1" w:lastColumn="0" w:oddVBand="0" w:evenVBand="0" w:oddHBand="0" w:evenHBand="0" w:firstRowFirstColumn="0" w:firstRowLastColumn="0" w:lastRowFirstColumn="0" w:lastRowLastColumn="0"/>
            <w:tcW w:w="1250" w:type="pct"/>
          </w:tcPr>
          <w:p w14:paraId="6AA6F1C5" w14:textId="77777777" w:rsidR="00566722" w:rsidRDefault="001E6487">
            <w:r>
              <w:t>Income:</w:t>
            </w:r>
          </w:p>
        </w:tc>
        <w:tc>
          <w:tcPr>
            <w:tcW w:w="1250" w:type="pct"/>
          </w:tcPr>
          <w:p w14:paraId="2195F314" w14:textId="77777777" w:rsidR="00566722" w:rsidRDefault="00566722">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109AF7F2" w14:textId="77777777" w:rsidR="00566722" w:rsidRDefault="00566722">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2426C2CD" w14:textId="77777777" w:rsidR="00566722" w:rsidRDefault="00566722">
            <w:pPr>
              <w:tabs>
                <w:tab w:val="decimal" w:pos="1420"/>
              </w:tabs>
              <w:cnfStyle w:val="000000000000" w:firstRow="0" w:lastRow="0" w:firstColumn="0" w:lastColumn="0" w:oddVBand="0" w:evenVBand="0" w:oddHBand="0" w:evenHBand="0" w:firstRowFirstColumn="0" w:firstRowLastColumn="0" w:lastRowFirstColumn="0" w:lastRowLastColumn="0"/>
            </w:pPr>
          </w:p>
        </w:tc>
      </w:tr>
      <w:tr w:rsidR="00566722" w14:paraId="4D4015D6"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CC30772" w14:textId="77777777" w:rsidR="00566722" w:rsidRDefault="001E6487">
            <w:pPr>
              <w:ind w:left="216"/>
            </w:pPr>
            <w:r>
              <w:t>Sales</w:t>
            </w:r>
          </w:p>
        </w:tc>
        <w:tc>
          <w:tcPr>
            <w:tcW w:w="1250" w:type="pct"/>
          </w:tcPr>
          <w:p w14:paraId="510173F5" w14:textId="77777777" w:rsidR="00566722" w:rsidRDefault="00566722">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3FCA6C26" w14:textId="77777777" w:rsidR="00566722" w:rsidRDefault="00566722">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53A3C818" w14:textId="77777777" w:rsidR="00566722" w:rsidRDefault="00566722">
            <w:pPr>
              <w:tabs>
                <w:tab w:val="decimal" w:pos="1420"/>
              </w:tabs>
              <w:cnfStyle w:val="000000010000" w:firstRow="0" w:lastRow="0" w:firstColumn="0" w:lastColumn="0" w:oddVBand="0" w:evenVBand="0" w:oddHBand="0" w:evenHBand="1" w:firstRowFirstColumn="0" w:firstRowLastColumn="0" w:lastRowFirstColumn="0" w:lastRowLastColumn="0"/>
            </w:pPr>
          </w:p>
        </w:tc>
      </w:tr>
      <w:tr w:rsidR="00566722" w14:paraId="003D184A" w14:textId="77777777" w:rsidTr="00566722">
        <w:tc>
          <w:tcPr>
            <w:cnfStyle w:val="001000000000" w:firstRow="0" w:lastRow="0" w:firstColumn="1" w:lastColumn="0" w:oddVBand="0" w:evenVBand="0" w:oddHBand="0" w:evenHBand="0" w:firstRowFirstColumn="0" w:firstRowLastColumn="0" w:lastRowFirstColumn="0" w:lastRowLastColumn="0"/>
            <w:tcW w:w="1250" w:type="pct"/>
          </w:tcPr>
          <w:p w14:paraId="2E9299C5" w14:textId="77777777" w:rsidR="00566722" w:rsidRDefault="001E6487">
            <w:pPr>
              <w:ind w:left="216"/>
            </w:pPr>
            <w:r>
              <w:t>Other</w:t>
            </w:r>
          </w:p>
        </w:tc>
        <w:tc>
          <w:tcPr>
            <w:tcW w:w="1250" w:type="pct"/>
          </w:tcPr>
          <w:p w14:paraId="4921EB0A" w14:textId="77777777" w:rsidR="00566722" w:rsidRDefault="00566722">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3542BB9F" w14:textId="77777777" w:rsidR="00566722" w:rsidRDefault="00566722">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5C248632" w14:textId="77777777" w:rsidR="00566722" w:rsidRDefault="00566722">
            <w:pPr>
              <w:tabs>
                <w:tab w:val="decimal" w:pos="1420"/>
              </w:tabs>
              <w:cnfStyle w:val="000000000000" w:firstRow="0" w:lastRow="0" w:firstColumn="0" w:lastColumn="0" w:oddVBand="0" w:evenVBand="0" w:oddHBand="0" w:evenHBand="0" w:firstRowFirstColumn="0" w:firstRowLastColumn="0" w:lastRowFirstColumn="0" w:lastRowLastColumn="0"/>
            </w:pPr>
          </w:p>
        </w:tc>
      </w:tr>
      <w:tr w:rsidR="00566722" w14:paraId="7238701B"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42D9867B" w14:textId="77777777" w:rsidR="00566722" w:rsidRDefault="001E6487">
            <w:pPr>
              <w:rPr>
                <w:i/>
                <w:iCs/>
              </w:rPr>
            </w:pPr>
            <w:r>
              <w:rPr>
                <w:i/>
                <w:iCs/>
              </w:rPr>
              <w:t>Total Income</w:t>
            </w:r>
          </w:p>
        </w:tc>
        <w:tc>
          <w:tcPr>
            <w:tcW w:w="1250" w:type="pct"/>
          </w:tcPr>
          <w:p w14:paraId="2E08EDFC" w14:textId="77777777" w:rsidR="00566722" w:rsidRDefault="00566722">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14:paraId="279EA17C" w14:textId="77777777" w:rsidR="00566722" w:rsidRDefault="00566722">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14:paraId="0BA5C9B9" w14:textId="77777777" w:rsidR="00566722" w:rsidRDefault="00566722">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r>
      <w:tr w:rsidR="00566722" w14:paraId="443AF513" w14:textId="77777777" w:rsidTr="00566722">
        <w:tc>
          <w:tcPr>
            <w:cnfStyle w:val="001000000000" w:firstRow="0" w:lastRow="0" w:firstColumn="1" w:lastColumn="0" w:oddVBand="0" w:evenVBand="0" w:oddHBand="0" w:evenHBand="0" w:firstRowFirstColumn="0" w:firstRowLastColumn="0" w:lastRowFirstColumn="0" w:lastRowLastColumn="0"/>
            <w:tcW w:w="1250" w:type="pct"/>
          </w:tcPr>
          <w:p w14:paraId="7A31BAF5" w14:textId="77777777" w:rsidR="00566722" w:rsidRDefault="001E6487">
            <w:r>
              <w:t>Expenses:</w:t>
            </w:r>
          </w:p>
        </w:tc>
        <w:tc>
          <w:tcPr>
            <w:tcW w:w="1250" w:type="pct"/>
          </w:tcPr>
          <w:p w14:paraId="60DE52A5" w14:textId="77777777" w:rsidR="00566722" w:rsidRDefault="00566722">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4C1577B5" w14:textId="77777777" w:rsidR="00566722" w:rsidRDefault="00566722">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6E9E2694" w14:textId="77777777" w:rsidR="00566722" w:rsidRDefault="00566722">
            <w:pPr>
              <w:tabs>
                <w:tab w:val="decimal" w:pos="1420"/>
              </w:tabs>
              <w:cnfStyle w:val="000000000000" w:firstRow="0" w:lastRow="0" w:firstColumn="0" w:lastColumn="0" w:oddVBand="0" w:evenVBand="0" w:oddHBand="0" w:evenHBand="0" w:firstRowFirstColumn="0" w:firstRowLastColumn="0" w:lastRowFirstColumn="0" w:lastRowLastColumn="0"/>
            </w:pPr>
          </w:p>
        </w:tc>
      </w:tr>
      <w:tr w:rsidR="00566722" w14:paraId="15722594"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4D8B6BE" w14:textId="77777777" w:rsidR="00566722" w:rsidRDefault="001E6487">
            <w:pPr>
              <w:ind w:left="216"/>
            </w:pPr>
            <w:r>
              <w:t>Salaries/Wages</w:t>
            </w:r>
          </w:p>
        </w:tc>
        <w:tc>
          <w:tcPr>
            <w:tcW w:w="1250" w:type="pct"/>
          </w:tcPr>
          <w:p w14:paraId="28E74C86" w14:textId="77777777" w:rsidR="00566722" w:rsidRDefault="00566722">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4C6F7EAE" w14:textId="77777777" w:rsidR="00566722" w:rsidRDefault="00566722">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6C5BB66B" w14:textId="77777777" w:rsidR="00566722" w:rsidRDefault="00566722">
            <w:pPr>
              <w:tabs>
                <w:tab w:val="decimal" w:pos="1420"/>
              </w:tabs>
              <w:cnfStyle w:val="000000010000" w:firstRow="0" w:lastRow="0" w:firstColumn="0" w:lastColumn="0" w:oddVBand="0" w:evenVBand="0" w:oddHBand="0" w:evenHBand="1" w:firstRowFirstColumn="0" w:firstRowLastColumn="0" w:lastRowFirstColumn="0" w:lastRowLastColumn="0"/>
            </w:pPr>
          </w:p>
        </w:tc>
      </w:tr>
      <w:tr w:rsidR="00566722" w14:paraId="4D49B2D6" w14:textId="77777777" w:rsidTr="00566722">
        <w:tc>
          <w:tcPr>
            <w:cnfStyle w:val="001000000000" w:firstRow="0" w:lastRow="0" w:firstColumn="1" w:lastColumn="0" w:oddVBand="0" w:evenVBand="0" w:oddHBand="0" w:evenHBand="0" w:firstRowFirstColumn="0" w:firstRowLastColumn="0" w:lastRowFirstColumn="0" w:lastRowLastColumn="0"/>
            <w:tcW w:w="1250" w:type="pct"/>
          </w:tcPr>
          <w:p w14:paraId="5718583C" w14:textId="77777777" w:rsidR="00566722" w:rsidRDefault="001E6487">
            <w:pPr>
              <w:ind w:left="216"/>
            </w:pPr>
            <w:r>
              <w:t>Payroll Expenses</w:t>
            </w:r>
          </w:p>
        </w:tc>
        <w:tc>
          <w:tcPr>
            <w:tcW w:w="1250" w:type="pct"/>
          </w:tcPr>
          <w:p w14:paraId="5BFDDBD9" w14:textId="77777777" w:rsidR="00566722" w:rsidRDefault="00566722">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34E7FCCF" w14:textId="77777777" w:rsidR="00566722" w:rsidRDefault="00566722">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42DA5708" w14:textId="77777777" w:rsidR="00566722" w:rsidRDefault="00566722">
            <w:pPr>
              <w:tabs>
                <w:tab w:val="decimal" w:pos="1420"/>
              </w:tabs>
              <w:cnfStyle w:val="000000000000" w:firstRow="0" w:lastRow="0" w:firstColumn="0" w:lastColumn="0" w:oddVBand="0" w:evenVBand="0" w:oddHBand="0" w:evenHBand="0" w:firstRowFirstColumn="0" w:firstRowLastColumn="0" w:lastRowFirstColumn="0" w:lastRowLastColumn="0"/>
            </w:pPr>
          </w:p>
        </w:tc>
      </w:tr>
      <w:tr w:rsidR="00566722" w14:paraId="5FAD32FC"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F5E88EC" w14:textId="77777777" w:rsidR="00566722" w:rsidRDefault="001E6487">
            <w:pPr>
              <w:ind w:left="216"/>
            </w:pPr>
            <w:r>
              <w:t>Legal/Accounting</w:t>
            </w:r>
          </w:p>
        </w:tc>
        <w:tc>
          <w:tcPr>
            <w:tcW w:w="1250" w:type="pct"/>
          </w:tcPr>
          <w:p w14:paraId="08B77CA9" w14:textId="77777777" w:rsidR="00566722" w:rsidRDefault="00566722">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02361858" w14:textId="77777777" w:rsidR="00566722" w:rsidRDefault="00566722">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70509D3D" w14:textId="77777777" w:rsidR="00566722" w:rsidRDefault="00566722">
            <w:pPr>
              <w:tabs>
                <w:tab w:val="decimal" w:pos="1420"/>
              </w:tabs>
              <w:cnfStyle w:val="000000010000" w:firstRow="0" w:lastRow="0" w:firstColumn="0" w:lastColumn="0" w:oddVBand="0" w:evenVBand="0" w:oddHBand="0" w:evenHBand="1" w:firstRowFirstColumn="0" w:firstRowLastColumn="0" w:lastRowFirstColumn="0" w:lastRowLastColumn="0"/>
            </w:pPr>
          </w:p>
        </w:tc>
      </w:tr>
      <w:tr w:rsidR="00566722" w14:paraId="3FADF7BD" w14:textId="77777777" w:rsidTr="00566722">
        <w:tc>
          <w:tcPr>
            <w:cnfStyle w:val="001000000000" w:firstRow="0" w:lastRow="0" w:firstColumn="1" w:lastColumn="0" w:oddVBand="0" w:evenVBand="0" w:oddHBand="0" w:evenHBand="0" w:firstRowFirstColumn="0" w:firstRowLastColumn="0" w:lastRowFirstColumn="0" w:lastRowLastColumn="0"/>
            <w:tcW w:w="1250" w:type="pct"/>
          </w:tcPr>
          <w:p w14:paraId="1289C7D7" w14:textId="77777777" w:rsidR="00566722" w:rsidRDefault="001E6487">
            <w:pPr>
              <w:ind w:left="216"/>
            </w:pPr>
            <w:r>
              <w:t>Advertising</w:t>
            </w:r>
          </w:p>
        </w:tc>
        <w:tc>
          <w:tcPr>
            <w:tcW w:w="1250" w:type="pct"/>
          </w:tcPr>
          <w:p w14:paraId="4AC431DC" w14:textId="77777777" w:rsidR="00566722" w:rsidRDefault="00566722">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63B9ABF2" w14:textId="77777777" w:rsidR="00566722" w:rsidRDefault="00566722">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650659C0" w14:textId="77777777" w:rsidR="00566722" w:rsidRDefault="00566722">
            <w:pPr>
              <w:tabs>
                <w:tab w:val="decimal" w:pos="1420"/>
              </w:tabs>
              <w:cnfStyle w:val="000000000000" w:firstRow="0" w:lastRow="0" w:firstColumn="0" w:lastColumn="0" w:oddVBand="0" w:evenVBand="0" w:oddHBand="0" w:evenHBand="0" w:firstRowFirstColumn="0" w:firstRowLastColumn="0" w:lastRowFirstColumn="0" w:lastRowLastColumn="0"/>
            </w:pPr>
          </w:p>
        </w:tc>
      </w:tr>
      <w:tr w:rsidR="00566722" w14:paraId="076F42DF"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005D119" w14:textId="77777777" w:rsidR="00566722" w:rsidRDefault="001E6487">
            <w:pPr>
              <w:ind w:left="216"/>
            </w:pPr>
            <w:r>
              <w:t>Travel/Auto</w:t>
            </w:r>
          </w:p>
        </w:tc>
        <w:tc>
          <w:tcPr>
            <w:tcW w:w="1250" w:type="pct"/>
          </w:tcPr>
          <w:p w14:paraId="4A3371D7" w14:textId="77777777" w:rsidR="00566722" w:rsidRDefault="00566722">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32A32311" w14:textId="77777777" w:rsidR="00566722" w:rsidRDefault="00566722">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37851479" w14:textId="77777777" w:rsidR="00566722" w:rsidRDefault="00566722">
            <w:pPr>
              <w:tabs>
                <w:tab w:val="decimal" w:pos="1420"/>
              </w:tabs>
              <w:cnfStyle w:val="000000010000" w:firstRow="0" w:lastRow="0" w:firstColumn="0" w:lastColumn="0" w:oddVBand="0" w:evenVBand="0" w:oddHBand="0" w:evenHBand="1" w:firstRowFirstColumn="0" w:firstRowLastColumn="0" w:lastRowFirstColumn="0" w:lastRowLastColumn="0"/>
            </w:pPr>
          </w:p>
        </w:tc>
      </w:tr>
      <w:tr w:rsidR="00566722" w14:paraId="333C8C07" w14:textId="77777777" w:rsidTr="00566722">
        <w:tc>
          <w:tcPr>
            <w:cnfStyle w:val="001000000000" w:firstRow="0" w:lastRow="0" w:firstColumn="1" w:lastColumn="0" w:oddVBand="0" w:evenVBand="0" w:oddHBand="0" w:evenHBand="0" w:firstRowFirstColumn="0" w:firstRowLastColumn="0" w:lastRowFirstColumn="0" w:lastRowLastColumn="0"/>
            <w:tcW w:w="1250" w:type="pct"/>
          </w:tcPr>
          <w:p w14:paraId="5265217A" w14:textId="77777777" w:rsidR="00566722" w:rsidRDefault="001E6487">
            <w:pPr>
              <w:ind w:left="216"/>
            </w:pPr>
            <w:r>
              <w:t>Dues/Subs.</w:t>
            </w:r>
          </w:p>
        </w:tc>
        <w:tc>
          <w:tcPr>
            <w:tcW w:w="1250" w:type="pct"/>
          </w:tcPr>
          <w:p w14:paraId="0CC23591" w14:textId="77777777" w:rsidR="00566722" w:rsidRDefault="00566722">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118DB2E7" w14:textId="77777777" w:rsidR="00566722" w:rsidRDefault="00566722">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0414F661" w14:textId="77777777" w:rsidR="00566722" w:rsidRDefault="00566722">
            <w:pPr>
              <w:tabs>
                <w:tab w:val="decimal" w:pos="1420"/>
              </w:tabs>
              <w:cnfStyle w:val="000000000000" w:firstRow="0" w:lastRow="0" w:firstColumn="0" w:lastColumn="0" w:oddVBand="0" w:evenVBand="0" w:oddHBand="0" w:evenHBand="0" w:firstRowFirstColumn="0" w:firstRowLastColumn="0" w:lastRowFirstColumn="0" w:lastRowLastColumn="0"/>
            </w:pPr>
          </w:p>
        </w:tc>
      </w:tr>
      <w:tr w:rsidR="00566722" w14:paraId="7F2C5AC2"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34D4C980" w14:textId="77777777" w:rsidR="00566722" w:rsidRDefault="001E6487">
            <w:pPr>
              <w:ind w:left="216"/>
            </w:pPr>
            <w:r>
              <w:t>Utilities</w:t>
            </w:r>
          </w:p>
        </w:tc>
        <w:tc>
          <w:tcPr>
            <w:tcW w:w="1250" w:type="pct"/>
          </w:tcPr>
          <w:p w14:paraId="62430EFC" w14:textId="77777777" w:rsidR="00566722" w:rsidRDefault="00566722">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41A2D16F" w14:textId="77777777" w:rsidR="00566722" w:rsidRDefault="00566722">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1E495AC8" w14:textId="77777777" w:rsidR="00566722" w:rsidRDefault="00566722">
            <w:pPr>
              <w:tabs>
                <w:tab w:val="decimal" w:pos="1420"/>
              </w:tabs>
              <w:cnfStyle w:val="000000010000" w:firstRow="0" w:lastRow="0" w:firstColumn="0" w:lastColumn="0" w:oddVBand="0" w:evenVBand="0" w:oddHBand="0" w:evenHBand="1" w:firstRowFirstColumn="0" w:firstRowLastColumn="0" w:lastRowFirstColumn="0" w:lastRowLastColumn="0"/>
            </w:pPr>
          </w:p>
        </w:tc>
      </w:tr>
      <w:tr w:rsidR="00566722" w14:paraId="14FE9FE6" w14:textId="77777777" w:rsidTr="00566722">
        <w:tc>
          <w:tcPr>
            <w:cnfStyle w:val="001000000000" w:firstRow="0" w:lastRow="0" w:firstColumn="1" w:lastColumn="0" w:oddVBand="0" w:evenVBand="0" w:oddHBand="0" w:evenHBand="0" w:firstRowFirstColumn="0" w:firstRowLastColumn="0" w:lastRowFirstColumn="0" w:lastRowLastColumn="0"/>
            <w:tcW w:w="1250" w:type="pct"/>
          </w:tcPr>
          <w:p w14:paraId="63A2B5D7" w14:textId="77777777" w:rsidR="00566722" w:rsidRDefault="001E6487">
            <w:pPr>
              <w:ind w:left="216"/>
            </w:pPr>
            <w:r>
              <w:t>Rent</w:t>
            </w:r>
          </w:p>
        </w:tc>
        <w:tc>
          <w:tcPr>
            <w:tcW w:w="1250" w:type="pct"/>
          </w:tcPr>
          <w:p w14:paraId="7426F290" w14:textId="77777777" w:rsidR="00566722" w:rsidRDefault="00566722">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15346903" w14:textId="77777777" w:rsidR="00566722" w:rsidRDefault="00566722">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16AD64BF" w14:textId="77777777" w:rsidR="00566722" w:rsidRDefault="00566722">
            <w:pPr>
              <w:tabs>
                <w:tab w:val="decimal" w:pos="1420"/>
              </w:tabs>
              <w:cnfStyle w:val="000000000000" w:firstRow="0" w:lastRow="0" w:firstColumn="0" w:lastColumn="0" w:oddVBand="0" w:evenVBand="0" w:oddHBand="0" w:evenHBand="0" w:firstRowFirstColumn="0" w:firstRowLastColumn="0" w:lastRowFirstColumn="0" w:lastRowLastColumn="0"/>
            </w:pPr>
          </w:p>
        </w:tc>
      </w:tr>
      <w:tr w:rsidR="00566722" w14:paraId="09B66D4F"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748E9FD" w14:textId="77777777" w:rsidR="00566722" w:rsidRDefault="001E6487">
            <w:pPr>
              <w:ind w:left="216"/>
            </w:pPr>
            <w:r>
              <w:t>Depreciation</w:t>
            </w:r>
          </w:p>
        </w:tc>
        <w:tc>
          <w:tcPr>
            <w:tcW w:w="1250" w:type="pct"/>
          </w:tcPr>
          <w:p w14:paraId="13454191" w14:textId="77777777" w:rsidR="00566722" w:rsidRDefault="00566722">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62F1030F" w14:textId="77777777" w:rsidR="00566722" w:rsidRDefault="00566722">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530F36CE" w14:textId="77777777" w:rsidR="00566722" w:rsidRDefault="00566722">
            <w:pPr>
              <w:tabs>
                <w:tab w:val="decimal" w:pos="1420"/>
              </w:tabs>
              <w:cnfStyle w:val="000000010000" w:firstRow="0" w:lastRow="0" w:firstColumn="0" w:lastColumn="0" w:oddVBand="0" w:evenVBand="0" w:oddHBand="0" w:evenHBand="1" w:firstRowFirstColumn="0" w:firstRowLastColumn="0" w:lastRowFirstColumn="0" w:lastRowLastColumn="0"/>
            </w:pPr>
          </w:p>
        </w:tc>
      </w:tr>
      <w:tr w:rsidR="00566722" w14:paraId="020A2CFD" w14:textId="77777777" w:rsidTr="00566722">
        <w:tc>
          <w:tcPr>
            <w:cnfStyle w:val="001000000000" w:firstRow="0" w:lastRow="0" w:firstColumn="1" w:lastColumn="0" w:oddVBand="0" w:evenVBand="0" w:oddHBand="0" w:evenHBand="0" w:firstRowFirstColumn="0" w:firstRowLastColumn="0" w:lastRowFirstColumn="0" w:lastRowLastColumn="0"/>
            <w:tcW w:w="1250" w:type="pct"/>
          </w:tcPr>
          <w:p w14:paraId="368C1577" w14:textId="77777777" w:rsidR="00566722" w:rsidRDefault="001E6487">
            <w:pPr>
              <w:ind w:left="216"/>
            </w:pPr>
            <w:r>
              <w:t>Permits/Licenses</w:t>
            </w:r>
          </w:p>
        </w:tc>
        <w:tc>
          <w:tcPr>
            <w:tcW w:w="1250" w:type="pct"/>
          </w:tcPr>
          <w:p w14:paraId="37203EB0" w14:textId="77777777" w:rsidR="00566722" w:rsidRDefault="00566722">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6B11B236" w14:textId="77777777" w:rsidR="00566722" w:rsidRDefault="00566722">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20EEBE60" w14:textId="77777777" w:rsidR="00566722" w:rsidRDefault="00566722">
            <w:pPr>
              <w:tabs>
                <w:tab w:val="decimal" w:pos="1420"/>
              </w:tabs>
              <w:cnfStyle w:val="000000000000" w:firstRow="0" w:lastRow="0" w:firstColumn="0" w:lastColumn="0" w:oddVBand="0" w:evenVBand="0" w:oddHBand="0" w:evenHBand="0" w:firstRowFirstColumn="0" w:firstRowLastColumn="0" w:lastRowFirstColumn="0" w:lastRowLastColumn="0"/>
            </w:pPr>
          </w:p>
        </w:tc>
      </w:tr>
      <w:tr w:rsidR="00566722" w14:paraId="53D82DDC"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B6C9DA8" w14:textId="77777777" w:rsidR="00566722" w:rsidRDefault="001E6487">
            <w:pPr>
              <w:ind w:left="216"/>
            </w:pPr>
            <w:r>
              <w:t>Loan Repayments</w:t>
            </w:r>
          </w:p>
        </w:tc>
        <w:tc>
          <w:tcPr>
            <w:tcW w:w="1250" w:type="pct"/>
          </w:tcPr>
          <w:p w14:paraId="70E91544" w14:textId="77777777" w:rsidR="00566722" w:rsidRDefault="00566722">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38E1BD60" w14:textId="77777777" w:rsidR="00566722" w:rsidRDefault="00566722">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14:paraId="472AE677" w14:textId="77777777" w:rsidR="00566722" w:rsidRDefault="00566722">
            <w:pPr>
              <w:tabs>
                <w:tab w:val="decimal" w:pos="1420"/>
              </w:tabs>
              <w:cnfStyle w:val="000000010000" w:firstRow="0" w:lastRow="0" w:firstColumn="0" w:lastColumn="0" w:oddVBand="0" w:evenVBand="0" w:oddHBand="0" w:evenHBand="1" w:firstRowFirstColumn="0" w:firstRowLastColumn="0" w:lastRowFirstColumn="0" w:lastRowLastColumn="0"/>
            </w:pPr>
          </w:p>
        </w:tc>
      </w:tr>
      <w:tr w:rsidR="00566722" w14:paraId="748AA8A9" w14:textId="77777777" w:rsidTr="00566722">
        <w:tc>
          <w:tcPr>
            <w:cnfStyle w:val="001000000000" w:firstRow="0" w:lastRow="0" w:firstColumn="1" w:lastColumn="0" w:oddVBand="0" w:evenVBand="0" w:oddHBand="0" w:evenHBand="0" w:firstRowFirstColumn="0" w:firstRowLastColumn="0" w:lastRowFirstColumn="0" w:lastRowLastColumn="0"/>
            <w:tcW w:w="1250" w:type="pct"/>
          </w:tcPr>
          <w:p w14:paraId="27642777" w14:textId="77777777" w:rsidR="00566722" w:rsidRDefault="001E6487">
            <w:pPr>
              <w:ind w:left="216"/>
            </w:pPr>
            <w:r>
              <w:t>Misc.</w:t>
            </w:r>
          </w:p>
        </w:tc>
        <w:tc>
          <w:tcPr>
            <w:tcW w:w="1250" w:type="pct"/>
          </w:tcPr>
          <w:p w14:paraId="484AD234" w14:textId="77777777" w:rsidR="00566722" w:rsidRDefault="00566722">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796EE3C9" w14:textId="77777777" w:rsidR="00566722" w:rsidRDefault="00566722">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14:paraId="2E25A07D" w14:textId="77777777" w:rsidR="00566722" w:rsidRDefault="00566722">
            <w:pPr>
              <w:tabs>
                <w:tab w:val="decimal" w:pos="1420"/>
              </w:tabs>
              <w:cnfStyle w:val="000000000000" w:firstRow="0" w:lastRow="0" w:firstColumn="0" w:lastColumn="0" w:oddVBand="0" w:evenVBand="0" w:oddHBand="0" w:evenHBand="0" w:firstRowFirstColumn="0" w:firstRowLastColumn="0" w:lastRowFirstColumn="0" w:lastRowLastColumn="0"/>
            </w:pPr>
          </w:p>
        </w:tc>
      </w:tr>
      <w:tr w:rsidR="00566722" w14:paraId="13DD7962"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6753FA7" w14:textId="77777777" w:rsidR="00566722" w:rsidRDefault="001E6487">
            <w:pPr>
              <w:rPr>
                <w:i/>
                <w:iCs/>
              </w:rPr>
            </w:pPr>
            <w:r>
              <w:rPr>
                <w:i/>
                <w:iCs/>
              </w:rPr>
              <w:t>Total Expenses</w:t>
            </w:r>
          </w:p>
        </w:tc>
        <w:tc>
          <w:tcPr>
            <w:tcW w:w="1250" w:type="pct"/>
          </w:tcPr>
          <w:p w14:paraId="5B179EA4" w14:textId="77777777" w:rsidR="00566722" w:rsidRDefault="00566722">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14:paraId="342DE387" w14:textId="77777777" w:rsidR="00566722" w:rsidRDefault="00566722">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14:paraId="5F7E85BC" w14:textId="77777777" w:rsidR="00566722" w:rsidRDefault="00566722">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r>
      <w:tr w:rsidR="00566722" w14:paraId="289AC4A7" w14:textId="77777777" w:rsidTr="0056672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32865049" w14:textId="77777777" w:rsidR="00566722" w:rsidRDefault="001E6487">
            <w:r>
              <w:t>Net Profit/Loss</w:t>
            </w:r>
          </w:p>
        </w:tc>
        <w:tc>
          <w:tcPr>
            <w:tcW w:w="1250" w:type="pct"/>
          </w:tcPr>
          <w:p w14:paraId="65C2D663" w14:textId="77777777" w:rsidR="00566722" w:rsidRDefault="00566722">
            <w:pPr>
              <w:tabs>
                <w:tab w:val="decimal" w:pos="1420"/>
              </w:tabs>
              <w:cnfStyle w:val="010000000000" w:firstRow="0" w:lastRow="1" w:firstColumn="0" w:lastColumn="0" w:oddVBand="0" w:evenVBand="0" w:oddHBand="0" w:evenHBand="0" w:firstRowFirstColumn="0" w:firstRowLastColumn="0" w:lastRowFirstColumn="0" w:lastRowLastColumn="0"/>
            </w:pPr>
          </w:p>
        </w:tc>
        <w:tc>
          <w:tcPr>
            <w:tcW w:w="1250" w:type="pct"/>
          </w:tcPr>
          <w:p w14:paraId="7EA773F2" w14:textId="77777777" w:rsidR="00566722" w:rsidRDefault="00566722">
            <w:pPr>
              <w:tabs>
                <w:tab w:val="decimal" w:pos="1420"/>
              </w:tabs>
              <w:cnfStyle w:val="010000000000" w:firstRow="0" w:lastRow="1" w:firstColumn="0" w:lastColumn="0" w:oddVBand="0" w:evenVBand="0" w:oddHBand="0" w:evenHBand="0" w:firstRowFirstColumn="0" w:firstRowLastColumn="0" w:lastRowFirstColumn="0" w:lastRowLastColumn="0"/>
            </w:pPr>
          </w:p>
        </w:tc>
        <w:tc>
          <w:tcPr>
            <w:tcW w:w="1250" w:type="pct"/>
          </w:tcPr>
          <w:p w14:paraId="7917FEE6" w14:textId="77777777" w:rsidR="00566722" w:rsidRDefault="00566722">
            <w:pPr>
              <w:tabs>
                <w:tab w:val="decimal" w:pos="1420"/>
              </w:tabs>
              <w:cnfStyle w:val="010000000000" w:firstRow="0" w:lastRow="1" w:firstColumn="0" w:lastColumn="0" w:oddVBand="0" w:evenVBand="0" w:oddHBand="0" w:evenHBand="0" w:firstRowFirstColumn="0" w:firstRowLastColumn="0" w:lastRowFirstColumn="0" w:lastRowLastColumn="0"/>
            </w:pPr>
          </w:p>
        </w:tc>
      </w:tr>
    </w:tbl>
    <w:p w14:paraId="54770153" w14:textId="77777777" w:rsidR="00566722" w:rsidRDefault="00566722"/>
    <w:p w14:paraId="747AB201" w14:textId="77777777" w:rsidR="00566722" w:rsidRDefault="001E6487">
      <w:pPr>
        <w:pStyle w:val="Heading2"/>
        <w:keepNext w:val="0"/>
        <w:keepLines w:val="0"/>
        <w:pageBreakBefore/>
      </w:pPr>
      <w:bookmarkStart w:id="29" w:name="_Toc340506979"/>
      <w:r>
        <w:t>Balance Sheet</w:t>
      </w:r>
      <w:bookmarkEnd w:id="29"/>
    </w:p>
    <w:sdt>
      <w:sdtPr>
        <w:rPr>
          <w:color w:val="4C483D" w:themeColor="text2"/>
          <w:sz w:val="20"/>
          <w:szCs w:val="20"/>
        </w:rPr>
        <w:id w:val="403027099"/>
        <w:placeholder>
          <w:docPart w:val="3C8418E5C55F3145AF6323E6C2706D5A"/>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66722" w14:paraId="0ABD9512"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220BBCF0" w14:textId="77777777" w:rsidR="00566722" w:rsidRDefault="001E6487">
                <w:pPr>
                  <w:pStyle w:val="Icon"/>
                </w:pPr>
                <w:r>
                  <w:rPr>
                    <w:noProof/>
                    <w:lang w:eastAsia="en-US"/>
                  </w:rPr>
                  <mc:AlternateContent>
                    <mc:Choice Requires="wpg">
                      <w:drawing>
                        <wp:inline distT="0" distB="0" distL="0" distR="0" wp14:anchorId="097796B8" wp14:editId="4BDDB602">
                          <wp:extent cx="228600" cy="228600"/>
                          <wp:effectExtent l="0" t="0" r="0" b="0"/>
                          <wp:docPr id="11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3" name="Oval 11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4" name="Freeform 11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A2961D2" id="Group_x0020_19" o:spid="_x0000_s1026" alt="Tip icon" style="width:18pt;height:18pt;mso-position-horizontal-relative:char;mso-position-vertical-relative:lin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">
                          <v:oval id="Oval_x0020_113" o:spid="_x0000_s1027" style="position:absolute;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WO+ywwAA&#10;ANwAAAAPAAAAZHJzL2Rvd25yZXYueG1sRI/RagIxEEXfC/5DGKFvNWsLYlejiFLpSy1VP2DYjJvV&#10;zSQkcV3/vikIfZvh3rnnznzZ21Z0FGLjWMF4VIAgrpxuuFZwPHy8TEHEhKyxdUwK7hRhuRg8zbHU&#10;7sY/1O1TLXIIxxIVmJR8KWWsDFmMI+eJs3ZywWLKa6ilDnjL4baVr0UxkRYbzgSDntaGqsv+ajPE&#10;+G7j19vmfWqpPn/fJ2H3hUo9D/vVDESiPv2bH9efOtcfv8HfM3kCufg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WO+ywwAAANwAAAAPAAAAAAAAAAAAAAAAAJcCAABkcnMvZG93&#10;bnJldi54bWxQSwUGAAAAAAQABAD1AAAAhwMAAAAA&#10;" fillcolor="#f24f4f [3204]" stroked="f" strokeweight="0">
                            <v:stroke joinstyle="miter"/>
                            <o:lock v:ext="edit" aspectratio="t"/>
                          </v:oval>
                          <v:shape id="Freeform_x0020_114" o:spid="_x0000_s1028" style="position:absolute;left:98639;top:50800;width:31322;height:127000;visibility:visible;mso-wrap-style:square;v-text-anchor:middle" coordsize="31322,127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fRpPwgAA&#10;ANwAAAAPAAAAZHJzL2Rvd25yZXYueG1sRE/fa8IwEH4f7H8IN9jbTHUiW2eUMRD6JGgdvt6aa1PW&#10;XEoSa91fvwiCb/fx/bzlerSdGMiH1rGC6SQDQVw53XKj4FBuXt5AhIissXNMCi4UYL16fFhirt2Z&#10;dzTsYyNSCIccFZgY+1zKUBmyGCauJ05c7bzFmKBvpPZ4TuG2k7MsW0iLLacGgz19Gap+9yer4Pj3&#10;XQ4nX5pt7Yti/v5zXPj6Vannp/HzA0SkMd7FN3eh0/zpHK7PpAvk6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19Gk/CAAAA3AAAAA8AAAAAAAAAAAAAAAAAlwIAAGRycy9kb3du&#10;cmV2LnhtbFBLBQYAAAAABAAEAPUAAACGAwAAAAA=&#10;" path="m3915,38279l27406,38279,27406,127000,3915,127000,3915,38279xm15661,0c24310,,31322,7012,31322,15661,31322,24310,24310,31322,15661,31322,7012,31322,,24310,,15661,,7012,7012,,15661,0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375BFE4F"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Following are guidelines for what to include in the balance sheet: (For use in established businesses)</w:t>
                </w:r>
              </w:p>
              <w:p w14:paraId="5F37DC3D"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rPr>
                    <w:b/>
                    <w:bCs/>
                  </w:rPr>
                  <w:t>Assets:</w:t>
                </w:r>
                <w:r>
                  <w:t xml:space="preserve"> Anything of value that is owned or is legally due to a business. Total assets include all net values; the amounts that result from subtracting depreciation and amortization from the original cost when the asset was first acquired.</w:t>
                </w:r>
              </w:p>
              <w:p w14:paraId="7D08EB32"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rPr>
                    <w:b/>
                    <w:bCs/>
                  </w:rPr>
                </w:pPr>
                <w:r>
                  <w:rPr>
                    <w:b/>
                    <w:bCs/>
                  </w:rPr>
                  <w:t>Current Assets:</w:t>
                </w:r>
              </w:p>
              <w:p w14:paraId="5A33D19A"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rPr>
                    <w:b/>
                    <w:bCs/>
                  </w:rPr>
                  <w:t>Cash</w:t>
                </w:r>
                <w:r>
                  <w:t>—Mon</w:t>
                </w:r>
                <w:r>
                  <w:t>ey in the bank or resources that can be converted into cash within 12 months of the date of the balance sheet.</w:t>
                </w:r>
              </w:p>
              <w:p w14:paraId="10FCE547"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rPr>
                    <w:b/>
                    <w:bCs/>
                  </w:rPr>
                  <w:t>Petty Cash</w:t>
                </w:r>
                <w:r>
                  <w:t>—A fund of cash for small, miscellaneous expenditures.</w:t>
                </w:r>
              </w:p>
              <w:p w14:paraId="50F49096"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rPr>
                    <w:b/>
                    <w:bCs/>
                  </w:rPr>
                  <w:t>Accounts Receivable</w:t>
                </w:r>
                <w:r>
                  <w:t>—Amounts due from clients for merchandise or services.</w:t>
                </w:r>
              </w:p>
              <w:p w14:paraId="515BA262"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rPr>
                    <w:b/>
                    <w:bCs/>
                  </w:rPr>
                  <w:t>Invent</w:t>
                </w:r>
                <w:r>
                  <w:rPr>
                    <w:b/>
                    <w:bCs/>
                  </w:rPr>
                  <w:t>ory</w:t>
                </w:r>
                <w:r>
                  <w:t>—Raw materials on hand, work-in-progress, and all finished goods (either manufactured or purchased for resale).</w:t>
                </w:r>
              </w:p>
              <w:p w14:paraId="437165EA"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rPr>
                    <w:b/>
                    <w:bCs/>
                  </w:rPr>
                  <w:t>Short-term Investments</w:t>
                </w:r>
                <w:r>
                  <w:t xml:space="preserve">—Interest or dividend-yielding holdings expected to be converted to cash within a year; stocks, bonds, certificates of </w:t>
                </w:r>
                <w:r>
                  <w:t>deposit and time-deposit savings accounts. These should be shown at either their cost or current market value, whichever is less. Short-term investments may also be called “temporary investments” or “marketable securities.”</w:t>
                </w:r>
              </w:p>
              <w:p w14:paraId="705F9374"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rPr>
                    <w:b/>
                    <w:bCs/>
                  </w:rPr>
                  <w:t>Prepaid Expense</w:t>
                </w:r>
                <w:r>
                  <w:t xml:space="preserve">—Goods, benefits </w:t>
                </w:r>
                <w:r>
                  <w:t>or services that a business pays or rents in advance, such as office supplies, insurance or workspace.</w:t>
                </w:r>
              </w:p>
              <w:p w14:paraId="1DA8B3FE"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rPr>
                    <w:b/>
                    <w:bCs/>
                  </w:rPr>
                  <w:t>Long-term Investments</w:t>
                </w:r>
                <w:r>
                  <w:t xml:space="preserve">—Holdings that a business intends to retain for at least a year. Also known as long-term assets, these are usually interest or </w:t>
                </w:r>
                <w:r>
                  <w:t>dividend paying stocks, bonds or savings accounts.</w:t>
                </w:r>
              </w:p>
              <w:p w14:paraId="6C0DCBA5"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rPr>
                    <w:b/>
                    <w:bCs/>
                  </w:rPr>
                  <w:t>Fixed Assets</w:t>
                </w:r>
                <w:r>
                  <w:t>—This term includes all resources that a business owns or acquires for use in its operations that are not intended for resale. They may be leased rather than owned and, depending upon the leasi</w:t>
                </w:r>
                <w:r>
                  <w:t>ng arrangements, may have to be included both as an asset for the value and as a liability. Fixed assets include land (the original purchase price should be listed, without allowance for market value), buildings, improvements, equipment, furniture, vehicle</w:t>
                </w:r>
                <w:r>
                  <w:t>s.</w:t>
                </w:r>
              </w:p>
              <w:p w14:paraId="684A77DE"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rPr>
                    <w:b/>
                    <w:bCs/>
                  </w:rPr>
                </w:pPr>
                <w:r>
                  <w:rPr>
                    <w:b/>
                    <w:bCs/>
                  </w:rPr>
                  <w:t>Liabilities:</w:t>
                </w:r>
              </w:p>
              <w:p w14:paraId="0BE57477"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rPr>
                    <w:b/>
                    <w:bCs/>
                  </w:rPr>
                  <w:t xml:space="preserve">Current Liabilities: </w:t>
                </w:r>
                <w:r>
                  <w:t>Include all debts, monetary obligations, and claims payable within 12 months.</w:t>
                </w:r>
              </w:p>
              <w:p w14:paraId="7CB1B385"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rPr>
                    <w:b/>
                    <w:bCs/>
                  </w:rPr>
                  <w:t>Accounts Payable—</w:t>
                </w:r>
                <w:r>
                  <w:t>Amounts due to suppliers for goods and services purchased for the business.</w:t>
                </w:r>
              </w:p>
              <w:p w14:paraId="484101A8"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rPr>
                    <w:b/>
                    <w:bCs/>
                  </w:rPr>
                  <w:t>Notes Payable—</w:t>
                </w:r>
                <w:r>
                  <w:t xml:space="preserve">The balance of the principal due </w:t>
                </w:r>
                <w:r>
                  <w:t>on short-term debt, funds borrowed for the business. Also includes the current amount due on notes whose terms exceed 12 months.</w:t>
                </w:r>
              </w:p>
              <w:p w14:paraId="00E96C1E"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rPr>
                    <w:b/>
                    <w:bCs/>
                  </w:rPr>
                  <w:t>Interest Payable—</w:t>
                </w:r>
                <w:r>
                  <w:t>Accrued amounts due on both short and long-term borrowed capital and credit extended to the business.</w:t>
                </w:r>
              </w:p>
              <w:p w14:paraId="15E56576"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rPr>
                    <w:b/>
                    <w:bCs/>
                  </w:rPr>
                  <w:t>Taxes Pa</w:t>
                </w:r>
                <w:r>
                  <w:rPr>
                    <w:b/>
                    <w:bCs/>
                  </w:rPr>
                  <w:t>yable—</w:t>
                </w:r>
                <w:r>
                  <w:t>Amounts incurred during the accounting period covered by the balance sheet.</w:t>
                </w:r>
              </w:p>
              <w:p w14:paraId="1C7219F1"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rPr>
                    <w:b/>
                    <w:bCs/>
                  </w:rPr>
                  <w:t>Payroll Accrual—</w:t>
                </w:r>
                <w:r>
                  <w:t>Salaries and wages owed during the period covered by the balance sheet.</w:t>
                </w:r>
              </w:p>
              <w:p w14:paraId="6059E8C2"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rPr>
                    <w:b/>
                    <w:bCs/>
                  </w:rPr>
                  <w:t>Long-term Liabilities—</w:t>
                </w:r>
                <w:r>
                  <w:t>Notes, contract payments, or mortgage payments due over a period</w:t>
                </w:r>
                <w:r>
                  <w:t xml:space="preserve"> exceeding 12 months. These should be listed by outstanding balance less the current position due.</w:t>
                </w:r>
              </w:p>
              <w:p w14:paraId="7443577E"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rPr>
                    <w:b/>
                    <w:bCs/>
                  </w:rPr>
                  <w:t>Net Worth—</w:t>
                </w:r>
                <w:r>
                  <w:t>Also called owner’s equity. This is the amount of the claim of the owner(s) on the assets of the business. In a proprietorship or partnership, this</w:t>
                </w:r>
                <w:r>
                  <w:t xml:space="preserve"> equity is each owner’s original investment plus any earnings after withdrawals.</w:t>
                </w:r>
              </w:p>
              <w:p w14:paraId="56806C6A"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Most computerized bookkeeping systems can generate a balance sheet for the period(s) required.</w:t>
                </w:r>
              </w:p>
              <w:p w14:paraId="17CC113A"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Note: Total assets will always equal total liabilities plus total net worth. Tha</w:t>
                </w:r>
                <w:r>
                  <w:t>t is, the bottom-line figures for total assets and total liabilities will always be the same.</w:t>
                </w:r>
              </w:p>
            </w:tc>
          </w:tr>
        </w:tbl>
        <w:p w14:paraId="260C9374" w14:textId="77777777" w:rsidR="00566722" w:rsidRDefault="001E6487"/>
      </w:sdtContent>
    </w:sdt>
    <w:tbl>
      <w:tblPr>
        <w:tblW w:w="0" w:type="auto"/>
        <w:tblLayout w:type="fixed"/>
        <w:tblCellMar>
          <w:left w:w="0" w:type="dxa"/>
          <w:right w:w="0" w:type="dxa"/>
        </w:tblCellMar>
        <w:tblLook w:val="04A0" w:firstRow="1" w:lastRow="0" w:firstColumn="1" w:lastColumn="0" w:noHBand="0" w:noVBand="1"/>
        <w:tblDescription w:val="Balance sheet table"/>
      </w:tblPr>
      <w:tblGrid>
        <w:gridCol w:w="4305"/>
        <w:gridCol w:w="749"/>
        <w:gridCol w:w="4306"/>
      </w:tblGrid>
      <w:tr w:rsidR="00566722" w14:paraId="385D1187" w14:textId="77777777">
        <w:tc>
          <w:tcPr>
            <w:tcW w:w="4305" w:type="dxa"/>
          </w:tcPr>
          <w:tbl>
            <w:tblPr>
              <w:tblStyle w:val="FinancialTable"/>
              <w:tblW w:w="5000" w:type="pct"/>
              <w:tblLayout w:type="fixed"/>
              <w:tblLook w:val="04A0" w:firstRow="1" w:lastRow="0" w:firstColumn="1" w:lastColumn="0" w:noHBand="0" w:noVBand="1"/>
              <w:tblDescription w:val="Assets table"/>
            </w:tblPr>
            <w:tblGrid>
              <w:gridCol w:w="2147"/>
              <w:gridCol w:w="2148"/>
            </w:tblGrid>
            <w:tr w:rsidR="00566722" w14:paraId="79AF0056" w14:textId="77777777" w:rsidTr="0056672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14:paraId="4B81A0A8" w14:textId="77777777" w:rsidR="00566722" w:rsidRDefault="001E6487">
                  <w:r>
                    <w:t>Assets</w:t>
                  </w:r>
                </w:p>
              </w:tc>
              <w:tc>
                <w:tcPr>
                  <w:tcW w:w="2501" w:type="pct"/>
                </w:tcPr>
                <w:p w14:paraId="46FD2CDD" w14:textId="77777777" w:rsidR="00566722" w:rsidRDefault="00566722">
                  <w:pPr>
                    <w:cnfStyle w:val="100000000000" w:firstRow="1" w:lastRow="0" w:firstColumn="0" w:lastColumn="0" w:oddVBand="0" w:evenVBand="0" w:oddHBand="0" w:evenHBand="0" w:firstRowFirstColumn="0" w:firstRowLastColumn="0" w:lastRowFirstColumn="0" w:lastRowLastColumn="0"/>
                  </w:pPr>
                </w:p>
              </w:tc>
            </w:tr>
            <w:tr w:rsidR="00566722" w14:paraId="354AF126" w14:textId="77777777" w:rsidTr="00566722">
              <w:tc>
                <w:tcPr>
                  <w:cnfStyle w:val="001000000000" w:firstRow="0" w:lastRow="0" w:firstColumn="1" w:lastColumn="0" w:oddVBand="0" w:evenVBand="0" w:oddHBand="0" w:evenHBand="0" w:firstRowFirstColumn="0" w:firstRowLastColumn="0" w:lastRowFirstColumn="0" w:lastRowLastColumn="0"/>
                  <w:tcW w:w="2499" w:type="pct"/>
                </w:tcPr>
                <w:p w14:paraId="49ACCC37" w14:textId="77777777" w:rsidR="00566722" w:rsidRDefault="001E6487">
                  <w:r>
                    <w:t>Current Assets:</w:t>
                  </w:r>
                </w:p>
              </w:tc>
              <w:tc>
                <w:tcPr>
                  <w:tcW w:w="2501" w:type="pct"/>
                </w:tcPr>
                <w:p w14:paraId="05234641" w14:textId="77777777" w:rsidR="00566722" w:rsidRDefault="00566722">
                  <w:pPr>
                    <w:tabs>
                      <w:tab w:val="decimal" w:pos="1445"/>
                    </w:tabs>
                    <w:cnfStyle w:val="000000000000" w:firstRow="0" w:lastRow="0" w:firstColumn="0" w:lastColumn="0" w:oddVBand="0" w:evenVBand="0" w:oddHBand="0" w:evenHBand="0" w:firstRowFirstColumn="0" w:firstRowLastColumn="0" w:lastRowFirstColumn="0" w:lastRowLastColumn="0"/>
                  </w:pPr>
                </w:p>
              </w:tc>
            </w:tr>
            <w:tr w:rsidR="00566722" w14:paraId="6DBA0FEA"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171207DD" w14:textId="77777777" w:rsidR="00566722" w:rsidRDefault="001E6487">
                  <w:pPr>
                    <w:ind w:left="144"/>
                  </w:pPr>
                  <w:r>
                    <w:t>Cash:</w:t>
                  </w:r>
                </w:p>
              </w:tc>
              <w:tc>
                <w:tcPr>
                  <w:tcW w:w="2501" w:type="pct"/>
                </w:tcPr>
                <w:p w14:paraId="29C46095" w14:textId="77777777" w:rsidR="00566722" w:rsidRDefault="00566722">
                  <w:pPr>
                    <w:tabs>
                      <w:tab w:val="decimal" w:pos="1445"/>
                    </w:tabs>
                    <w:cnfStyle w:val="000000010000" w:firstRow="0" w:lastRow="0" w:firstColumn="0" w:lastColumn="0" w:oddVBand="0" w:evenVBand="0" w:oddHBand="0" w:evenHBand="1" w:firstRowFirstColumn="0" w:firstRowLastColumn="0" w:lastRowFirstColumn="0" w:lastRowLastColumn="0"/>
                  </w:pPr>
                </w:p>
              </w:tc>
            </w:tr>
            <w:tr w:rsidR="00566722" w14:paraId="4EE166B7" w14:textId="77777777" w:rsidTr="00566722">
              <w:tc>
                <w:tcPr>
                  <w:cnfStyle w:val="001000000000" w:firstRow="0" w:lastRow="0" w:firstColumn="1" w:lastColumn="0" w:oddVBand="0" w:evenVBand="0" w:oddHBand="0" w:evenHBand="0" w:firstRowFirstColumn="0" w:firstRowLastColumn="0" w:lastRowFirstColumn="0" w:lastRowLastColumn="0"/>
                  <w:tcW w:w="2499" w:type="pct"/>
                </w:tcPr>
                <w:p w14:paraId="16017168" w14:textId="77777777" w:rsidR="00566722" w:rsidRDefault="001E6487">
                  <w:pPr>
                    <w:ind w:left="216"/>
                  </w:pPr>
                  <w:r>
                    <w:t>Petty Cash</w:t>
                  </w:r>
                </w:p>
              </w:tc>
              <w:tc>
                <w:tcPr>
                  <w:tcW w:w="2501" w:type="pct"/>
                </w:tcPr>
                <w:p w14:paraId="50685DC0" w14:textId="77777777" w:rsidR="00566722" w:rsidRDefault="00566722">
                  <w:pPr>
                    <w:tabs>
                      <w:tab w:val="decimal" w:pos="1445"/>
                    </w:tabs>
                    <w:cnfStyle w:val="000000000000" w:firstRow="0" w:lastRow="0" w:firstColumn="0" w:lastColumn="0" w:oddVBand="0" w:evenVBand="0" w:oddHBand="0" w:evenHBand="0" w:firstRowFirstColumn="0" w:firstRowLastColumn="0" w:lastRowFirstColumn="0" w:lastRowLastColumn="0"/>
                  </w:pPr>
                </w:p>
              </w:tc>
            </w:tr>
            <w:tr w:rsidR="00566722" w14:paraId="704B697A"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382E5DC3" w14:textId="77777777" w:rsidR="00566722" w:rsidRDefault="001E6487">
                  <w:pPr>
                    <w:ind w:left="216"/>
                  </w:pPr>
                  <w:r>
                    <w:t>Accounts Receivable</w:t>
                  </w:r>
                </w:p>
              </w:tc>
              <w:tc>
                <w:tcPr>
                  <w:tcW w:w="2501" w:type="pct"/>
                </w:tcPr>
                <w:p w14:paraId="65CFCF2A" w14:textId="77777777" w:rsidR="00566722" w:rsidRDefault="00566722">
                  <w:pPr>
                    <w:tabs>
                      <w:tab w:val="decimal" w:pos="1445"/>
                    </w:tabs>
                    <w:cnfStyle w:val="000000010000" w:firstRow="0" w:lastRow="0" w:firstColumn="0" w:lastColumn="0" w:oddVBand="0" w:evenVBand="0" w:oddHBand="0" w:evenHBand="1" w:firstRowFirstColumn="0" w:firstRowLastColumn="0" w:lastRowFirstColumn="0" w:lastRowLastColumn="0"/>
                  </w:pPr>
                </w:p>
              </w:tc>
            </w:tr>
            <w:tr w:rsidR="00566722" w14:paraId="2A42EAE0" w14:textId="77777777" w:rsidTr="00566722">
              <w:tc>
                <w:tcPr>
                  <w:cnfStyle w:val="001000000000" w:firstRow="0" w:lastRow="0" w:firstColumn="1" w:lastColumn="0" w:oddVBand="0" w:evenVBand="0" w:oddHBand="0" w:evenHBand="0" w:firstRowFirstColumn="0" w:firstRowLastColumn="0" w:lastRowFirstColumn="0" w:lastRowLastColumn="0"/>
                  <w:tcW w:w="2499" w:type="pct"/>
                </w:tcPr>
                <w:p w14:paraId="181A6AC1" w14:textId="77777777" w:rsidR="00566722" w:rsidRDefault="001E6487">
                  <w:pPr>
                    <w:ind w:left="216"/>
                  </w:pPr>
                  <w:r>
                    <w:t>Inventory</w:t>
                  </w:r>
                </w:p>
              </w:tc>
              <w:tc>
                <w:tcPr>
                  <w:tcW w:w="2501" w:type="pct"/>
                </w:tcPr>
                <w:p w14:paraId="487E2449" w14:textId="77777777" w:rsidR="00566722" w:rsidRDefault="00566722">
                  <w:pPr>
                    <w:tabs>
                      <w:tab w:val="decimal" w:pos="1445"/>
                    </w:tabs>
                    <w:cnfStyle w:val="000000000000" w:firstRow="0" w:lastRow="0" w:firstColumn="0" w:lastColumn="0" w:oddVBand="0" w:evenVBand="0" w:oddHBand="0" w:evenHBand="0" w:firstRowFirstColumn="0" w:firstRowLastColumn="0" w:lastRowFirstColumn="0" w:lastRowLastColumn="0"/>
                  </w:pPr>
                </w:p>
              </w:tc>
            </w:tr>
            <w:tr w:rsidR="00566722" w14:paraId="23CFC543"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64394B7F" w14:textId="77777777" w:rsidR="00566722" w:rsidRDefault="001E6487">
                  <w:pPr>
                    <w:ind w:left="216"/>
                  </w:pPr>
                  <w:r>
                    <w:t>Short-Term Investment</w:t>
                  </w:r>
                </w:p>
              </w:tc>
              <w:tc>
                <w:tcPr>
                  <w:tcW w:w="2501" w:type="pct"/>
                </w:tcPr>
                <w:p w14:paraId="051222DA" w14:textId="77777777" w:rsidR="00566722" w:rsidRDefault="00566722">
                  <w:pPr>
                    <w:tabs>
                      <w:tab w:val="decimal" w:pos="1445"/>
                    </w:tabs>
                    <w:cnfStyle w:val="000000010000" w:firstRow="0" w:lastRow="0" w:firstColumn="0" w:lastColumn="0" w:oddVBand="0" w:evenVBand="0" w:oddHBand="0" w:evenHBand="1" w:firstRowFirstColumn="0" w:firstRowLastColumn="0" w:lastRowFirstColumn="0" w:lastRowLastColumn="0"/>
                  </w:pPr>
                </w:p>
              </w:tc>
            </w:tr>
            <w:tr w:rsidR="00566722" w14:paraId="415AD919" w14:textId="77777777" w:rsidTr="00566722">
              <w:tc>
                <w:tcPr>
                  <w:cnfStyle w:val="001000000000" w:firstRow="0" w:lastRow="0" w:firstColumn="1" w:lastColumn="0" w:oddVBand="0" w:evenVBand="0" w:oddHBand="0" w:evenHBand="0" w:firstRowFirstColumn="0" w:firstRowLastColumn="0" w:lastRowFirstColumn="0" w:lastRowLastColumn="0"/>
                  <w:tcW w:w="2499" w:type="pct"/>
                </w:tcPr>
                <w:p w14:paraId="74CF5A6D" w14:textId="77777777" w:rsidR="00566722" w:rsidRDefault="001E6487">
                  <w:pPr>
                    <w:ind w:left="216"/>
                  </w:pPr>
                  <w:r>
                    <w:t>Prepaid Expense</w:t>
                  </w:r>
                </w:p>
              </w:tc>
              <w:tc>
                <w:tcPr>
                  <w:tcW w:w="2501" w:type="pct"/>
                </w:tcPr>
                <w:p w14:paraId="51CD058D" w14:textId="77777777" w:rsidR="00566722" w:rsidRDefault="00566722">
                  <w:pPr>
                    <w:tabs>
                      <w:tab w:val="decimal" w:pos="1445"/>
                    </w:tabs>
                    <w:cnfStyle w:val="000000000000" w:firstRow="0" w:lastRow="0" w:firstColumn="0" w:lastColumn="0" w:oddVBand="0" w:evenVBand="0" w:oddHBand="0" w:evenHBand="0" w:firstRowFirstColumn="0" w:firstRowLastColumn="0" w:lastRowFirstColumn="0" w:lastRowLastColumn="0"/>
                  </w:pPr>
                </w:p>
              </w:tc>
            </w:tr>
            <w:tr w:rsidR="00566722" w14:paraId="3B6E3B32"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55477CFB" w14:textId="77777777" w:rsidR="00566722" w:rsidRDefault="001E6487">
                  <w:r>
                    <w:t>Long-Term Investment</w:t>
                  </w:r>
                </w:p>
              </w:tc>
              <w:tc>
                <w:tcPr>
                  <w:tcW w:w="2501" w:type="pct"/>
                </w:tcPr>
                <w:p w14:paraId="32928E6A" w14:textId="77777777" w:rsidR="00566722" w:rsidRDefault="00566722">
                  <w:pPr>
                    <w:tabs>
                      <w:tab w:val="decimal" w:pos="1445"/>
                    </w:tabs>
                    <w:cnfStyle w:val="000000010000" w:firstRow="0" w:lastRow="0" w:firstColumn="0" w:lastColumn="0" w:oddVBand="0" w:evenVBand="0" w:oddHBand="0" w:evenHBand="1" w:firstRowFirstColumn="0" w:firstRowLastColumn="0" w:lastRowFirstColumn="0" w:lastRowLastColumn="0"/>
                  </w:pPr>
                </w:p>
              </w:tc>
            </w:tr>
            <w:tr w:rsidR="00566722" w14:paraId="3FE890AF" w14:textId="77777777" w:rsidTr="00566722">
              <w:tc>
                <w:tcPr>
                  <w:cnfStyle w:val="001000000000" w:firstRow="0" w:lastRow="0" w:firstColumn="1" w:lastColumn="0" w:oddVBand="0" w:evenVBand="0" w:oddHBand="0" w:evenHBand="0" w:firstRowFirstColumn="0" w:firstRowLastColumn="0" w:lastRowFirstColumn="0" w:lastRowLastColumn="0"/>
                  <w:tcW w:w="2499" w:type="pct"/>
                </w:tcPr>
                <w:p w14:paraId="0EE1B9F8" w14:textId="77777777" w:rsidR="00566722" w:rsidRDefault="001E6487">
                  <w:r>
                    <w:t xml:space="preserve">Fixed </w:t>
                  </w:r>
                  <w:r>
                    <w:t>Assets:</w:t>
                  </w:r>
                </w:p>
              </w:tc>
              <w:tc>
                <w:tcPr>
                  <w:tcW w:w="2501" w:type="pct"/>
                </w:tcPr>
                <w:p w14:paraId="04A8198B" w14:textId="77777777" w:rsidR="00566722" w:rsidRDefault="00566722">
                  <w:pPr>
                    <w:tabs>
                      <w:tab w:val="decimal" w:pos="1445"/>
                    </w:tabs>
                    <w:cnfStyle w:val="000000000000" w:firstRow="0" w:lastRow="0" w:firstColumn="0" w:lastColumn="0" w:oddVBand="0" w:evenVBand="0" w:oddHBand="0" w:evenHBand="0" w:firstRowFirstColumn="0" w:firstRowLastColumn="0" w:lastRowFirstColumn="0" w:lastRowLastColumn="0"/>
                  </w:pPr>
                </w:p>
              </w:tc>
            </w:tr>
            <w:tr w:rsidR="00566722" w14:paraId="40B27336"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58036356" w14:textId="77777777" w:rsidR="00566722" w:rsidRDefault="001E6487">
                  <w:pPr>
                    <w:ind w:left="216"/>
                  </w:pPr>
                  <w:r>
                    <w:t>Land</w:t>
                  </w:r>
                </w:p>
              </w:tc>
              <w:tc>
                <w:tcPr>
                  <w:tcW w:w="2501" w:type="pct"/>
                </w:tcPr>
                <w:p w14:paraId="1506CB50" w14:textId="77777777" w:rsidR="00566722" w:rsidRDefault="00566722">
                  <w:pPr>
                    <w:tabs>
                      <w:tab w:val="decimal" w:pos="1445"/>
                    </w:tabs>
                    <w:cnfStyle w:val="000000010000" w:firstRow="0" w:lastRow="0" w:firstColumn="0" w:lastColumn="0" w:oddVBand="0" w:evenVBand="0" w:oddHBand="0" w:evenHBand="1" w:firstRowFirstColumn="0" w:firstRowLastColumn="0" w:lastRowFirstColumn="0" w:lastRowLastColumn="0"/>
                  </w:pPr>
                </w:p>
              </w:tc>
            </w:tr>
            <w:tr w:rsidR="00566722" w14:paraId="0926933C" w14:textId="77777777" w:rsidTr="00566722">
              <w:tc>
                <w:tcPr>
                  <w:cnfStyle w:val="001000000000" w:firstRow="0" w:lastRow="0" w:firstColumn="1" w:lastColumn="0" w:oddVBand="0" w:evenVBand="0" w:oddHBand="0" w:evenHBand="0" w:firstRowFirstColumn="0" w:firstRowLastColumn="0" w:lastRowFirstColumn="0" w:lastRowLastColumn="0"/>
                  <w:tcW w:w="2499" w:type="pct"/>
                </w:tcPr>
                <w:p w14:paraId="18FAAC78" w14:textId="77777777" w:rsidR="00566722" w:rsidRDefault="001E6487">
                  <w:pPr>
                    <w:ind w:left="216"/>
                  </w:pPr>
                  <w:r>
                    <w:t>Buildings</w:t>
                  </w:r>
                </w:p>
              </w:tc>
              <w:tc>
                <w:tcPr>
                  <w:tcW w:w="2501" w:type="pct"/>
                </w:tcPr>
                <w:p w14:paraId="63B746DE" w14:textId="77777777" w:rsidR="00566722" w:rsidRDefault="00566722">
                  <w:pPr>
                    <w:tabs>
                      <w:tab w:val="decimal" w:pos="1445"/>
                    </w:tabs>
                    <w:cnfStyle w:val="000000000000" w:firstRow="0" w:lastRow="0" w:firstColumn="0" w:lastColumn="0" w:oddVBand="0" w:evenVBand="0" w:oddHBand="0" w:evenHBand="0" w:firstRowFirstColumn="0" w:firstRowLastColumn="0" w:lastRowFirstColumn="0" w:lastRowLastColumn="0"/>
                  </w:pPr>
                </w:p>
              </w:tc>
            </w:tr>
            <w:tr w:rsidR="00566722" w14:paraId="718AD44A"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27EB1D72" w14:textId="77777777" w:rsidR="00566722" w:rsidRDefault="001E6487">
                  <w:pPr>
                    <w:ind w:left="216"/>
                  </w:pPr>
                  <w:r>
                    <w:t>Improvements</w:t>
                  </w:r>
                </w:p>
              </w:tc>
              <w:tc>
                <w:tcPr>
                  <w:tcW w:w="2501" w:type="pct"/>
                </w:tcPr>
                <w:p w14:paraId="01D55E2F" w14:textId="77777777" w:rsidR="00566722" w:rsidRDefault="00566722">
                  <w:pPr>
                    <w:tabs>
                      <w:tab w:val="decimal" w:pos="1445"/>
                    </w:tabs>
                    <w:cnfStyle w:val="000000010000" w:firstRow="0" w:lastRow="0" w:firstColumn="0" w:lastColumn="0" w:oddVBand="0" w:evenVBand="0" w:oddHBand="0" w:evenHBand="1" w:firstRowFirstColumn="0" w:firstRowLastColumn="0" w:lastRowFirstColumn="0" w:lastRowLastColumn="0"/>
                  </w:pPr>
                </w:p>
              </w:tc>
            </w:tr>
            <w:tr w:rsidR="00566722" w14:paraId="446B56BA" w14:textId="77777777" w:rsidTr="00566722">
              <w:tc>
                <w:tcPr>
                  <w:cnfStyle w:val="001000000000" w:firstRow="0" w:lastRow="0" w:firstColumn="1" w:lastColumn="0" w:oddVBand="0" w:evenVBand="0" w:oddHBand="0" w:evenHBand="0" w:firstRowFirstColumn="0" w:firstRowLastColumn="0" w:lastRowFirstColumn="0" w:lastRowLastColumn="0"/>
                  <w:tcW w:w="2499" w:type="pct"/>
                </w:tcPr>
                <w:p w14:paraId="75FF02F5" w14:textId="77777777" w:rsidR="00566722" w:rsidRDefault="001E6487">
                  <w:pPr>
                    <w:ind w:left="216"/>
                  </w:pPr>
                  <w:r>
                    <w:t>Equipment</w:t>
                  </w:r>
                </w:p>
              </w:tc>
              <w:tc>
                <w:tcPr>
                  <w:tcW w:w="2501" w:type="pct"/>
                </w:tcPr>
                <w:p w14:paraId="53216D4F" w14:textId="77777777" w:rsidR="00566722" w:rsidRDefault="00566722">
                  <w:pPr>
                    <w:tabs>
                      <w:tab w:val="decimal" w:pos="1445"/>
                    </w:tabs>
                    <w:cnfStyle w:val="000000000000" w:firstRow="0" w:lastRow="0" w:firstColumn="0" w:lastColumn="0" w:oddVBand="0" w:evenVBand="0" w:oddHBand="0" w:evenHBand="0" w:firstRowFirstColumn="0" w:firstRowLastColumn="0" w:lastRowFirstColumn="0" w:lastRowLastColumn="0"/>
                  </w:pPr>
                </w:p>
              </w:tc>
            </w:tr>
            <w:tr w:rsidR="00566722" w14:paraId="56EE9EFB"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64EAEE0B" w14:textId="77777777" w:rsidR="00566722" w:rsidRDefault="001E6487">
                  <w:pPr>
                    <w:ind w:left="216"/>
                  </w:pPr>
                  <w:r>
                    <w:t>Furniture</w:t>
                  </w:r>
                </w:p>
              </w:tc>
              <w:tc>
                <w:tcPr>
                  <w:tcW w:w="2501" w:type="pct"/>
                </w:tcPr>
                <w:p w14:paraId="23BAF8FC" w14:textId="77777777" w:rsidR="00566722" w:rsidRDefault="00566722">
                  <w:pPr>
                    <w:tabs>
                      <w:tab w:val="decimal" w:pos="1445"/>
                    </w:tabs>
                    <w:cnfStyle w:val="000000010000" w:firstRow="0" w:lastRow="0" w:firstColumn="0" w:lastColumn="0" w:oddVBand="0" w:evenVBand="0" w:oddHBand="0" w:evenHBand="1" w:firstRowFirstColumn="0" w:firstRowLastColumn="0" w:lastRowFirstColumn="0" w:lastRowLastColumn="0"/>
                  </w:pPr>
                </w:p>
              </w:tc>
            </w:tr>
            <w:tr w:rsidR="00566722" w14:paraId="510371E8" w14:textId="77777777" w:rsidTr="00566722">
              <w:tc>
                <w:tcPr>
                  <w:cnfStyle w:val="001000000000" w:firstRow="0" w:lastRow="0" w:firstColumn="1" w:lastColumn="0" w:oddVBand="0" w:evenVBand="0" w:oddHBand="0" w:evenHBand="0" w:firstRowFirstColumn="0" w:firstRowLastColumn="0" w:lastRowFirstColumn="0" w:lastRowLastColumn="0"/>
                  <w:tcW w:w="2499" w:type="pct"/>
                </w:tcPr>
                <w:p w14:paraId="1B55EF4F" w14:textId="77777777" w:rsidR="00566722" w:rsidRDefault="001E6487">
                  <w:pPr>
                    <w:ind w:left="216"/>
                  </w:pPr>
                  <w:r>
                    <w:t>Automobiles/Vehicles</w:t>
                  </w:r>
                </w:p>
              </w:tc>
              <w:tc>
                <w:tcPr>
                  <w:tcW w:w="2501" w:type="pct"/>
                </w:tcPr>
                <w:p w14:paraId="4ACA614C" w14:textId="77777777" w:rsidR="00566722" w:rsidRDefault="00566722">
                  <w:pPr>
                    <w:tabs>
                      <w:tab w:val="decimal" w:pos="1445"/>
                    </w:tabs>
                    <w:cnfStyle w:val="000000000000" w:firstRow="0" w:lastRow="0" w:firstColumn="0" w:lastColumn="0" w:oddVBand="0" w:evenVBand="0" w:oddHBand="0" w:evenHBand="0" w:firstRowFirstColumn="0" w:firstRowLastColumn="0" w:lastRowFirstColumn="0" w:lastRowLastColumn="0"/>
                  </w:pPr>
                </w:p>
              </w:tc>
            </w:tr>
            <w:tr w:rsidR="00566722" w14:paraId="7BB5C0BA"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0C35AE32" w14:textId="77777777" w:rsidR="00566722" w:rsidRDefault="001E6487">
                  <w:r>
                    <w:t>Other Assets:</w:t>
                  </w:r>
                </w:p>
              </w:tc>
              <w:tc>
                <w:tcPr>
                  <w:tcW w:w="2501" w:type="pct"/>
                </w:tcPr>
                <w:p w14:paraId="026870A3" w14:textId="77777777" w:rsidR="00566722" w:rsidRDefault="00566722">
                  <w:pPr>
                    <w:tabs>
                      <w:tab w:val="decimal" w:pos="1445"/>
                    </w:tabs>
                    <w:cnfStyle w:val="000000010000" w:firstRow="0" w:lastRow="0" w:firstColumn="0" w:lastColumn="0" w:oddVBand="0" w:evenVBand="0" w:oddHBand="0" w:evenHBand="1" w:firstRowFirstColumn="0" w:firstRowLastColumn="0" w:lastRowFirstColumn="0" w:lastRowLastColumn="0"/>
                  </w:pPr>
                </w:p>
              </w:tc>
            </w:tr>
            <w:tr w:rsidR="00566722" w14:paraId="5E9B542A" w14:textId="77777777" w:rsidTr="00566722">
              <w:tc>
                <w:tcPr>
                  <w:cnfStyle w:val="001000000000" w:firstRow="0" w:lastRow="0" w:firstColumn="1" w:lastColumn="0" w:oddVBand="0" w:evenVBand="0" w:oddHBand="0" w:evenHBand="0" w:firstRowFirstColumn="0" w:firstRowLastColumn="0" w:lastRowFirstColumn="0" w:lastRowLastColumn="0"/>
                  <w:tcW w:w="2499" w:type="pct"/>
                </w:tcPr>
                <w:p w14:paraId="06AFA386" w14:textId="77777777" w:rsidR="00566722" w:rsidRDefault="001E6487">
                  <w:pPr>
                    <w:ind w:left="216"/>
                  </w:pPr>
                  <w:r>
                    <w:t>Item 1</w:t>
                  </w:r>
                </w:p>
              </w:tc>
              <w:tc>
                <w:tcPr>
                  <w:tcW w:w="2501" w:type="pct"/>
                </w:tcPr>
                <w:p w14:paraId="1B211124" w14:textId="77777777" w:rsidR="00566722" w:rsidRDefault="00566722">
                  <w:pPr>
                    <w:tabs>
                      <w:tab w:val="decimal" w:pos="1445"/>
                    </w:tabs>
                    <w:cnfStyle w:val="000000000000" w:firstRow="0" w:lastRow="0" w:firstColumn="0" w:lastColumn="0" w:oddVBand="0" w:evenVBand="0" w:oddHBand="0" w:evenHBand="0" w:firstRowFirstColumn="0" w:firstRowLastColumn="0" w:lastRowFirstColumn="0" w:lastRowLastColumn="0"/>
                  </w:pPr>
                </w:p>
              </w:tc>
            </w:tr>
            <w:tr w:rsidR="00566722" w14:paraId="7CB79EE9"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07F8B10B" w14:textId="77777777" w:rsidR="00566722" w:rsidRDefault="001E6487">
                  <w:pPr>
                    <w:ind w:left="216"/>
                  </w:pPr>
                  <w:r>
                    <w:t>Item 2</w:t>
                  </w:r>
                </w:p>
              </w:tc>
              <w:tc>
                <w:tcPr>
                  <w:tcW w:w="2501" w:type="pct"/>
                </w:tcPr>
                <w:p w14:paraId="6AACA80B" w14:textId="77777777" w:rsidR="00566722" w:rsidRDefault="00566722">
                  <w:pPr>
                    <w:tabs>
                      <w:tab w:val="decimal" w:pos="1445"/>
                    </w:tabs>
                    <w:cnfStyle w:val="000000010000" w:firstRow="0" w:lastRow="0" w:firstColumn="0" w:lastColumn="0" w:oddVBand="0" w:evenVBand="0" w:oddHBand="0" w:evenHBand="1" w:firstRowFirstColumn="0" w:firstRowLastColumn="0" w:lastRowFirstColumn="0" w:lastRowLastColumn="0"/>
                  </w:pPr>
                </w:p>
              </w:tc>
            </w:tr>
            <w:tr w:rsidR="00566722" w14:paraId="1D1A50FA" w14:textId="77777777" w:rsidTr="00566722">
              <w:tc>
                <w:tcPr>
                  <w:cnfStyle w:val="001000000000" w:firstRow="0" w:lastRow="0" w:firstColumn="1" w:lastColumn="0" w:oddVBand="0" w:evenVBand="0" w:oddHBand="0" w:evenHBand="0" w:firstRowFirstColumn="0" w:firstRowLastColumn="0" w:lastRowFirstColumn="0" w:lastRowLastColumn="0"/>
                  <w:tcW w:w="2499" w:type="pct"/>
                </w:tcPr>
                <w:p w14:paraId="2B584695" w14:textId="77777777" w:rsidR="00566722" w:rsidRDefault="001E6487">
                  <w:pPr>
                    <w:ind w:left="216"/>
                  </w:pPr>
                  <w:r>
                    <w:t>Item 3</w:t>
                  </w:r>
                </w:p>
              </w:tc>
              <w:tc>
                <w:tcPr>
                  <w:tcW w:w="2501" w:type="pct"/>
                </w:tcPr>
                <w:p w14:paraId="7498985E" w14:textId="77777777" w:rsidR="00566722" w:rsidRDefault="00566722">
                  <w:pPr>
                    <w:tabs>
                      <w:tab w:val="decimal" w:pos="1445"/>
                    </w:tabs>
                    <w:cnfStyle w:val="000000000000" w:firstRow="0" w:lastRow="0" w:firstColumn="0" w:lastColumn="0" w:oddVBand="0" w:evenVBand="0" w:oddHBand="0" w:evenHBand="0" w:firstRowFirstColumn="0" w:firstRowLastColumn="0" w:lastRowFirstColumn="0" w:lastRowLastColumn="0"/>
                  </w:pPr>
                </w:p>
              </w:tc>
            </w:tr>
          </w:tbl>
          <w:p w14:paraId="15A13FFE" w14:textId="77777777" w:rsidR="00566722" w:rsidRDefault="00566722"/>
        </w:tc>
        <w:tc>
          <w:tcPr>
            <w:tcW w:w="749" w:type="dxa"/>
          </w:tcPr>
          <w:p w14:paraId="6620BD73" w14:textId="77777777" w:rsidR="00566722" w:rsidRDefault="00566722"/>
        </w:tc>
        <w:tc>
          <w:tcPr>
            <w:tcW w:w="4306" w:type="dxa"/>
          </w:tcPr>
          <w:tbl>
            <w:tblPr>
              <w:tblStyle w:val="FinancialTable"/>
              <w:tblW w:w="5000" w:type="pct"/>
              <w:tblLayout w:type="fixed"/>
              <w:tblLook w:val="04E0" w:firstRow="1" w:lastRow="1" w:firstColumn="1" w:lastColumn="0" w:noHBand="0" w:noVBand="1"/>
              <w:tblDescription w:val="Liabilities table"/>
            </w:tblPr>
            <w:tblGrid>
              <w:gridCol w:w="2147"/>
              <w:gridCol w:w="2149"/>
            </w:tblGrid>
            <w:tr w:rsidR="00566722" w14:paraId="2EA96ACA" w14:textId="77777777" w:rsidTr="0056672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14:paraId="1110DE3D" w14:textId="77777777" w:rsidR="00566722" w:rsidRDefault="001E6487">
                  <w:r>
                    <w:t>Liabilities</w:t>
                  </w:r>
                </w:p>
              </w:tc>
              <w:tc>
                <w:tcPr>
                  <w:tcW w:w="2501" w:type="pct"/>
                </w:tcPr>
                <w:p w14:paraId="4F2A8E7F" w14:textId="77777777" w:rsidR="00566722" w:rsidRDefault="00566722">
                  <w:pPr>
                    <w:cnfStyle w:val="100000000000" w:firstRow="1" w:lastRow="0" w:firstColumn="0" w:lastColumn="0" w:oddVBand="0" w:evenVBand="0" w:oddHBand="0" w:evenHBand="0" w:firstRowFirstColumn="0" w:firstRowLastColumn="0" w:lastRowFirstColumn="0" w:lastRowLastColumn="0"/>
                  </w:pPr>
                </w:p>
              </w:tc>
            </w:tr>
            <w:tr w:rsidR="00566722" w14:paraId="7BCEBFCB" w14:textId="77777777" w:rsidTr="00566722">
              <w:tc>
                <w:tcPr>
                  <w:cnfStyle w:val="001000000000" w:firstRow="0" w:lastRow="0" w:firstColumn="1" w:lastColumn="0" w:oddVBand="0" w:evenVBand="0" w:oddHBand="0" w:evenHBand="0" w:firstRowFirstColumn="0" w:firstRowLastColumn="0" w:lastRowFirstColumn="0" w:lastRowLastColumn="0"/>
                  <w:tcW w:w="2499" w:type="pct"/>
                </w:tcPr>
                <w:p w14:paraId="34729A41" w14:textId="77777777" w:rsidR="00566722" w:rsidRDefault="001E6487">
                  <w:r>
                    <w:t>Current Liabilities:</w:t>
                  </w:r>
                </w:p>
              </w:tc>
              <w:tc>
                <w:tcPr>
                  <w:tcW w:w="2501" w:type="pct"/>
                </w:tcPr>
                <w:p w14:paraId="2B948568" w14:textId="77777777" w:rsidR="00566722" w:rsidRDefault="00566722">
                  <w:pPr>
                    <w:tabs>
                      <w:tab w:val="decimal" w:pos="1445"/>
                    </w:tabs>
                    <w:cnfStyle w:val="000000000000" w:firstRow="0" w:lastRow="0" w:firstColumn="0" w:lastColumn="0" w:oddVBand="0" w:evenVBand="0" w:oddHBand="0" w:evenHBand="0" w:firstRowFirstColumn="0" w:firstRowLastColumn="0" w:lastRowFirstColumn="0" w:lastRowLastColumn="0"/>
                  </w:pPr>
                </w:p>
              </w:tc>
            </w:tr>
            <w:tr w:rsidR="00566722" w14:paraId="5A7BA458"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5A0C6DB" w14:textId="77777777" w:rsidR="00566722" w:rsidRDefault="001E6487">
                  <w:pPr>
                    <w:ind w:left="216"/>
                  </w:pPr>
                  <w:r>
                    <w:t>Accounts Payable</w:t>
                  </w:r>
                </w:p>
              </w:tc>
              <w:tc>
                <w:tcPr>
                  <w:tcW w:w="2501" w:type="pct"/>
                </w:tcPr>
                <w:p w14:paraId="43F99FFE" w14:textId="77777777" w:rsidR="00566722" w:rsidRDefault="00566722">
                  <w:pPr>
                    <w:tabs>
                      <w:tab w:val="decimal" w:pos="1445"/>
                    </w:tabs>
                    <w:cnfStyle w:val="000000010000" w:firstRow="0" w:lastRow="0" w:firstColumn="0" w:lastColumn="0" w:oddVBand="0" w:evenVBand="0" w:oddHBand="0" w:evenHBand="1" w:firstRowFirstColumn="0" w:firstRowLastColumn="0" w:lastRowFirstColumn="0" w:lastRowLastColumn="0"/>
                  </w:pPr>
                </w:p>
              </w:tc>
            </w:tr>
            <w:tr w:rsidR="00566722" w14:paraId="42DC9D71" w14:textId="77777777" w:rsidTr="00566722">
              <w:tc>
                <w:tcPr>
                  <w:cnfStyle w:val="001000000000" w:firstRow="0" w:lastRow="0" w:firstColumn="1" w:lastColumn="0" w:oddVBand="0" w:evenVBand="0" w:oddHBand="0" w:evenHBand="0" w:firstRowFirstColumn="0" w:firstRowLastColumn="0" w:lastRowFirstColumn="0" w:lastRowLastColumn="0"/>
                  <w:tcW w:w="2499" w:type="pct"/>
                </w:tcPr>
                <w:p w14:paraId="545CB256" w14:textId="77777777" w:rsidR="00566722" w:rsidRDefault="001E6487">
                  <w:pPr>
                    <w:ind w:left="216"/>
                  </w:pPr>
                  <w:r>
                    <w:t>Notes Payable</w:t>
                  </w:r>
                </w:p>
              </w:tc>
              <w:tc>
                <w:tcPr>
                  <w:tcW w:w="2501" w:type="pct"/>
                </w:tcPr>
                <w:p w14:paraId="03327C71" w14:textId="77777777" w:rsidR="00566722" w:rsidRDefault="00566722">
                  <w:pPr>
                    <w:tabs>
                      <w:tab w:val="decimal" w:pos="1445"/>
                    </w:tabs>
                    <w:cnfStyle w:val="000000000000" w:firstRow="0" w:lastRow="0" w:firstColumn="0" w:lastColumn="0" w:oddVBand="0" w:evenVBand="0" w:oddHBand="0" w:evenHBand="0" w:firstRowFirstColumn="0" w:firstRowLastColumn="0" w:lastRowFirstColumn="0" w:lastRowLastColumn="0"/>
                  </w:pPr>
                </w:p>
              </w:tc>
            </w:tr>
            <w:tr w:rsidR="00566722" w14:paraId="4D96264D"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2490E035" w14:textId="77777777" w:rsidR="00566722" w:rsidRDefault="001E6487">
                  <w:pPr>
                    <w:ind w:left="216"/>
                  </w:pPr>
                  <w:r>
                    <w:t>Interest Payable</w:t>
                  </w:r>
                </w:p>
              </w:tc>
              <w:tc>
                <w:tcPr>
                  <w:tcW w:w="2501" w:type="pct"/>
                </w:tcPr>
                <w:p w14:paraId="64F607CD" w14:textId="77777777" w:rsidR="00566722" w:rsidRDefault="00566722">
                  <w:pPr>
                    <w:tabs>
                      <w:tab w:val="decimal" w:pos="1445"/>
                    </w:tabs>
                    <w:cnfStyle w:val="000000010000" w:firstRow="0" w:lastRow="0" w:firstColumn="0" w:lastColumn="0" w:oddVBand="0" w:evenVBand="0" w:oddHBand="0" w:evenHBand="1" w:firstRowFirstColumn="0" w:firstRowLastColumn="0" w:lastRowFirstColumn="0" w:lastRowLastColumn="0"/>
                  </w:pPr>
                </w:p>
              </w:tc>
            </w:tr>
            <w:tr w:rsidR="00566722" w14:paraId="15B7E67F" w14:textId="77777777" w:rsidTr="00566722">
              <w:tc>
                <w:tcPr>
                  <w:cnfStyle w:val="001000000000" w:firstRow="0" w:lastRow="0" w:firstColumn="1" w:lastColumn="0" w:oddVBand="0" w:evenVBand="0" w:oddHBand="0" w:evenHBand="0" w:firstRowFirstColumn="0" w:firstRowLastColumn="0" w:lastRowFirstColumn="0" w:lastRowLastColumn="0"/>
                  <w:tcW w:w="2499" w:type="pct"/>
                </w:tcPr>
                <w:p w14:paraId="14484838" w14:textId="77777777" w:rsidR="00566722" w:rsidRDefault="001E6487">
                  <w:r>
                    <w:t>Taxes Payable:</w:t>
                  </w:r>
                </w:p>
              </w:tc>
              <w:tc>
                <w:tcPr>
                  <w:tcW w:w="2501" w:type="pct"/>
                </w:tcPr>
                <w:p w14:paraId="34074391" w14:textId="77777777" w:rsidR="00566722" w:rsidRDefault="00566722">
                  <w:pPr>
                    <w:tabs>
                      <w:tab w:val="decimal" w:pos="1445"/>
                    </w:tabs>
                    <w:cnfStyle w:val="000000000000" w:firstRow="0" w:lastRow="0" w:firstColumn="0" w:lastColumn="0" w:oddVBand="0" w:evenVBand="0" w:oddHBand="0" w:evenHBand="0" w:firstRowFirstColumn="0" w:firstRowLastColumn="0" w:lastRowFirstColumn="0" w:lastRowLastColumn="0"/>
                  </w:pPr>
                </w:p>
              </w:tc>
            </w:tr>
            <w:tr w:rsidR="00566722" w14:paraId="6396F797"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B12614A" w14:textId="77777777" w:rsidR="00566722" w:rsidRDefault="001E6487">
                  <w:pPr>
                    <w:ind w:left="216"/>
                  </w:pPr>
                  <w:r>
                    <w:t xml:space="preserve">Federal </w:t>
                  </w:r>
                  <w:r>
                    <w:t>Income Tax</w:t>
                  </w:r>
                </w:p>
              </w:tc>
              <w:tc>
                <w:tcPr>
                  <w:tcW w:w="2501" w:type="pct"/>
                </w:tcPr>
                <w:p w14:paraId="1B2B34D8" w14:textId="77777777" w:rsidR="00566722" w:rsidRDefault="00566722">
                  <w:pPr>
                    <w:tabs>
                      <w:tab w:val="decimal" w:pos="1445"/>
                    </w:tabs>
                    <w:cnfStyle w:val="000000010000" w:firstRow="0" w:lastRow="0" w:firstColumn="0" w:lastColumn="0" w:oddVBand="0" w:evenVBand="0" w:oddHBand="0" w:evenHBand="1" w:firstRowFirstColumn="0" w:firstRowLastColumn="0" w:lastRowFirstColumn="0" w:lastRowLastColumn="0"/>
                  </w:pPr>
                </w:p>
              </w:tc>
            </w:tr>
            <w:tr w:rsidR="00566722" w14:paraId="0F49FDCA" w14:textId="77777777" w:rsidTr="00566722">
              <w:tc>
                <w:tcPr>
                  <w:cnfStyle w:val="001000000000" w:firstRow="0" w:lastRow="0" w:firstColumn="1" w:lastColumn="0" w:oddVBand="0" w:evenVBand="0" w:oddHBand="0" w:evenHBand="0" w:firstRowFirstColumn="0" w:firstRowLastColumn="0" w:lastRowFirstColumn="0" w:lastRowLastColumn="0"/>
                  <w:tcW w:w="2499" w:type="pct"/>
                </w:tcPr>
                <w:p w14:paraId="31A553BE" w14:textId="77777777" w:rsidR="00566722" w:rsidRDefault="001E6487">
                  <w:pPr>
                    <w:ind w:left="216"/>
                  </w:pPr>
                  <w:r>
                    <w:t>State Income Tax</w:t>
                  </w:r>
                </w:p>
              </w:tc>
              <w:tc>
                <w:tcPr>
                  <w:tcW w:w="2501" w:type="pct"/>
                </w:tcPr>
                <w:p w14:paraId="2E8A6B7A" w14:textId="77777777" w:rsidR="00566722" w:rsidRDefault="00566722">
                  <w:pPr>
                    <w:tabs>
                      <w:tab w:val="decimal" w:pos="1445"/>
                    </w:tabs>
                    <w:cnfStyle w:val="000000000000" w:firstRow="0" w:lastRow="0" w:firstColumn="0" w:lastColumn="0" w:oddVBand="0" w:evenVBand="0" w:oddHBand="0" w:evenHBand="0" w:firstRowFirstColumn="0" w:firstRowLastColumn="0" w:lastRowFirstColumn="0" w:lastRowLastColumn="0"/>
                  </w:pPr>
                </w:p>
              </w:tc>
            </w:tr>
            <w:tr w:rsidR="00566722" w14:paraId="3FE83047"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2499F963" w14:textId="77777777" w:rsidR="00566722" w:rsidRDefault="001E6487">
                  <w:pPr>
                    <w:ind w:left="216"/>
                  </w:pPr>
                  <w:r>
                    <w:t>Self-Employment Tax</w:t>
                  </w:r>
                </w:p>
              </w:tc>
              <w:tc>
                <w:tcPr>
                  <w:tcW w:w="2501" w:type="pct"/>
                </w:tcPr>
                <w:p w14:paraId="42011DFC" w14:textId="77777777" w:rsidR="00566722" w:rsidRDefault="00566722">
                  <w:pPr>
                    <w:tabs>
                      <w:tab w:val="decimal" w:pos="1445"/>
                    </w:tabs>
                    <w:cnfStyle w:val="000000010000" w:firstRow="0" w:lastRow="0" w:firstColumn="0" w:lastColumn="0" w:oddVBand="0" w:evenVBand="0" w:oddHBand="0" w:evenHBand="1" w:firstRowFirstColumn="0" w:firstRowLastColumn="0" w:lastRowFirstColumn="0" w:lastRowLastColumn="0"/>
                  </w:pPr>
                </w:p>
              </w:tc>
            </w:tr>
            <w:tr w:rsidR="00566722" w14:paraId="6EA5AE4C" w14:textId="77777777" w:rsidTr="00566722">
              <w:tc>
                <w:tcPr>
                  <w:cnfStyle w:val="001000000000" w:firstRow="0" w:lastRow="0" w:firstColumn="1" w:lastColumn="0" w:oddVBand="0" w:evenVBand="0" w:oddHBand="0" w:evenHBand="0" w:firstRowFirstColumn="0" w:firstRowLastColumn="0" w:lastRowFirstColumn="0" w:lastRowLastColumn="0"/>
                  <w:tcW w:w="2499" w:type="pct"/>
                </w:tcPr>
                <w:p w14:paraId="4990E491" w14:textId="77777777" w:rsidR="00566722" w:rsidRDefault="001E6487">
                  <w:pPr>
                    <w:ind w:left="216"/>
                  </w:pPr>
                  <w:r>
                    <w:t>Sales Tax (SBE)</w:t>
                  </w:r>
                </w:p>
              </w:tc>
              <w:tc>
                <w:tcPr>
                  <w:tcW w:w="2501" w:type="pct"/>
                </w:tcPr>
                <w:p w14:paraId="569D612C" w14:textId="77777777" w:rsidR="00566722" w:rsidRDefault="00566722">
                  <w:pPr>
                    <w:tabs>
                      <w:tab w:val="decimal" w:pos="1445"/>
                    </w:tabs>
                    <w:cnfStyle w:val="000000000000" w:firstRow="0" w:lastRow="0" w:firstColumn="0" w:lastColumn="0" w:oddVBand="0" w:evenVBand="0" w:oddHBand="0" w:evenHBand="0" w:firstRowFirstColumn="0" w:firstRowLastColumn="0" w:lastRowFirstColumn="0" w:lastRowLastColumn="0"/>
                  </w:pPr>
                </w:p>
              </w:tc>
            </w:tr>
            <w:tr w:rsidR="00566722" w14:paraId="54D42C2C"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651C873A" w14:textId="77777777" w:rsidR="00566722" w:rsidRDefault="001E6487">
                  <w:pPr>
                    <w:ind w:left="216"/>
                  </w:pPr>
                  <w:r>
                    <w:t>Property Tax</w:t>
                  </w:r>
                </w:p>
              </w:tc>
              <w:tc>
                <w:tcPr>
                  <w:tcW w:w="2501" w:type="pct"/>
                </w:tcPr>
                <w:p w14:paraId="127CB263" w14:textId="77777777" w:rsidR="00566722" w:rsidRDefault="00566722">
                  <w:pPr>
                    <w:tabs>
                      <w:tab w:val="decimal" w:pos="1445"/>
                    </w:tabs>
                    <w:cnfStyle w:val="000000010000" w:firstRow="0" w:lastRow="0" w:firstColumn="0" w:lastColumn="0" w:oddVBand="0" w:evenVBand="0" w:oddHBand="0" w:evenHBand="1" w:firstRowFirstColumn="0" w:firstRowLastColumn="0" w:lastRowFirstColumn="0" w:lastRowLastColumn="0"/>
                  </w:pPr>
                </w:p>
              </w:tc>
            </w:tr>
            <w:tr w:rsidR="00566722" w14:paraId="38BB2124" w14:textId="77777777" w:rsidTr="00566722">
              <w:tc>
                <w:tcPr>
                  <w:cnfStyle w:val="001000000000" w:firstRow="0" w:lastRow="0" w:firstColumn="1" w:lastColumn="0" w:oddVBand="0" w:evenVBand="0" w:oddHBand="0" w:evenHBand="0" w:firstRowFirstColumn="0" w:firstRowLastColumn="0" w:lastRowFirstColumn="0" w:lastRowLastColumn="0"/>
                  <w:tcW w:w="2499" w:type="pct"/>
                </w:tcPr>
                <w:p w14:paraId="6AAF7444" w14:textId="77777777" w:rsidR="00566722" w:rsidRDefault="001E6487">
                  <w:r>
                    <w:t>Payroll Accrual</w:t>
                  </w:r>
                </w:p>
              </w:tc>
              <w:tc>
                <w:tcPr>
                  <w:tcW w:w="2501" w:type="pct"/>
                </w:tcPr>
                <w:p w14:paraId="680C3E33" w14:textId="77777777" w:rsidR="00566722" w:rsidRDefault="00566722">
                  <w:pPr>
                    <w:tabs>
                      <w:tab w:val="decimal" w:pos="1445"/>
                    </w:tabs>
                    <w:cnfStyle w:val="000000000000" w:firstRow="0" w:lastRow="0" w:firstColumn="0" w:lastColumn="0" w:oddVBand="0" w:evenVBand="0" w:oddHBand="0" w:evenHBand="0" w:firstRowFirstColumn="0" w:firstRowLastColumn="0" w:lastRowFirstColumn="0" w:lastRowLastColumn="0"/>
                  </w:pPr>
                </w:p>
              </w:tc>
            </w:tr>
            <w:tr w:rsidR="00566722" w14:paraId="01300F61" w14:textId="77777777" w:rsidTr="005667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DF32A28" w14:textId="77777777" w:rsidR="00566722" w:rsidRDefault="001E6487">
                  <w:r>
                    <w:t>Long-Term Liabilities</w:t>
                  </w:r>
                </w:p>
              </w:tc>
              <w:tc>
                <w:tcPr>
                  <w:tcW w:w="2501" w:type="pct"/>
                </w:tcPr>
                <w:p w14:paraId="74A536B1" w14:textId="77777777" w:rsidR="00566722" w:rsidRDefault="00566722">
                  <w:pPr>
                    <w:tabs>
                      <w:tab w:val="decimal" w:pos="1445"/>
                    </w:tabs>
                    <w:cnfStyle w:val="000000010000" w:firstRow="0" w:lastRow="0" w:firstColumn="0" w:lastColumn="0" w:oddVBand="0" w:evenVBand="0" w:oddHBand="0" w:evenHBand="1" w:firstRowFirstColumn="0" w:firstRowLastColumn="0" w:lastRowFirstColumn="0" w:lastRowLastColumn="0"/>
                  </w:pPr>
                </w:p>
              </w:tc>
            </w:tr>
            <w:tr w:rsidR="00566722" w14:paraId="672BD654" w14:textId="77777777" w:rsidTr="00566722">
              <w:tc>
                <w:tcPr>
                  <w:cnfStyle w:val="001000000000" w:firstRow="0" w:lastRow="0" w:firstColumn="1" w:lastColumn="0" w:oddVBand="0" w:evenVBand="0" w:oddHBand="0" w:evenHBand="0" w:firstRowFirstColumn="0" w:firstRowLastColumn="0" w:lastRowFirstColumn="0" w:lastRowLastColumn="0"/>
                  <w:tcW w:w="2499" w:type="pct"/>
                </w:tcPr>
                <w:p w14:paraId="2BCA9F15" w14:textId="77777777" w:rsidR="00566722" w:rsidRDefault="001E6487">
                  <w:r>
                    <w:t>Notes Payable</w:t>
                  </w:r>
                </w:p>
              </w:tc>
              <w:tc>
                <w:tcPr>
                  <w:tcW w:w="2501" w:type="pct"/>
                </w:tcPr>
                <w:p w14:paraId="1745ADDE" w14:textId="77777777" w:rsidR="00566722" w:rsidRDefault="00566722">
                  <w:pPr>
                    <w:tabs>
                      <w:tab w:val="decimal" w:pos="1445"/>
                    </w:tabs>
                    <w:cnfStyle w:val="000000000000" w:firstRow="0" w:lastRow="0" w:firstColumn="0" w:lastColumn="0" w:oddVBand="0" w:evenVBand="0" w:oddHBand="0" w:evenHBand="0" w:firstRowFirstColumn="0" w:firstRowLastColumn="0" w:lastRowFirstColumn="0" w:lastRowLastColumn="0"/>
                  </w:pPr>
                </w:p>
              </w:tc>
            </w:tr>
            <w:tr w:rsidR="00566722" w14:paraId="17FFA763" w14:textId="77777777" w:rsidTr="0056672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17CA5150" w14:textId="77777777" w:rsidR="00566722" w:rsidRDefault="001E6487">
                  <w:r>
                    <w:t>Net Worth/Owner’s Equity/Retained Earnings</w:t>
                  </w:r>
                </w:p>
              </w:tc>
              <w:tc>
                <w:tcPr>
                  <w:tcW w:w="2501" w:type="pct"/>
                </w:tcPr>
                <w:p w14:paraId="479E1E5D" w14:textId="77777777" w:rsidR="00566722" w:rsidRDefault="00566722">
                  <w:pPr>
                    <w:tabs>
                      <w:tab w:val="decimal" w:pos="1445"/>
                    </w:tabs>
                    <w:cnfStyle w:val="010000000000" w:firstRow="0" w:lastRow="1" w:firstColumn="0" w:lastColumn="0" w:oddVBand="0" w:evenVBand="0" w:oddHBand="0" w:evenHBand="0" w:firstRowFirstColumn="0" w:firstRowLastColumn="0" w:lastRowFirstColumn="0" w:lastRowLastColumn="0"/>
                  </w:pPr>
                </w:p>
              </w:tc>
            </w:tr>
          </w:tbl>
          <w:p w14:paraId="45C52D06" w14:textId="77777777" w:rsidR="00566722" w:rsidRDefault="00566722"/>
        </w:tc>
      </w:tr>
      <w:tr w:rsidR="00566722" w14:paraId="4A23844B" w14:textId="77777777">
        <w:tc>
          <w:tcPr>
            <w:tcW w:w="4305" w:type="dxa"/>
          </w:tcPr>
          <w:tbl>
            <w:tblPr>
              <w:tblStyle w:val="FinancialTable"/>
              <w:tblW w:w="0" w:type="auto"/>
              <w:tblLayout w:type="fixed"/>
              <w:tblLook w:val="04C0" w:firstRow="0" w:lastRow="1" w:firstColumn="1" w:lastColumn="0" w:noHBand="0" w:noVBand="1"/>
            </w:tblPr>
            <w:tblGrid>
              <w:gridCol w:w="2147"/>
              <w:gridCol w:w="2148"/>
            </w:tblGrid>
            <w:tr w:rsidR="00566722" w14:paraId="3CDA4C6C" w14:textId="77777777" w:rsidTr="0056672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6576336B" w14:textId="77777777" w:rsidR="00566722" w:rsidRDefault="001E6487">
                  <w:r>
                    <w:t>Total Assets:</w:t>
                  </w:r>
                </w:p>
              </w:tc>
              <w:tc>
                <w:tcPr>
                  <w:tcW w:w="2148" w:type="dxa"/>
                </w:tcPr>
                <w:p w14:paraId="029F85BD" w14:textId="77777777" w:rsidR="00566722" w:rsidRDefault="00566722">
                  <w:pPr>
                    <w:tabs>
                      <w:tab w:val="decimal" w:pos="1445"/>
                    </w:tabs>
                    <w:cnfStyle w:val="010000000000" w:firstRow="0" w:lastRow="1" w:firstColumn="0" w:lastColumn="0" w:oddVBand="0" w:evenVBand="0" w:oddHBand="0" w:evenHBand="0" w:firstRowFirstColumn="0" w:firstRowLastColumn="0" w:lastRowFirstColumn="0" w:lastRowLastColumn="0"/>
                  </w:pPr>
                </w:p>
              </w:tc>
            </w:tr>
          </w:tbl>
          <w:p w14:paraId="1DB29DE3" w14:textId="77777777" w:rsidR="00566722" w:rsidRDefault="00566722"/>
        </w:tc>
        <w:tc>
          <w:tcPr>
            <w:tcW w:w="749" w:type="dxa"/>
          </w:tcPr>
          <w:p w14:paraId="685FBEFE" w14:textId="77777777" w:rsidR="00566722" w:rsidRDefault="00566722"/>
        </w:tc>
        <w:tc>
          <w:tcPr>
            <w:tcW w:w="4306" w:type="dxa"/>
          </w:tcPr>
          <w:tbl>
            <w:tblPr>
              <w:tblStyle w:val="FinancialTable"/>
              <w:tblW w:w="0" w:type="auto"/>
              <w:tblLayout w:type="fixed"/>
              <w:tblLook w:val="04C0" w:firstRow="0" w:lastRow="1" w:firstColumn="1" w:lastColumn="0" w:noHBand="0" w:noVBand="1"/>
            </w:tblPr>
            <w:tblGrid>
              <w:gridCol w:w="2147"/>
              <w:gridCol w:w="2148"/>
            </w:tblGrid>
            <w:tr w:rsidR="00566722" w14:paraId="2BAB2309" w14:textId="77777777" w:rsidTr="0056672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3C2EF296" w14:textId="77777777" w:rsidR="00566722" w:rsidRDefault="001E6487">
                  <w:r>
                    <w:t>Total Liabilities:</w:t>
                  </w:r>
                </w:p>
              </w:tc>
              <w:tc>
                <w:tcPr>
                  <w:tcW w:w="2148" w:type="dxa"/>
                </w:tcPr>
                <w:p w14:paraId="701D35F0" w14:textId="77777777" w:rsidR="00566722" w:rsidRDefault="00566722">
                  <w:pPr>
                    <w:tabs>
                      <w:tab w:val="decimal" w:pos="1445"/>
                    </w:tabs>
                    <w:cnfStyle w:val="010000000000" w:firstRow="0" w:lastRow="1" w:firstColumn="0" w:lastColumn="0" w:oddVBand="0" w:evenVBand="0" w:oddHBand="0" w:evenHBand="0" w:firstRowFirstColumn="0" w:firstRowLastColumn="0" w:lastRowFirstColumn="0" w:lastRowLastColumn="0"/>
                  </w:pPr>
                </w:p>
              </w:tc>
            </w:tr>
          </w:tbl>
          <w:p w14:paraId="5F6BEB02" w14:textId="77777777" w:rsidR="00566722" w:rsidRDefault="00566722"/>
        </w:tc>
      </w:tr>
    </w:tbl>
    <w:p w14:paraId="4F96FF8C" w14:textId="77777777" w:rsidR="00566722" w:rsidRDefault="001E6487">
      <w:pPr>
        <w:pStyle w:val="Heading2"/>
      </w:pPr>
      <w:bookmarkStart w:id="30" w:name="_Toc340506980"/>
      <w:r>
        <w:t>Sales Forecast</w:t>
      </w:r>
      <w:bookmarkEnd w:id="30"/>
    </w:p>
    <w:sdt>
      <w:sdtPr>
        <w:rPr>
          <w:color w:val="4C483D" w:themeColor="text2"/>
          <w:sz w:val="20"/>
          <w:szCs w:val="20"/>
        </w:rPr>
        <w:id w:val="2028755536"/>
        <w:placeholder>
          <w:docPart w:val="3C8418E5C55F3145AF6323E6C2706D5A"/>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66722" w14:paraId="140363E2"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6ED67094" w14:textId="77777777" w:rsidR="00566722" w:rsidRDefault="001E6487">
                <w:pPr>
                  <w:pStyle w:val="Icon"/>
                </w:pPr>
                <w:r>
                  <w:rPr>
                    <w:noProof/>
                    <w:lang w:eastAsia="en-US"/>
                  </w:rPr>
                  <mc:AlternateContent>
                    <mc:Choice Requires="wpg">
                      <w:drawing>
                        <wp:inline distT="0" distB="0" distL="0" distR="0" wp14:anchorId="139C482A" wp14:editId="6D893A23">
                          <wp:extent cx="228600" cy="228600"/>
                          <wp:effectExtent l="0" t="0" r="0" b="0"/>
                          <wp:docPr id="6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0" name="Oval 7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1" name="Freeform 7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4F2EDC2" id="Group_x0020_19" o:spid="_x0000_s1026" alt="Tip icon" style="width:18pt;height:18pt;mso-position-horizontal-relative:char;mso-position-vertical-relative:lin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">
                          <v:oval id="Oval_x0020_70" o:spid="_x0000_s1027" style="position:absolute;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vZ3DvwAA&#10;ANsAAAAPAAAAZHJzL2Rvd25yZXYueG1sRE/NTgIxEL6b+A7NmHiTrh4QFwoxGAwXNaIPMNkO24Xt&#10;tGnLsrw9czDx+OX7X6xG36uBUu4CG3icVKCIm2A7bg38/mweZqByQbbYByYDF8qwWt7eLLC24czf&#10;NOxKqySEc40GXCmx1jo3jjzmSYjEwu1D8lgEplbbhGcJ971+qqqp9tixNDiMtHbUHHcnLyUuDm9x&#10;/d69zDy1h6/LNH1+oDH3d+PrHFShsfyL/9xba+BZ1ssX+QF6eQ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y9ncO/AAAA2wAAAA8AAAAAAAAAAAAAAAAAlwIAAGRycy9kb3ducmV2&#10;LnhtbFBLBQYAAAAABAAEAPUAAACDAwAAAAA=&#10;" fillcolor="#f24f4f [3204]" stroked="f" strokeweight="0">
                            <v:stroke joinstyle="miter"/>
                            <o:lock v:ext="edit" aspectratio="t"/>
                          </v:oval>
                          <v:shape id="Freeform_x0020_71" o:spid="_x0000_s1028" style="position:absolute;left:98639;top:50800;width:31322;height:127000;visibility:visible;mso-wrap-style:square;v-text-anchor:middle" coordsize="31322,127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0d/mxAAA&#10;ANsAAAAPAAAAZHJzL2Rvd25yZXYueG1sRI9Ba8JAFITvhf6H5RW81Y212DZ1lSIIORVqWry+Zl+y&#10;odm3YXeN0V/fFQSPw8x8wyzXo+3EQD60jhXMphkI4srplhsF3+X28RVEiMgaO8ek4EQB1qv7uyXm&#10;2h35i4ZdbESCcMhRgYmxz6UMlSGLYep64uTVzluMSfpGao/HBLedfMqyhbTYclow2NPGUPW3O1gF&#10;+/NPORx8aT5rXxTPb7/7ha/nSk0exo93EJHGeAtf24VW8DKDy5f0A+Tq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tHf5sQAAADbAAAADwAAAAAAAAAAAAAAAACXAgAAZHJzL2Rv&#10;d25yZXYueG1sUEsFBgAAAAAEAAQA9QAAAIgDAAAAAA==&#10;" path="m3915,38279l27406,38279,27406,127000,3915,127000,3915,38279xm15661,0c24310,,31322,7012,31322,15661,31322,24310,24310,31322,15661,31322,7012,31322,,24310,,15661,,7012,7012,,15661,0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33A9CBFC"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 xml:space="preserve">This </w:t>
                </w:r>
                <w:r>
                  <w:t>information can be shown in chart or table form, either by months, quarters or years, to illustrate the anticipated growth of sales and the accompanying cost of sales.</w:t>
                </w:r>
              </w:p>
            </w:tc>
          </w:tr>
        </w:tbl>
        <w:p w14:paraId="611B86B4" w14:textId="77777777" w:rsidR="00566722" w:rsidRDefault="001E6487"/>
      </w:sdtContent>
    </w:sdt>
    <w:p w14:paraId="780B8AAB" w14:textId="77777777" w:rsidR="00566722" w:rsidRDefault="001E6487">
      <w:pPr>
        <w:pStyle w:val="Heading2"/>
      </w:pPr>
      <w:bookmarkStart w:id="31" w:name="_Toc340506981"/>
      <w:r>
        <w:t>Milestones</w:t>
      </w:r>
      <w:bookmarkEnd w:id="31"/>
    </w:p>
    <w:sdt>
      <w:sdtPr>
        <w:rPr>
          <w:color w:val="4C483D" w:themeColor="text2"/>
          <w:sz w:val="20"/>
          <w:szCs w:val="20"/>
        </w:rPr>
        <w:id w:val="-2079652407"/>
        <w:placeholder>
          <w:docPart w:val="3C8418E5C55F3145AF6323E6C2706D5A"/>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66722" w14:paraId="128D5361"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6DD3B5CF" w14:textId="77777777" w:rsidR="00566722" w:rsidRDefault="001E6487">
                <w:pPr>
                  <w:pStyle w:val="Icon"/>
                </w:pPr>
                <w:r>
                  <w:rPr>
                    <w:noProof/>
                    <w:lang w:eastAsia="en-US"/>
                  </w:rPr>
                  <mc:AlternateContent>
                    <mc:Choice Requires="wpg">
                      <w:drawing>
                        <wp:inline distT="0" distB="0" distL="0" distR="0" wp14:anchorId="44884A79" wp14:editId="3B9DE43E">
                          <wp:extent cx="228600" cy="228600"/>
                          <wp:effectExtent l="0" t="0" r="0" b="0"/>
                          <wp:docPr id="9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4" name="Oval 10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5" name="Freeform 10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C5CF9F7" id="Group_x0020_19" o:spid="_x0000_s1026" alt="Tip icon" style="width:18pt;height:18pt;mso-position-horizontal-relative:char;mso-position-vertical-relative:lin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">
                          <v:oval id="Oval_x0020_104" o:spid="_x0000_s1027" style="position:absolute;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aOEbwwAA&#10;ANwAAAAPAAAAZHJzL2Rvd25yZXYueG1sRI/dagIxEIXvC75DGKF3NWspoqtRRKn0pi3+PMCwGTer&#10;m0lI4rq+fVMo9G6Gc+Z8Zxar3raioxAbxwrGowIEceV0w7WC0/H9ZQoiJmSNrWNS8KAIq+XgaYGl&#10;dnfeU3dItcghHEtUYFLypZSxMmQxjpwnztrZBYspr6GWOuA9h9tWvhbFRFpsOBMMetoYqq6Hm80Q&#10;47ut3+ya2dRSffl+TMLXJyr1POzXcxCJ+vRv/rv+0Ll+8Qa/z+QJ5PI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aOEbwwAAANwAAAAPAAAAAAAAAAAAAAAAAJcCAABkcnMvZG93&#10;bnJldi54bWxQSwUGAAAAAAQABAD1AAAAhwMAAAAA&#10;" fillcolor="#f24f4f [3204]" stroked="f" strokeweight="0">
                            <v:stroke joinstyle="miter"/>
                            <o:lock v:ext="edit" aspectratio="t"/>
                          </v:oval>
                          <v:shape id="Freeform_x0020_105" o:spid="_x0000_s1028" style="position:absolute;left:98639;top:50800;width:31322;height:127000;visibility:visible;mso-wrap-style:square;v-text-anchor:middle" coordsize="31322,127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6CkJwwAA&#10;ANwAAAAPAAAAZHJzL2Rvd25yZXYueG1sRE/fa8IwEH4f7H8IN/BtptucaDXKGAz6NJid+Ho216bY&#10;XEoSa91fbwaDvd3H9/PW29F2YiAfWscKnqYZCOLK6ZYbBd/lx+MCRIjIGjvHpOBKAbab+7s15tpd&#10;+IuGXWxECuGQowITY59LGSpDFsPU9cSJq523GBP0jdQeLyncdvI5y+bSYsupwWBP74aq0+5sFRx+&#10;9uVw9qX5rH1RzJbHw9zXL0pNHsa3FYhIY/wX/7kLneZnr/D7TLpAb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36CkJwwAAANwAAAAPAAAAAAAAAAAAAAAAAJcCAABkcnMvZG93&#10;bnJldi54bWxQSwUGAAAAAAQABAD1AAAAhwMAAAAA&#10;" path="m3915,38279l27406,38279,27406,127000,3915,127000,3915,38279xm15661,0c24310,,31322,7012,31322,15661,31322,24310,24310,31322,15661,31322,7012,31322,,24310,,15661,,7012,7012,,15661,0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6DF2B16B"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 xml:space="preserve">This is a list of objectives that your business may be striving to </w:t>
                </w:r>
                <w:r>
                  <w:t>reach, by start and completion dates, and by budget. It can also be presented in a table or chart.</w:t>
                </w:r>
              </w:p>
            </w:tc>
          </w:tr>
        </w:tbl>
        <w:p w14:paraId="52C46D4E" w14:textId="77777777" w:rsidR="00566722" w:rsidRDefault="001E6487"/>
      </w:sdtContent>
    </w:sdt>
    <w:p w14:paraId="54A22499" w14:textId="77777777" w:rsidR="00566722" w:rsidRDefault="001E6487">
      <w:pPr>
        <w:pStyle w:val="Heading2"/>
      </w:pPr>
      <w:bookmarkStart w:id="32" w:name="_Toc340506982"/>
      <w:r>
        <w:t>Break-Even Analysis</w:t>
      </w:r>
      <w:bookmarkEnd w:id="32"/>
    </w:p>
    <w:sdt>
      <w:sdtPr>
        <w:rPr>
          <w:color w:val="4C483D" w:themeColor="text2"/>
          <w:sz w:val="20"/>
          <w:szCs w:val="20"/>
        </w:rPr>
        <w:id w:val="716319608"/>
        <w:placeholder>
          <w:docPart w:val="3C8418E5C55F3145AF6323E6C2706D5A"/>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66722" w14:paraId="3344571A"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6B62E48F" w14:textId="77777777" w:rsidR="00566722" w:rsidRDefault="001E6487">
                <w:pPr>
                  <w:pStyle w:val="Icon"/>
                </w:pPr>
                <w:r>
                  <w:rPr>
                    <w:noProof/>
                    <w:lang w:eastAsia="en-US"/>
                  </w:rPr>
                  <mc:AlternateContent>
                    <mc:Choice Requires="wpg">
                      <w:drawing>
                        <wp:inline distT="0" distB="0" distL="0" distR="0" wp14:anchorId="3349E1A9" wp14:editId="3462E0A5">
                          <wp:extent cx="228600" cy="228600"/>
                          <wp:effectExtent l="0" t="0" r="0" b="0"/>
                          <wp:docPr id="4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2" name="Oval 4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4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D8EBA28" id="Group_x0020_19" o:spid="_x0000_s1026" alt="Tip icon" style="width:18pt;height:18pt;mso-position-horizontal-relative:char;mso-position-vertical-relative:lin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">
                          <v:oval id="Oval_x0020_42" o:spid="_x0000_s1027" style="position:absolute;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T2ySwgAA&#10;ANsAAAAPAAAAZHJzL2Rvd25yZXYueG1sRI/dagIxEIXvBd8hjNA7zSpF7GoUsbT0xkq3fYBhM262&#10;3UxCkq7r2zdCwcvD+fk4m91gO9FTiK1jBfNZAYK4drrlRsHX58t0BSImZI2dY1JwpQi77Xi0wVK7&#10;C39QX6VG5BGOJSowKflSylgbshhnzhNn7+yCxZRlaKQOeMnjtpOLolhKiy1ngkFPB0P1T/VrM8T4&#10;/tkfXtunlaXm+3RdhvcjKvUwGfZrEImGdA//t9+0gscF3L7kHyC3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PbJLCAAAA2wAAAA8AAAAAAAAAAAAAAAAAlwIAAGRycy9kb3du&#10;cmV2LnhtbFBLBQYAAAAABAAEAPUAAACGAwAAAAA=&#10;" fillcolor="#f24f4f [3204]" stroked="f" strokeweight="0">
                            <v:stroke joinstyle="miter"/>
                            <o:lock v:ext="edit" aspectratio="t"/>
                          </v:oval>
                          <v:shape id="Freeform_x0020_43" o:spid="_x0000_s1028" style="position:absolute;left:98639;top:50800;width:31322;height:127000;visibility:visible;mso-wrap-style:square;v-text-anchor:middle" coordsize="31322,127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Iy63xAAA&#10;ANsAAAAPAAAAZHJzL2Rvd25yZXYueG1sRI9Ba8JAFITvhf6H5RW81U2rSJu6SikIORU0Fq+v2Zds&#10;aPZt2F1j6q93BcHjMDPfMMv1aDsxkA+tYwUv0wwEceV0y42Cfbl5fgMRIrLGzjEp+KcA69XjwxJz&#10;7U68pWEXG5EgHHJUYGLscylDZchimLqeOHm18xZjkr6R2uMpwW0nX7NsIS22nBYM9vRlqPrbHa2C&#10;w/mnHI6+NN+1L4r5++9h4euZUpOn8fMDRKQx3sO3dqEVzGdw/ZJ+gFx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Mut8QAAADbAAAADwAAAAAAAAAAAAAAAACXAgAAZHJzL2Rv&#10;d25yZXYueG1sUEsFBgAAAAAEAAQA9QAAAIgDAAAAAA==&#10;" path="m3915,38279l27406,38279,27406,127000,3915,127000,3915,38279xm15661,0c24310,,31322,7012,31322,15661,31322,24310,24310,31322,15661,31322,7012,31322,,24310,,15661,,7012,7012,,15661,0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4BE74021"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Use this section to evaluate your business profitability. You can measure how close you are to achieving that break-even point when</w:t>
                </w:r>
                <w:r>
                  <w:t xml:space="preserve"> your expenses are covered by the amount of your sales and are on the brink of profitability.</w:t>
                </w:r>
              </w:p>
              <w:p w14:paraId="01940756"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A break-even analysis can tell you what sales volume you are going to need in order to generate a profit. It can also be used as a guide in setting prices.</w:t>
                </w:r>
              </w:p>
              <w:p w14:paraId="26EA1D73"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 xml:space="preserve">There </w:t>
                </w:r>
                <w:r>
                  <w:t>are three basic ways to increase the profits of your business: generate more sales, raise prices, and/or lower costs. All can impact your business: if you raise prices, you may no longer be competitive; if you generate more sales, you may need added person</w:t>
                </w:r>
                <w:r>
                  <w:t>nel to service those sales which would increase your costs. Lowering the fixed costs your business must pay each month will have a greater impact on the profit margin than changing variable costs.</w:t>
                </w:r>
              </w:p>
              <w:p w14:paraId="7E7888E3"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rPr>
                    <w:b/>
                    <w:bCs/>
                  </w:rPr>
                  <w:t>Fixed costs:</w:t>
                </w:r>
                <w:r>
                  <w:t xml:space="preserve"> Rent, insurance, salaries, etc.</w:t>
                </w:r>
              </w:p>
              <w:p w14:paraId="71285613"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rPr>
                    <w:b/>
                    <w:bCs/>
                  </w:rPr>
                  <w:t>Variable costs</w:t>
                </w:r>
                <w:r>
                  <w:rPr>
                    <w:b/>
                    <w:bCs/>
                  </w:rPr>
                  <w:t>:</w:t>
                </w:r>
                <w:r>
                  <w:t xml:space="preserve"> The cost at which you buy products, supplies, etc.</w:t>
                </w:r>
              </w:p>
              <w:p w14:paraId="337B04D3"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rPr>
                    <w:b/>
                    <w:bCs/>
                  </w:rPr>
                  <w:t>Contribution Margin:</w:t>
                </w:r>
                <w:r>
                  <w:t xml:space="preserve"> This is the selling price minus the variable costs. It measures the dollars available to pay the fixed costs and make a profit.</w:t>
                </w:r>
              </w:p>
              <w:p w14:paraId="1174D81D"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rPr>
                    <w:b/>
                    <w:bCs/>
                  </w:rPr>
                  <w:t>Contribution Margin Ratio:</w:t>
                </w:r>
                <w:r>
                  <w:t xml:space="preserve"> This is the amount of total</w:t>
                </w:r>
                <w:r>
                  <w:t xml:space="preserve"> sales minus the variable costs, divided by the total sales. It measures the percentage of each sales dollar to pay fixed costs and make a profit.</w:t>
                </w:r>
              </w:p>
              <w:p w14:paraId="4A93929F"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rPr>
                    <w:b/>
                    <w:bCs/>
                  </w:rPr>
                  <w:t>Break-even Point:</w:t>
                </w:r>
                <w:r>
                  <w:t xml:space="preserve"> This is the amount when the total sales equals the total expenses. It represents the minimu</w:t>
                </w:r>
                <w:r>
                  <w:t>m sales dollar you need to reach before you make a profit.</w:t>
                </w:r>
              </w:p>
              <w:p w14:paraId="1A6CBF8C"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rPr>
                    <w:b/>
                    <w:bCs/>
                  </w:rPr>
                  <w:t>Break-even Point in Units:</w:t>
                </w:r>
                <w:r>
                  <w:t xml:space="preserve"> For applicable businesses, this is the total of fixes costs divided by the unit selling price minus the variable costs per unit. It tells you how many units you need to s</w:t>
                </w:r>
                <w:r>
                  <w:t>ell before you make a profit.</w:t>
                </w:r>
              </w:p>
              <w:p w14:paraId="58FD12E8"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rPr>
                    <w:b/>
                    <w:bCs/>
                  </w:rPr>
                  <w:t>Break-even Point in Dollars:</w:t>
                </w:r>
                <w:r>
                  <w:t xml:space="preserve"> This is the total amount of fixed costs divided by the contribution margin ratio. It is a method of calculating the minimum sales dollar to reach before you make a profit.</w:t>
                </w:r>
              </w:p>
              <w:p w14:paraId="7FCB3F32"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rPr>
                    <w:b/>
                    <w:bCs/>
                  </w:rPr>
                  <w:t>Note</w:t>
                </w:r>
                <w:r>
                  <w:t>: If the sales dollar</w:t>
                </w:r>
                <w:r>
                  <w:t>s are below the break-even point, your business is losing money.</w:t>
                </w:r>
              </w:p>
            </w:tc>
          </w:tr>
        </w:tbl>
        <w:p w14:paraId="5FCE56B0" w14:textId="77777777" w:rsidR="00566722" w:rsidRDefault="001E6487"/>
      </w:sdtContent>
    </w:sdt>
    <w:p w14:paraId="09E07A67" w14:textId="77777777" w:rsidR="00566722" w:rsidRDefault="001E6487">
      <w:pPr>
        <w:pStyle w:val="Heading2"/>
      </w:pPr>
      <w:bookmarkStart w:id="33" w:name="_Toc340506983"/>
      <w:r>
        <w:t>Miscellaneous Documents</w:t>
      </w:r>
      <w:bookmarkEnd w:id="33"/>
    </w:p>
    <w:sdt>
      <w:sdtPr>
        <w:rPr>
          <w:color w:val="4C483D" w:themeColor="text2"/>
          <w:sz w:val="20"/>
          <w:szCs w:val="20"/>
        </w:rPr>
        <w:id w:val="2121636146"/>
        <w:placeholder>
          <w:docPart w:val="3C8418E5C55F3145AF6323E6C2706D5A"/>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566722" w14:paraId="61F7820E"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03C47A71" w14:textId="77777777" w:rsidR="00566722" w:rsidRDefault="001E6487">
                <w:pPr>
                  <w:pStyle w:val="Icon"/>
                </w:pPr>
                <w:r>
                  <w:rPr>
                    <w:noProof/>
                    <w:lang w:eastAsia="en-US"/>
                  </w:rPr>
                  <mc:AlternateContent>
                    <mc:Choice Requires="wpg">
                      <w:drawing>
                        <wp:inline distT="0" distB="0" distL="0" distR="0" wp14:anchorId="5050E206" wp14:editId="49FBCFFA">
                          <wp:extent cx="228600" cy="228600"/>
                          <wp:effectExtent l="0" t="0" r="0" b="0"/>
                          <wp:docPr id="10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0" name="Oval 11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1" name="Freeform 11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C42F314" id="Group_x0020_19" o:spid="_x0000_s1026" alt="Tip icon" style="width:18pt;height:18pt;mso-position-horizontal-relative:char;mso-position-vertical-relative:line" coordsize="2286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">
                          <v:oval id="Oval_x0020_110" o:spid="_x0000_s1027" style="position:absolute;width:228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inHFwgAA&#10;ANwAAAAPAAAAZHJzL2Rvd25yZXYueG1sRI/NTgIxEMfvJr5DMybepAsHgiuFGAzECxjRB5hsx+3q&#10;dtq0ZVnenjmQeJvJ/D9+s1yPvlcDpdwFNjCdVKCIm2A7bg18f22fFqByQbbYByYDF8qwXt3fLbG2&#10;4cyfNBxLqySEc40GXCmx1jo3jjzmSYjEcvsJyWORNbXaJjxLuO/1rKrm2mPH0uAw0sZR83c8eSlx&#10;cXiLm133vPDU/n5c5umwR2MeH8bXF1CFxvIvvrnfreBPBV+ekQn06go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KKccXCAAAA3AAAAA8AAAAAAAAAAAAAAAAAlwIAAGRycy9kb3du&#10;cmV2LnhtbFBLBQYAAAAABAAEAPUAAACGAwAAAAA=&#10;" fillcolor="#f24f4f [3204]" stroked="f" strokeweight="0">
                            <v:stroke joinstyle="miter"/>
                            <o:lock v:ext="edit" aspectratio="t"/>
                          </v:oval>
                          <v:shape id="Freeform_x0020_111" o:spid="_x0000_s1028" style="position:absolute;left:98639;top:50800;width:31322;height:127000;visibility:visible;mso-wrap-style:square;v-text-anchor:middle" coordsize="31322,127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CrnXwwAA&#10;ANwAAAAPAAAAZHJzL2Rvd25yZXYueG1sRE/fS8MwEH4X/B/CCb65tDqG1mVDBKFPg63KXs/m2hSb&#10;S0myru6vXwaDvd3H9/OW68n2YiQfOscK8lkGgrh2uuNWwXf19fQKIkRkjb1jUvBPAdar+7slFtod&#10;eUvjLrYihXAoUIGJcSikDLUhi2HmBuLENc5bjAn6VmqPxxRue/mcZQtpsePUYHCgT0P13+5gFexP&#10;P9V48JXZNL4s52+/+4VvXpR6fJg+3kFEmuJNfHWXOs3Pc7g8ky6QqzM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CrnXwwAAANwAAAAPAAAAAAAAAAAAAAAAAJcCAABkcnMvZG93&#10;bnJldi54bWxQSwUGAAAAAAQABAD1AAAAhwMAAAAA&#10;" path="m3915,38279l27406,38279,27406,127000,3915,127000,3915,38279xm15661,0c24310,,31322,7012,31322,15661,31322,24310,24310,31322,15661,31322,7012,31322,,24310,,15661,,7012,7012,,15661,0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2399FD4C" w14:textId="77777777" w:rsidR="00566722" w:rsidRDefault="001E6487">
                <w:pPr>
                  <w:pStyle w:val="TipText"/>
                  <w:cnfStyle w:val="000000000000" w:firstRow="0" w:lastRow="0" w:firstColumn="0" w:lastColumn="0" w:oddVBand="0" w:evenVBand="0" w:oddHBand="0" w:evenHBand="0" w:firstRowFirstColumn="0" w:firstRowLastColumn="0" w:lastRowFirstColumn="0" w:lastRowLastColumn="0"/>
                </w:pPr>
                <w:r>
                  <w:t>In order to back up the statements you may have made in your business plan, you may need to include any or all of the following documents in your appendix:</w:t>
                </w:r>
              </w:p>
              <w:p w14:paraId="65970195" w14:textId="77777777" w:rsidR="00566722" w:rsidRDefault="001E648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resumes</w:t>
                </w:r>
              </w:p>
              <w:p w14:paraId="6D249B13" w14:textId="77777777" w:rsidR="00566722" w:rsidRDefault="001E648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financial statements</w:t>
                </w:r>
              </w:p>
              <w:p w14:paraId="305E21F6" w14:textId="77777777" w:rsidR="00566722" w:rsidRDefault="001E648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Credit reports, business and personal</w:t>
                </w:r>
              </w:p>
              <w:p w14:paraId="2649B029" w14:textId="77777777" w:rsidR="00566722" w:rsidRDefault="001E648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Copies of leases</w:t>
                </w:r>
              </w:p>
              <w:p w14:paraId="73F7EDE8" w14:textId="77777777" w:rsidR="00566722" w:rsidRDefault="001E648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Letter of reference</w:t>
                </w:r>
              </w:p>
              <w:p w14:paraId="096ED565" w14:textId="77777777" w:rsidR="00566722" w:rsidRDefault="001E648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Contracts</w:t>
                </w:r>
              </w:p>
              <w:p w14:paraId="7BFD3DC2" w14:textId="77777777" w:rsidR="00566722" w:rsidRDefault="001E648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Legal documents</w:t>
                </w:r>
              </w:p>
              <w:p w14:paraId="3D3732EA" w14:textId="77777777" w:rsidR="00566722" w:rsidRDefault="001E648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and business tax returns</w:t>
                </w:r>
              </w:p>
              <w:p w14:paraId="09A9032B" w14:textId="77777777" w:rsidR="00566722" w:rsidRDefault="001E648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Miscellaneous relevant documents.</w:t>
                </w:r>
              </w:p>
              <w:p w14:paraId="33EB3907" w14:textId="77777777" w:rsidR="00566722" w:rsidRDefault="001E6487">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Photographs</w:t>
                </w:r>
              </w:p>
            </w:tc>
          </w:tr>
        </w:tbl>
        <w:p w14:paraId="6F453BFC" w14:textId="77777777" w:rsidR="00566722" w:rsidRDefault="001E6487"/>
      </w:sdtContent>
    </w:sdt>
    <w:sectPr w:rsidR="00566722">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FF2EEF" w14:textId="77777777" w:rsidR="001E6487" w:rsidRDefault="001E6487">
      <w:pPr>
        <w:spacing w:after="0" w:line="240" w:lineRule="auto"/>
      </w:pPr>
      <w:r>
        <w:separator/>
      </w:r>
    </w:p>
  </w:endnote>
  <w:endnote w:type="continuationSeparator" w:id="0">
    <w:p w14:paraId="04A3CAFD" w14:textId="77777777" w:rsidR="001E6487" w:rsidRDefault="001E6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Century Gothic">
    <w:panose1 w:val="020B0502020202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9DF10" w14:textId="77777777" w:rsidR="00566722" w:rsidRDefault="001E6487">
    <w:pPr>
      <w:pStyle w:val="Footer"/>
    </w:pPr>
    <w:sdt>
      <w:sdtPr>
        <w:alias w:val="Title"/>
        <w:tag w:val=""/>
        <w:id w:val="280004402"/>
        <w:placeholder>
          <w:docPart w:val="E77EC805AC83FB48B05E427927857768"/>
        </w:placeholder>
        <w:showingPlcHdr/>
        <w:dataBinding w:prefixMappings="xmlns:ns0='http://purl.org/dc/elements/1.1/' xmlns:ns1='http://schemas.openxmlformats.org/package/2006/metadata/core-properties' " w:xpath="/ns1:coreProperties[1]/ns0:title[1]" w:storeItemID="{6C3C8BC8-F283-45AE-878A-BAB7291924A1}"/>
        <w:text/>
      </w:sdtPr>
      <w:sdtEndPr/>
      <w:sdtContent>
        <w:r>
          <w:t>[Business Plan Title]</w:t>
        </w:r>
      </w:sdtContent>
    </w:sdt>
    <w:r>
      <w:t xml:space="preserve"> - </w:t>
    </w:r>
    <w:sdt>
      <w:sdtPr>
        <w:alias w:val="Date"/>
        <w:tag w:val=""/>
        <w:id w:val="-1976370188"/>
        <w:placeholder>
          <w:docPart w:val="0F782A5373A6DD4F9639E6ABE5F91EB7"/>
        </w:placeholder>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r>
          <w:t>[Select Date]</w:t>
        </w:r>
      </w:sdtContent>
    </w:sdt>
    <w:r>
      <w:ptab w:relativeTo="margin" w:alignment="right" w:leader="none"/>
    </w:r>
    <w:r>
      <w:fldChar w:fldCharType="begin"/>
    </w:r>
    <w:r>
      <w:instrText xml:space="preserve"> PAGE   \* MERGEFORMAT </w:instrText>
    </w:r>
    <w:r>
      <w:fldChar w:fldCharType="separate"/>
    </w:r>
    <w:r w:rsidR="004614F7">
      <w:rPr>
        <w:noProof/>
      </w:rPr>
      <w:t>10</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BD024F" w14:textId="77777777" w:rsidR="001E6487" w:rsidRDefault="001E6487">
      <w:pPr>
        <w:spacing w:after="0" w:line="240" w:lineRule="auto"/>
      </w:pPr>
      <w:r>
        <w:separator/>
      </w:r>
    </w:p>
  </w:footnote>
  <w:footnote w:type="continuationSeparator" w:id="0">
    <w:p w14:paraId="0AAF2410" w14:textId="77777777" w:rsidR="001E6487" w:rsidRDefault="001E648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4F7"/>
    <w:rsid w:val="001E6487"/>
    <w:rsid w:val="004614F7"/>
    <w:rsid w:val="005667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0500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chart" Target="charts/chart3.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Hannah-Cutler/Library/Containers/com.microsoft.Word/Data/Library/Caches/TM03843660/Business%20plan.dotx"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
          <c:y val="0.267583552055993"/>
          <c:w val="0.738482569486507"/>
          <c:h val="0.611333333333333"/>
        </c:manualLayout>
      </c:layout>
      <c:barChart>
        <c:barDir val="col"/>
        <c:grouping val="clustered"/>
        <c:varyColors val="0"/>
        <c:ser>
          <c:idx val="0"/>
          <c:order val="0"/>
          <c:tx>
            <c:strRef>
              <c:f>Sheet1!$B$1</c:f>
              <c:strCache>
                <c:ptCount val="1"/>
                <c:pt idx="0">
                  <c:v>Sales</c:v>
                </c:pt>
              </c:strCache>
            </c:strRef>
          </c:tx>
          <c:spPr>
            <a:solidFill>
              <a:schemeClr val="accent1">
                <a:shade val="65000"/>
              </a:schemeClr>
            </a:solidFill>
            <a:ln>
              <a:noFill/>
            </a:ln>
            <a:effectLst/>
          </c:spPr>
          <c:invertIfNegative val="0"/>
          <c:cat>
            <c:numRef>
              <c:f>Sheet1!$A$2:$A$5</c:f>
              <c:numCache>
                <c:formatCode>General</c:formatCode>
                <c:ptCount val="4"/>
                <c:pt idx="0">
                  <c:v>2011.0</c:v>
                </c:pt>
                <c:pt idx="1">
                  <c:v>2012.0</c:v>
                </c:pt>
                <c:pt idx="2">
                  <c:v>2013.0</c:v>
                </c:pt>
                <c:pt idx="3">
                  <c:v>2014.0</c:v>
                </c:pt>
              </c:numCache>
            </c:numRef>
          </c:cat>
          <c:val>
            <c:numRef>
              <c:f>Sheet1!$B$2:$B$5</c:f>
              <c:numCache>
                <c:formatCode>General</c:formatCode>
                <c:ptCount val="4"/>
                <c:pt idx="0">
                  <c:v>55000.0</c:v>
                </c:pt>
                <c:pt idx="1">
                  <c:v>68000.0</c:v>
                </c:pt>
                <c:pt idx="2">
                  <c:v>85000.0</c:v>
                </c:pt>
                <c:pt idx="3">
                  <c:v>100000.0</c:v>
                </c:pt>
              </c:numCache>
            </c:numRef>
          </c:val>
        </c:ser>
        <c:ser>
          <c:idx val="1"/>
          <c:order val="1"/>
          <c:tx>
            <c:strRef>
              <c:f>Sheet1!$C$1</c:f>
              <c:strCache>
                <c:ptCount val="1"/>
                <c:pt idx="0">
                  <c:v>Net Profit</c:v>
                </c:pt>
              </c:strCache>
            </c:strRef>
          </c:tx>
          <c:spPr>
            <a:solidFill>
              <a:schemeClr val="accent1"/>
            </a:solidFill>
            <a:ln>
              <a:noFill/>
            </a:ln>
            <a:effectLst/>
          </c:spPr>
          <c:invertIfNegative val="0"/>
          <c:cat>
            <c:numRef>
              <c:f>Sheet1!$A$2:$A$5</c:f>
              <c:numCache>
                <c:formatCode>General</c:formatCode>
                <c:ptCount val="4"/>
                <c:pt idx="0">
                  <c:v>2011.0</c:v>
                </c:pt>
                <c:pt idx="1">
                  <c:v>2012.0</c:v>
                </c:pt>
                <c:pt idx="2">
                  <c:v>2013.0</c:v>
                </c:pt>
                <c:pt idx="3">
                  <c:v>2014.0</c:v>
                </c:pt>
              </c:numCache>
            </c:numRef>
          </c:cat>
          <c:val>
            <c:numRef>
              <c:f>Sheet1!$C$2:$C$5</c:f>
              <c:numCache>
                <c:formatCode>General</c:formatCode>
                <c:ptCount val="4"/>
                <c:pt idx="0">
                  <c:v>35000.0</c:v>
                </c:pt>
                <c:pt idx="1">
                  <c:v>45000.0</c:v>
                </c:pt>
                <c:pt idx="2">
                  <c:v>50000.0</c:v>
                </c:pt>
                <c:pt idx="3">
                  <c:v>60000.0</c:v>
                </c:pt>
              </c:numCache>
            </c:numRef>
          </c:val>
        </c:ser>
        <c:ser>
          <c:idx val="2"/>
          <c:order val="2"/>
          <c:tx>
            <c:strRef>
              <c:f>Sheet1!$D$1</c:f>
              <c:strCache>
                <c:ptCount val="1"/>
                <c:pt idx="0">
                  <c:v>Expenses</c:v>
                </c:pt>
              </c:strCache>
            </c:strRef>
          </c:tx>
          <c:spPr>
            <a:solidFill>
              <a:schemeClr val="accent1">
                <a:tint val="65000"/>
              </a:schemeClr>
            </a:solidFill>
            <a:ln>
              <a:noFill/>
            </a:ln>
            <a:effectLst/>
          </c:spPr>
          <c:invertIfNegative val="0"/>
          <c:cat>
            <c:numRef>
              <c:f>Sheet1!$A$2:$A$5</c:f>
              <c:numCache>
                <c:formatCode>General</c:formatCode>
                <c:ptCount val="4"/>
                <c:pt idx="0">
                  <c:v>2011.0</c:v>
                </c:pt>
                <c:pt idx="1">
                  <c:v>2012.0</c:v>
                </c:pt>
                <c:pt idx="2">
                  <c:v>2013.0</c:v>
                </c:pt>
                <c:pt idx="3">
                  <c:v>2014.0</c:v>
                </c:pt>
              </c:numCache>
            </c:numRef>
          </c:cat>
          <c:val>
            <c:numRef>
              <c:f>Sheet1!$D$2:$D$5</c:f>
              <c:numCache>
                <c:formatCode>General</c:formatCode>
                <c:ptCount val="4"/>
                <c:pt idx="0">
                  <c:v>20000.0</c:v>
                </c:pt>
                <c:pt idx="1">
                  <c:v>23000.0</c:v>
                </c:pt>
                <c:pt idx="2">
                  <c:v>35000.0</c:v>
                </c:pt>
                <c:pt idx="3">
                  <c:v>40000.0</c:v>
                </c:pt>
              </c:numCache>
            </c:numRef>
          </c:val>
        </c:ser>
        <c:dLbls>
          <c:showLegendKey val="0"/>
          <c:showVal val="0"/>
          <c:showCatName val="0"/>
          <c:showSerName val="0"/>
          <c:showPercent val="0"/>
          <c:showBubbleSize val="0"/>
        </c:dLbls>
        <c:gapWidth val="100"/>
        <c:axId val="-2086731920"/>
        <c:axId val="-2086074848"/>
      </c:barChart>
      <c:catAx>
        <c:axId val="-2086731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074848"/>
        <c:crosses val="autoZero"/>
        <c:auto val="1"/>
        <c:lblAlgn val="ctr"/>
        <c:lblOffset val="100"/>
        <c:noMultiLvlLbl val="0"/>
      </c:catAx>
      <c:valAx>
        <c:axId val="-2086074848"/>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731920"/>
        <c:crosses val="autoZero"/>
        <c:crossBetween val="between"/>
      </c:valAx>
      <c:spPr>
        <a:noFill/>
        <a:ln>
          <a:noFill/>
        </a:ln>
        <a:effectLst/>
      </c:spPr>
    </c:plotArea>
    <c:legend>
      <c:legendPos val="r"/>
      <c:layout>
        <c:manualLayout>
          <c:xMode val="edge"/>
          <c:yMode val="edge"/>
          <c:x val="0.878370347937277"/>
          <c:y val="0.233594050743657"/>
          <c:w val="0.10880913924221"/>
          <c:h val="0.2670616797900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Local Market Growth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642136079144"/>
          <c:y val="0.267583552055993"/>
          <c:w val="0.618824449828387"/>
          <c:h val="0.611333333333333"/>
        </c:manualLayout>
      </c:layout>
      <c:lineChart>
        <c:grouping val="standard"/>
        <c:varyColors val="0"/>
        <c:ser>
          <c:idx val="2"/>
          <c:order val="0"/>
          <c:tx>
            <c:strRef>
              <c:f>Sheet1!$A$2</c:f>
              <c:strCache>
                <c:ptCount val="1"/>
                <c:pt idx="0">
                  <c:v>Potential Customers</c:v>
                </c:pt>
              </c:strCache>
            </c:strRef>
          </c:tx>
          <c:spPr>
            <a:ln w="28575" cap="rnd">
              <a:solidFill>
                <a:schemeClr val="accent1">
                  <a:tint val="65000"/>
                </a:schemeClr>
              </a:solidFill>
              <a:round/>
            </a:ln>
            <a:effectLst/>
          </c:spPr>
          <c:marker>
            <c:symbol val="none"/>
          </c:marker>
          <c:cat>
            <c:strRef>
              <c:f>Sheet1!$B$1:$D$1</c:f>
              <c:strCache>
                <c:ptCount val="3"/>
                <c:pt idx="0">
                  <c:v>2008</c:v>
                </c:pt>
                <c:pt idx="1">
                  <c:v>2012</c:v>
                </c:pt>
                <c:pt idx="2">
                  <c:v>2016</c:v>
                </c:pt>
              </c:strCache>
            </c:strRef>
          </c:cat>
          <c:val>
            <c:numRef>
              <c:f>Sheet1!$B$2:$D$2</c:f>
              <c:numCache>
                <c:formatCode>0%</c:formatCode>
                <c:ptCount val="3"/>
                <c:pt idx="0">
                  <c:v>0.06</c:v>
                </c:pt>
                <c:pt idx="1">
                  <c:v>0.15</c:v>
                </c:pt>
                <c:pt idx="2">
                  <c:v>0.28</c:v>
                </c:pt>
              </c:numCache>
            </c:numRef>
          </c:val>
          <c:smooth val="0"/>
        </c:ser>
        <c:ser>
          <c:idx val="0"/>
          <c:order val="1"/>
          <c:tx>
            <c:strRef>
              <c:f>Sheet1!$A$3</c:f>
              <c:strCache>
                <c:ptCount val="1"/>
                <c:pt idx="0">
                  <c:v>New Homes</c:v>
                </c:pt>
              </c:strCache>
            </c:strRef>
          </c:tx>
          <c:spPr>
            <a:ln w="28575" cap="rnd">
              <a:solidFill>
                <a:schemeClr val="accent1">
                  <a:shade val="65000"/>
                </a:schemeClr>
              </a:solidFill>
              <a:round/>
            </a:ln>
            <a:effectLst/>
          </c:spPr>
          <c:marker>
            <c:symbol val="none"/>
          </c:marker>
          <c:cat>
            <c:strRef>
              <c:f>Sheet1!$B$1:$D$1</c:f>
              <c:strCache>
                <c:ptCount val="3"/>
                <c:pt idx="0">
                  <c:v>2008</c:v>
                </c:pt>
                <c:pt idx="1">
                  <c:v>2012</c:v>
                </c:pt>
                <c:pt idx="2">
                  <c:v>2016</c:v>
                </c:pt>
              </c:strCache>
            </c:strRef>
          </c:cat>
          <c:val>
            <c:numRef>
              <c:f>Sheet1!$B$3:$D$3</c:f>
              <c:numCache>
                <c:formatCode>0%</c:formatCode>
                <c:ptCount val="3"/>
                <c:pt idx="0">
                  <c:v>0.1</c:v>
                </c:pt>
                <c:pt idx="1">
                  <c:v>0.15</c:v>
                </c:pt>
                <c:pt idx="2">
                  <c:v>0.35</c:v>
                </c:pt>
              </c:numCache>
            </c:numRef>
          </c:val>
          <c:smooth val="0"/>
        </c:ser>
        <c:ser>
          <c:idx val="1"/>
          <c:order val="2"/>
          <c:tx>
            <c:strRef>
              <c:f>Sheet1!$A$4</c:f>
              <c:strCache>
                <c:ptCount val="1"/>
                <c:pt idx="0">
                  <c:v>New Businesses</c:v>
                </c:pt>
              </c:strCache>
            </c:strRef>
          </c:tx>
          <c:spPr>
            <a:ln w="28575" cap="rnd">
              <a:solidFill>
                <a:schemeClr val="accent1"/>
              </a:solidFill>
              <a:round/>
            </a:ln>
            <a:effectLst/>
          </c:spPr>
          <c:marker>
            <c:symbol val="none"/>
          </c:marker>
          <c:cat>
            <c:strRef>
              <c:f>Sheet1!$B$1:$D$1</c:f>
              <c:strCache>
                <c:ptCount val="3"/>
                <c:pt idx="0">
                  <c:v>2008</c:v>
                </c:pt>
                <c:pt idx="1">
                  <c:v>2012</c:v>
                </c:pt>
                <c:pt idx="2">
                  <c:v>2016</c:v>
                </c:pt>
              </c:strCache>
            </c:strRef>
          </c:cat>
          <c:val>
            <c:numRef>
              <c:f>Sheet1!$B$4:$D$4</c:f>
              <c:numCache>
                <c:formatCode>0%</c:formatCode>
                <c:ptCount val="3"/>
                <c:pt idx="0">
                  <c:v>0.03</c:v>
                </c:pt>
                <c:pt idx="1">
                  <c:v>0.2</c:v>
                </c:pt>
                <c:pt idx="2">
                  <c:v>0.22</c:v>
                </c:pt>
              </c:numCache>
            </c:numRef>
          </c:val>
          <c:smooth val="0"/>
        </c:ser>
        <c:dLbls>
          <c:showLegendKey val="0"/>
          <c:showVal val="0"/>
          <c:showCatName val="0"/>
          <c:showSerName val="0"/>
          <c:showPercent val="0"/>
          <c:showBubbleSize val="0"/>
        </c:dLbls>
        <c:smooth val="0"/>
        <c:axId val="-2081625376"/>
        <c:axId val="-2081627712"/>
      </c:lineChart>
      <c:catAx>
        <c:axId val="-2081625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1627712"/>
        <c:crosses val="autoZero"/>
        <c:auto val="1"/>
        <c:lblAlgn val="ctr"/>
        <c:lblOffset val="100"/>
        <c:noMultiLvlLbl val="0"/>
      </c:catAx>
      <c:valAx>
        <c:axId val="-2081627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growth over prior</a:t>
                </a:r>
                <a:r>
                  <a:rPr lang="en-US" baseline="0"/>
                  <a:t> period</a:t>
                </a:r>
                <a:endParaRPr lang="en-US"/>
              </a:p>
            </c:rich>
          </c:tx>
          <c:layout>
            <c:manualLayout>
              <c:xMode val="edge"/>
              <c:yMode val="edge"/>
              <c:x val="0.0229700854700855"/>
              <c:y val="0.27936132983377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1625376"/>
        <c:crosses val="autoZero"/>
        <c:crossBetween val="between"/>
      </c:valAx>
      <c:spPr>
        <a:noFill/>
        <a:ln>
          <a:noFill/>
        </a:ln>
        <a:effectLst/>
      </c:spPr>
    </c:plotArea>
    <c:legend>
      <c:legendPos val="r"/>
      <c:layout>
        <c:manualLayout>
          <c:xMode val="edge"/>
          <c:yMode val="edge"/>
          <c:x val="0.735207954774884"/>
          <c:y val="0.233594050743657"/>
          <c:w val="0.251971532404603"/>
          <c:h val="0.28928390201224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t>Market Segments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33463170469076"/>
          <c:y val="0.223139107611549"/>
          <c:w val="0.329145299145299"/>
          <c:h val="0.732416447944007"/>
        </c:manualLayout>
      </c:layout>
      <c:pieChart>
        <c:varyColors val="1"/>
        <c:ser>
          <c:idx val="2"/>
          <c:order val="0"/>
          <c:tx>
            <c:strRef>
              <c:f>Sheet1!$B$1</c:f>
              <c:strCache>
                <c:ptCount val="1"/>
                <c:pt idx="0">
                  <c:v>Column2</c:v>
                </c:pt>
              </c:strCache>
            </c:strRef>
          </c:tx>
          <c:explosion val="4"/>
          <c:dPt>
            <c:idx val="0"/>
            <c:bubble3D val="0"/>
            <c:spPr>
              <a:solidFill>
                <a:schemeClr val="accent1">
                  <a:shade val="65000"/>
                </a:schemeClr>
              </a:solidFill>
              <a:ln>
                <a:noFill/>
              </a:ln>
              <a:effectLst/>
            </c:spPr>
          </c:dPt>
          <c:dPt>
            <c:idx val="1"/>
            <c:bubble3D val="0"/>
            <c:spPr>
              <a:solidFill>
                <a:schemeClr val="accent1"/>
              </a:solidFill>
              <a:ln>
                <a:noFill/>
              </a:ln>
              <a:effectLst/>
            </c:spPr>
          </c:dPt>
          <c:dPt>
            <c:idx val="2"/>
            <c:bubble3D val="0"/>
            <c:spPr>
              <a:solidFill>
                <a:schemeClr val="accent1">
                  <a:tint val="65000"/>
                </a:schemeClr>
              </a:solidFill>
              <a:ln>
                <a:noFill/>
              </a:ln>
              <a:effectLst/>
            </c:spPr>
          </c:dPt>
          <c:dLbls>
            <c:dLbl>
              <c:idx val="0"/>
              <c:layout>
                <c:manualLayout>
                  <c:x val="0.0769230769230769"/>
                  <c:y val="0.116666666666667"/>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238703"/>
                        <a:gd name="adj2" fmla="val 52945"/>
                      </a:avLst>
                    </a:prstGeom>
                    <a:noFill/>
                    <a:ln>
                      <a:noFill/>
                    </a:ln>
                  </c15:spPr>
                </c:ext>
              </c:extLst>
            </c:dLbl>
            <c:dLbl>
              <c:idx val="1"/>
              <c:layout>
                <c:manualLayout>
                  <c:x val="-0.153846153846154"/>
                  <c:y val="-0.0777777777777778"/>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52228"/>
                        <a:gd name="adj2" fmla="val -28536"/>
                      </a:avLst>
                    </a:prstGeom>
                    <a:noFill/>
                    <a:ln>
                      <a:noFill/>
                    </a:ln>
                  </c15:spPr>
                </c:ext>
              </c:extLst>
            </c:dLbl>
            <c:dLbl>
              <c:idx val="2"/>
              <c:layout>
                <c:manualLayout>
                  <c:x val="-0.0576923076923077"/>
                  <c:y val="0.0555555555555555"/>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29383"/>
                        <a:gd name="adj2" fmla="val 88972"/>
                      </a:avLst>
                    </a:prstGeom>
                    <a:noFill/>
                    <a:ln>
                      <a:noFill/>
                    </a:ln>
                  </c15:spPr>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accent1"/>
                    </a:solidFill>
                    <a:latin typeface="+mj-lt"/>
                    <a:ea typeface="+mn-ea"/>
                    <a:cs typeface="+mn-cs"/>
                  </a:defRPr>
                </a:pPr>
                <a:endParaRPr lang="en-US"/>
              </a:p>
            </c:txPr>
            <c:dLblPos val="outEnd"/>
            <c:showLegendKey val="0"/>
            <c:showVal val="0"/>
            <c:showCatName val="1"/>
            <c:showSerName val="0"/>
            <c:showPercent val="1"/>
            <c:showBubbleSize val="0"/>
            <c:showLeaderLines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prstGeom>
                  <a:noFill/>
                  <a:ln>
                    <a:noFill/>
                  </a:ln>
                </c15:spPr>
              </c:ext>
            </c:extLst>
          </c:dLbls>
          <c:cat>
            <c:strRef>
              <c:f>Sheet1!$A$2:$A$4</c:f>
              <c:strCache>
                <c:ptCount val="3"/>
                <c:pt idx="0">
                  <c:v>Elite</c:v>
                </c:pt>
                <c:pt idx="1">
                  <c:v>Average</c:v>
                </c:pt>
                <c:pt idx="2">
                  <c:v>Discount</c:v>
                </c:pt>
              </c:strCache>
            </c:strRef>
          </c:cat>
          <c:val>
            <c:numRef>
              <c:f>Sheet1!$B$2:$B$4</c:f>
              <c:numCache>
                <c:formatCode>0%</c:formatCode>
                <c:ptCount val="3"/>
                <c:pt idx="0">
                  <c:v>0.25</c:v>
                </c:pt>
                <c:pt idx="1">
                  <c:v>0.55</c:v>
                </c:pt>
                <c:pt idx="2">
                  <c:v>0.2</c:v>
                </c:pt>
              </c:numCache>
            </c:numRef>
          </c:val>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accent1"/>
          </a:solidFill>
          <a:latin typeface="+mj-l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C8418E5C55F3145AF6323E6C2706D5A"/>
        <w:category>
          <w:name w:val="General"/>
          <w:gallery w:val="placeholder"/>
        </w:category>
        <w:types>
          <w:type w:val="bbPlcHdr"/>
        </w:types>
        <w:behaviors>
          <w:behavior w:val="content"/>
        </w:behaviors>
        <w:guid w:val="{438631A6-CD2A-7245-A78E-B5CFEB874E94}"/>
      </w:docPartPr>
      <w:docPartBody>
        <w:p w:rsidR="00000000" w:rsidRDefault="00AC65B1">
          <w:pPr>
            <w:pStyle w:val="3C8418E5C55F3145AF6323E6C2706D5A"/>
          </w:pPr>
          <w:r>
            <w:rPr>
              <w:rStyle w:val="PlaceholderText"/>
            </w:rPr>
            <w:t>Click here to enter text.</w:t>
          </w:r>
        </w:p>
      </w:docPartBody>
    </w:docPart>
    <w:docPart>
      <w:docPartPr>
        <w:name w:val="AF47EA1F039BC54394AC3576F17D1DAD"/>
        <w:category>
          <w:name w:val="General"/>
          <w:gallery w:val="placeholder"/>
        </w:category>
        <w:types>
          <w:type w:val="bbPlcHdr"/>
        </w:types>
        <w:behaviors>
          <w:behavior w:val="content"/>
        </w:behaviors>
        <w:guid w:val="{F2FBEAEE-7364-FF45-86E4-BEE49F31FBA5}"/>
      </w:docPartPr>
      <w:docPartBody>
        <w:p w:rsidR="00000000" w:rsidRDefault="00AC65B1">
          <w:pPr>
            <w:pStyle w:val="AF47EA1F039BC54394AC3576F17D1DAD"/>
          </w:pPr>
          <w:r>
            <w:t>[Starting Month, Year]</w:t>
          </w:r>
        </w:p>
      </w:docPartBody>
    </w:docPart>
    <w:docPart>
      <w:docPartPr>
        <w:name w:val="C6DE0B8787F4074CB4BF5765C960E446"/>
        <w:category>
          <w:name w:val="General"/>
          <w:gallery w:val="placeholder"/>
        </w:category>
        <w:types>
          <w:type w:val="bbPlcHdr"/>
        </w:types>
        <w:behaviors>
          <w:behavior w:val="content"/>
        </w:behaviors>
        <w:guid w:val="{5BE4D10B-EA9E-274B-98C3-ABFB0A981634}"/>
      </w:docPartPr>
      <w:docPartBody>
        <w:p w:rsidR="00000000" w:rsidRDefault="00AC65B1">
          <w:pPr>
            <w:pStyle w:val="C6DE0B8787F4074CB4BF5765C960E446"/>
          </w:pPr>
          <w:r>
            <w:t>[Ending Month, Year]</w:t>
          </w:r>
        </w:p>
      </w:docPartBody>
    </w:docPart>
    <w:docPart>
      <w:docPartPr>
        <w:name w:val="126B828946E3184F984E3547644D0997"/>
        <w:category>
          <w:name w:val="General"/>
          <w:gallery w:val="placeholder"/>
        </w:category>
        <w:types>
          <w:type w:val="bbPlcHdr"/>
        </w:types>
        <w:behaviors>
          <w:behavior w:val="content"/>
        </w:behaviors>
        <w:guid w:val="{0E788762-0A9D-0A4C-ABDA-E660F31EC614}"/>
      </w:docPartPr>
      <w:docPartBody>
        <w:p w:rsidR="00000000" w:rsidRDefault="00AC65B1">
          <w:pPr>
            <w:pStyle w:val="126B828946E3184F984E3547644D0997"/>
          </w:pPr>
          <w:r>
            <w:t>[Street Address]</w:t>
          </w:r>
          <w:r>
            <w:br/>
            <w:t>[City, ST ZIP Code]</w:t>
          </w:r>
        </w:p>
      </w:docPartBody>
    </w:docPart>
    <w:docPart>
      <w:docPartPr>
        <w:name w:val="32183F2C8826C843BCC09AF00F1B8537"/>
        <w:category>
          <w:name w:val="General"/>
          <w:gallery w:val="placeholder"/>
        </w:category>
        <w:types>
          <w:type w:val="bbPlcHdr"/>
        </w:types>
        <w:behaviors>
          <w:behavior w:val="content"/>
        </w:behaviors>
        <w:guid w:val="{48633CC2-C8D4-D641-81B4-5344FD3A604E}"/>
      </w:docPartPr>
      <w:docPartBody>
        <w:p w:rsidR="00000000" w:rsidRDefault="00AC65B1">
          <w:pPr>
            <w:pStyle w:val="32183F2C8826C843BCC09AF00F1B8537"/>
          </w:pPr>
          <w:r>
            <w:t>[Telephone]</w:t>
          </w:r>
        </w:p>
      </w:docPartBody>
    </w:docPart>
    <w:docPart>
      <w:docPartPr>
        <w:name w:val="E77EC805AC83FB48B05E427927857768"/>
        <w:category>
          <w:name w:val="General"/>
          <w:gallery w:val="placeholder"/>
        </w:category>
        <w:types>
          <w:type w:val="bbPlcHdr"/>
        </w:types>
        <w:behaviors>
          <w:behavior w:val="content"/>
        </w:behaviors>
        <w:guid w:val="{42321082-34C2-684C-A59A-1AAA18C722A4}"/>
      </w:docPartPr>
      <w:docPartBody>
        <w:p w:rsidR="00000000" w:rsidRDefault="00AC65B1">
          <w:pPr>
            <w:pStyle w:val="E77EC805AC83FB48B05E427927857768"/>
          </w:pPr>
          <w:r>
            <w:t>[Business Plan Title]</w:t>
          </w:r>
        </w:p>
      </w:docPartBody>
    </w:docPart>
    <w:docPart>
      <w:docPartPr>
        <w:name w:val="0F782A5373A6DD4F9639E6ABE5F91EB7"/>
        <w:category>
          <w:name w:val="General"/>
          <w:gallery w:val="placeholder"/>
        </w:category>
        <w:types>
          <w:type w:val="bbPlcHdr"/>
        </w:types>
        <w:behaviors>
          <w:behavior w:val="content"/>
        </w:behaviors>
        <w:guid w:val="{A5FE1ECF-4EE2-A247-8CA4-76DE870E2C31}"/>
      </w:docPartPr>
      <w:docPartBody>
        <w:p w:rsidR="00000000" w:rsidRDefault="00AC65B1">
          <w:pPr>
            <w:pStyle w:val="0F782A5373A6DD4F9639E6ABE5F91EB7"/>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Century Gothic">
    <w:panose1 w:val="020B0502020202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5B1"/>
    <w:rsid w:val="00AC6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C8418E5C55F3145AF6323E6C2706D5A">
    <w:name w:val="3C8418E5C55F3145AF6323E6C2706D5A"/>
  </w:style>
  <w:style w:type="paragraph" w:customStyle="1" w:styleId="AF47EA1F039BC54394AC3576F17D1DAD">
    <w:name w:val="AF47EA1F039BC54394AC3576F17D1DAD"/>
  </w:style>
  <w:style w:type="paragraph" w:customStyle="1" w:styleId="C6DE0B8787F4074CB4BF5765C960E446">
    <w:name w:val="C6DE0B8787F4074CB4BF5765C960E446"/>
  </w:style>
  <w:style w:type="paragraph" w:customStyle="1" w:styleId="126B828946E3184F984E3547644D0997">
    <w:name w:val="126B828946E3184F984E3547644D0997"/>
  </w:style>
  <w:style w:type="paragraph" w:customStyle="1" w:styleId="32183F2C8826C843BCC09AF00F1B8537">
    <w:name w:val="32183F2C8826C843BCC09AF00F1B8537"/>
  </w:style>
  <w:style w:type="paragraph" w:customStyle="1" w:styleId="E593B2126912A94FAF5B62748468FCB3">
    <w:name w:val="E593B2126912A94FAF5B62748468FCB3"/>
  </w:style>
  <w:style w:type="paragraph" w:customStyle="1" w:styleId="0C59F53368298245BBC4529645C9C045">
    <w:name w:val="0C59F53368298245BBC4529645C9C045"/>
  </w:style>
  <w:style w:type="paragraph" w:customStyle="1" w:styleId="50398333D986014BB3A44D51108B2B85">
    <w:name w:val="50398333D986014BB3A44D51108B2B85"/>
  </w:style>
  <w:style w:type="paragraph" w:customStyle="1" w:styleId="E77EC805AC83FB48B05E427927857768">
    <w:name w:val="E77EC805AC83FB48B05E427927857768"/>
  </w:style>
  <w:style w:type="paragraph" w:customStyle="1" w:styleId="0F782A5373A6DD4F9639E6ABE5F91EB7">
    <w:name w:val="0F782A5373A6DD4F9639E6ABE5F91E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866528</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2012-11-14T02:04:00+00:00</AssetStart>
    <FriendlyTitle xmlns="4873beb7-5857-4685-be1f-d57550cc96cc" xsi:nil="true"/>
    <MarketSpecific xmlns="4873beb7-5857-4685-be1f-d57550cc96cc">false</MarketSpecific>
    <TPNamespace xmlns="4873beb7-5857-4685-be1f-d57550cc96cc" xsi:nil="true"/>
    <PublishStatusLookup xmlns="4873beb7-5857-4685-be1f-d57550cc96cc">
      <Value>1657835</Value>
    </PublishStatusLookup>
    <APAuthor xmlns="4873beb7-5857-4685-be1f-d57550cc96cc">
      <UserInfo>
        <DisplayName>Harshitha Appasani (HCL Technologies Ltd)</DisplayName>
        <AccountId>3871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TP103843659</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49B91EDE-5397-46E5-8069-B2629F7CA550}">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3A6E8119-D382-48C0-9E16-0E5C9AF736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9CF689-E052-F649-A862-308287A5A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1</TotalTime>
  <Pages>18</Pages>
  <Words>4505</Words>
  <Characters>25680</Characters>
  <Application>Microsoft Macintosh Word</Application>
  <DocSecurity>0</DocSecurity>
  <Lines>214</Lines>
  <Paragraphs>60</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30125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Cutler</dc:creator>
  <cp:keywords/>
  <dc:description/>
  <cp:lastModifiedBy>Hannah Cutler</cp:lastModifiedBy>
  <cp:revision>1</cp:revision>
  <dcterms:created xsi:type="dcterms:W3CDTF">2015-10-07T00:41:00Z</dcterms:created>
  <dcterms:modified xsi:type="dcterms:W3CDTF">2015-10-07T00:42:00Z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